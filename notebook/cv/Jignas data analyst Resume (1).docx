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567F" w14:textId="529B1176" w:rsidR="00F17D85" w:rsidRPr="00805740" w:rsidRDefault="0056333A" w:rsidP="00F17D85">
      <w:pPr>
        <w:pStyle w:val="Title"/>
        <w:spacing w:after="0" w:line="360" w:lineRule="auto"/>
        <w:rPr>
          <w:rFonts w:ascii="Times New Roman" w:hAnsi="Times New Roman" w:cs="Times New Roman"/>
        </w:rPr>
      </w:pPr>
      <w:proofErr w:type="spellStart"/>
      <w:r w:rsidRPr="00805740">
        <w:rPr>
          <w:rFonts w:ascii="Times New Roman" w:hAnsi="Times New Roman" w:cs="Times New Roman"/>
        </w:rPr>
        <w:t>Jignas</w:t>
      </w:r>
      <w:proofErr w:type="spellEnd"/>
      <w:r w:rsidRPr="00805740">
        <w:rPr>
          <w:rFonts w:ascii="Times New Roman" w:hAnsi="Times New Roman" w:cs="Times New Roman"/>
        </w:rPr>
        <w:t xml:space="preserve"> Reddy Matt</w:t>
      </w:r>
      <w:r w:rsidR="00F17D85">
        <w:rPr>
          <w:rFonts w:ascii="Times New Roman" w:hAnsi="Times New Roman" w:cs="Times New Roman"/>
        </w:rPr>
        <w:t>a</w:t>
      </w:r>
    </w:p>
    <w:p w14:paraId="36174694" w14:textId="50917DED" w:rsidR="00141A4C" w:rsidRPr="00805740" w:rsidRDefault="00852306" w:rsidP="00F17D8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05740">
        <w:rPr>
          <w:rFonts w:ascii="Times New Roman" w:hAnsi="Times New Roman" w:cs="Times New Roman"/>
          <w:sz w:val="20"/>
          <w:szCs w:val="20"/>
        </w:rPr>
        <w:t xml:space="preserve"> </w:t>
      </w:r>
      <w:r w:rsidR="0030606A" w:rsidRPr="0030606A">
        <w:rPr>
          <w:rFonts w:ascii="Times New Roman" w:hAnsi="Times New Roman" w:cs="Times New Roman"/>
          <w:sz w:val="20"/>
          <w:szCs w:val="20"/>
        </w:rPr>
        <w:t>+1 770-734-6809</w:t>
      </w:r>
      <w:r w:rsidR="00141A4C" w:rsidRPr="00805740">
        <w:rPr>
          <w:rFonts w:ascii="Times New Roman" w:hAnsi="Times New Roman" w:cs="Times New Roman"/>
          <w:sz w:val="20"/>
          <w:szCs w:val="20"/>
        </w:rPr>
        <w:t> | </w:t>
      </w:r>
      <w:r w:rsidR="004303E7">
        <w:rPr>
          <w:rFonts w:cstheme="minorHAnsi"/>
          <w:b/>
          <w:bCs/>
          <w:sz w:val="23"/>
          <w:szCs w:val="23"/>
        </w:rPr>
        <w:t>delvin@srsoftinc.com</w:t>
      </w:r>
      <w:r w:rsidR="004303E7" w:rsidRPr="0080574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FB7109" w14:textId="77777777" w:rsidR="006270A9" w:rsidRPr="00805740" w:rsidRDefault="00DA614C" w:rsidP="00F17D85">
      <w:pPr>
        <w:pStyle w:val="Heading1"/>
        <w:spacing w:before="0" w:line="360" w:lineRule="auto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Profile</w:t>
      </w:r>
      <w:r w:rsidR="00F961A0" w:rsidRPr="00805740">
        <w:rPr>
          <w:rFonts w:ascii="Times New Roman" w:hAnsi="Times New Roman" w:cs="Times New Roman"/>
        </w:rPr>
        <w:t xml:space="preserve"> Summary</w:t>
      </w:r>
    </w:p>
    <w:p w14:paraId="622685F3" w14:textId="0969BA77" w:rsidR="0056333A" w:rsidRPr="00282938" w:rsidRDefault="00282938" w:rsidP="00F17D8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82938">
        <w:rPr>
          <w:rFonts w:ascii="Times New Roman" w:hAnsi="Times New Roman" w:cs="Times New Roman"/>
        </w:rPr>
        <w:t>Over 8</w:t>
      </w:r>
      <w:r w:rsidR="0056333A" w:rsidRPr="00282938">
        <w:rPr>
          <w:rFonts w:ascii="Times New Roman" w:hAnsi="Times New Roman" w:cs="Times New Roman"/>
        </w:rPr>
        <w:t xml:space="preserve"> years of experience in various domains as a Data Analyst.  </w:t>
      </w:r>
    </w:p>
    <w:p w14:paraId="21CE27BD" w14:textId="632C9906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• Experience in developing and deploying projects for Predictive Modelling, Data Validation, Data Acquisition, Data Visualization, and Data Mining with large datasets of Structured data.</w:t>
      </w:r>
    </w:p>
    <w:p w14:paraId="6B19A89F" w14:textId="0EEA872D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 xml:space="preserve">• Passionate about </w:t>
      </w:r>
      <w:r w:rsidR="0018565A">
        <w:rPr>
          <w:rFonts w:ascii="Times New Roman" w:hAnsi="Times New Roman" w:cs="Times New Roman"/>
        </w:rPr>
        <w:t>c</w:t>
      </w:r>
      <w:r w:rsidRPr="00805740">
        <w:rPr>
          <w:rFonts w:ascii="Times New Roman" w:hAnsi="Times New Roman" w:cs="Times New Roman"/>
        </w:rPr>
        <w:t>leaning insightful information from massive data assets and developing a culture of sound, data-driven decision making.</w:t>
      </w:r>
    </w:p>
    <w:p w14:paraId="5266BBBE" w14:textId="77777777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• Solid ability to write and optimize diverse SQL queries, working knowledge of RDBMS like MySQL, SQL Server, and PostgreSQL.</w:t>
      </w:r>
    </w:p>
    <w:p w14:paraId="4A3D5C16" w14:textId="77777777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 xml:space="preserve">• Proficient in using editors Eclipse, </w:t>
      </w:r>
      <w:proofErr w:type="spellStart"/>
      <w:r w:rsidRPr="00805740">
        <w:rPr>
          <w:rFonts w:ascii="Times New Roman" w:hAnsi="Times New Roman" w:cs="Times New Roman"/>
        </w:rPr>
        <w:t>Jupyter</w:t>
      </w:r>
      <w:proofErr w:type="spellEnd"/>
      <w:r w:rsidRPr="00805740">
        <w:rPr>
          <w:rFonts w:ascii="Times New Roman" w:hAnsi="Times New Roman" w:cs="Times New Roman"/>
        </w:rPr>
        <w:t>, PyCharm, Vim, Sublime and Spyder, and Notepad++.</w:t>
      </w:r>
    </w:p>
    <w:p w14:paraId="12B53221" w14:textId="0D8C16CE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 xml:space="preserve">• Experience in writing TSQL (DDL, DML, AND DCL), developing/creating new database objects such as tables, views, </w:t>
      </w:r>
      <w:r w:rsidR="00805740" w:rsidRPr="00805740">
        <w:rPr>
          <w:rFonts w:ascii="Times New Roman" w:hAnsi="Times New Roman" w:cs="Times New Roman"/>
        </w:rPr>
        <w:t>indexes, complex</w:t>
      </w:r>
      <w:r w:rsidRPr="00805740">
        <w:rPr>
          <w:rFonts w:ascii="Times New Roman" w:hAnsi="Times New Roman" w:cs="Times New Roman"/>
        </w:rPr>
        <w:t xml:space="preserve"> stored procedures, function (UDF), cursors, and triggers, locking issues, BCP, and common table expressions (CTEs).</w:t>
      </w:r>
    </w:p>
    <w:p w14:paraId="4C50D3E2" w14:textId="77777777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• Experienced in developing Power BI reports and dashboards from multiple data sources using data blending.</w:t>
      </w:r>
    </w:p>
    <w:p w14:paraId="53DD7245" w14:textId="77777777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• Created different Power BI reports utilizing the desktop and the online service and schedule refresh.</w:t>
      </w:r>
    </w:p>
    <w:p w14:paraId="4B81BCE3" w14:textId="03AFBD13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 xml:space="preserve">• Assist end users with problems installing the Power BI desktop, </w:t>
      </w:r>
      <w:r w:rsidR="00805740" w:rsidRPr="00805740">
        <w:rPr>
          <w:rFonts w:ascii="Times New Roman" w:hAnsi="Times New Roman" w:cs="Times New Roman"/>
        </w:rPr>
        <w:t>installing,</w:t>
      </w:r>
      <w:r w:rsidRPr="00805740">
        <w:rPr>
          <w:rFonts w:ascii="Times New Roman" w:hAnsi="Times New Roman" w:cs="Times New Roman"/>
        </w:rPr>
        <w:t xml:space="preserve"> and configuring the Personal and On-Premises gateway, connecting to data sources, and adding different users.</w:t>
      </w:r>
    </w:p>
    <w:p w14:paraId="495273B4" w14:textId="0D456CEB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• Proficient in Installation, Configuration, Patch Installation, Migration, Upgrades, Backup and Recovery, Cloning, Replication, Database Security, Memory Management, Data Modeling, Performance Monitoring, and Tuning of Oracle and PostgreSQL Databases.</w:t>
      </w:r>
    </w:p>
    <w:p w14:paraId="22489B2A" w14:textId="59751A28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• My typical day-to-day activities include database support, research, process automation, documentation, database performance tuning, backup/recovery, moving data as required by the client’s needs, and database security.</w:t>
      </w:r>
    </w:p>
    <w:p w14:paraId="56755F44" w14:textId="77777777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• Experience with data analytics, data reporting, Ad-hoc reporting, Graphs, Scales, pivot tables, OLTP, and OLAP reporting.</w:t>
      </w:r>
    </w:p>
    <w:p w14:paraId="6FD498B4" w14:textId="77777777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• Proficient in creating Triggers, Tables, Stored Procedures, Functions, Views, Indexes and Constraints.</w:t>
      </w:r>
    </w:p>
    <w:p w14:paraId="49F32BE6" w14:textId="77777777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• Experience in visualization tools like Tableau, and Power BI for creating reports and dashboards.</w:t>
      </w:r>
    </w:p>
    <w:p w14:paraId="10E7EFCC" w14:textId="77777777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• Extensive experience in querying languages using SQL, R, and SAP BI.</w:t>
      </w:r>
    </w:p>
    <w:p w14:paraId="3A928E0D" w14:textId="76CB9B81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 xml:space="preserve">• Proficient in Data Analysis with sound knowledge in the extraction of data from various database sources like MySQL, </w:t>
      </w:r>
      <w:r w:rsidR="00805740" w:rsidRPr="00805740">
        <w:rPr>
          <w:rFonts w:ascii="Times New Roman" w:hAnsi="Times New Roman" w:cs="Times New Roman"/>
        </w:rPr>
        <w:t>PostgreSQL, Oracle</w:t>
      </w:r>
      <w:r w:rsidRPr="00805740">
        <w:rPr>
          <w:rFonts w:ascii="Times New Roman" w:hAnsi="Times New Roman" w:cs="Times New Roman"/>
        </w:rPr>
        <w:t>, SAP BI, and other database systems.</w:t>
      </w:r>
    </w:p>
    <w:p w14:paraId="41817934" w14:textId="6CACAB96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• Worked in creating different Visualizations in Tableau using Bar charts, Line charts, Pie charts, Maps, Scatter Plot charts, Heatmaps and Table reports.</w:t>
      </w:r>
    </w:p>
    <w:p w14:paraId="1F139742" w14:textId="77777777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lastRenderedPageBreak/>
        <w:t>• Experienced in working with Agile-based SDLC (Scrum) and Waterfall software development life cycle.</w:t>
      </w:r>
    </w:p>
    <w:p w14:paraId="4D9E90DF" w14:textId="718A90F3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 xml:space="preserve">• Technically sound data analyst with strong analytical, organizational, </w:t>
      </w:r>
      <w:r w:rsidR="00805740" w:rsidRPr="00805740">
        <w:rPr>
          <w:rFonts w:ascii="Times New Roman" w:hAnsi="Times New Roman" w:cs="Times New Roman"/>
        </w:rPr>
        <w:t>troubleshooting,</w:t>
      </w:r>
      <w:r w:rsidRPr="00805740">
        <w:rPr>
          <w:rFonts w:ascii="Times New Roman" w:hAnsi="Times New Roman" w:cs="Times New Roman"/>
        </w:rPr>
        <w:t xml:space="preserve"> and problem-solving skills</w:t>
      </w:r>
    </w:p>
    <w:p w14:paraId="5728A94E" w14:textId="77777777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• Ability to use data modeling tools to perform model diagnostic work and to process and analyze large quantities of data.</w:t>
      </w:r>
    </w:p>
    <w:p w14:paraId="24534A31" w14:textId="71F1834B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 xml:space="preserve">• Experienced in defining business problems and requirements, formulating approaches, applying advanced modeling </w:t>
      </w:r>
      <w:r w:rsidR="00F17D85" w:rsidRPr="00805740">
        <w:rPr>
          <w:rFonts w:ascii="Times New Roman" w:hAnsi="Times New Roman" w:cs="Times New Roman"/>
        </w:rPr>
        <w:t>techniques,</w:t>
      </w:r>
      <w:r w:rsidR="004B45FF">
        <w:rPr>
          <w:rFonts w:ascii="Times New Roman" w:hAnsi="Times New Roman" w:cs="Times New Roman"/>
        </w:rPr>
        <w:t xml:space="preserve"> </w:t>
      </w:r>
      <w:r w:rsidRPr="00805740">
        <w:rPr>
          <w:rFonts w:ascii="Times New Roman" w:hAnsi="Times New Roman" w:cs="Times New Roman"/>
        </w:rPr>
        <w:t>and presenting analytic solutions to technical and non-technical audiences.</w:t>
      </w:r>
    </w:p>
    <w:p w14:paraId="261F3669" w14:textId="1CD8A059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• Proficient in designing visually impactful dashboards using Tableau and creating pivot tables/charts using Excel to find and demonstrate interesting insights.</w:t>
      </w:r>
    </w:p>
    <w:p w14:paraId="16773449" w14:textId="77777777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 xml:space="preserve">• Experienced in working with various Python Integrated Development Environments like Spyder, PyCharm, and </w:t>
      </w:r>
      <w:proofErr w:type="spellStart"/>
      <w:r w:rsidRPr="00805740">
        <w:rPr>
          <w:rFonts w:ascii="Times New Roman" w:hAnsi="Times New Roman" w:cs="Times New Roman"/>
        </w:rPr>
        <w:t>Jupyter</w:t>
      </w:r>
      <w:proofErr w:type="spellEnd"/>
      <w:r w:rsidRPr="00805740">
        <w:rPr>
          <w:rFonts w:ascii="Times New Roman" w:hAnsi="Times New Roman" w:cs="Times New Roman"/>
        </w:rPr>
        <w:t>.</w:t>
      </w:r>
    </w:p>
    <w:p w14:paraId="761D9BB3" w14:textId="77777777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• Experienced in Scrum stories and sprints in a SAS and Python-based environment.</w:t>
      </w:r>
    </w:p>
    <w:p w14:paraId="68EB114B" w14:textId="77777777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• Data Enthusiast with a high aptitude for critical thinking and a strong desire to learn new technologies.</w:t>
      </w:r>
    </w:p>
    <w:p w14:paraId="79A6087E" w14:textId="3A265D66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 xml:space="preserve">• Passionate about staying abreast of the </w:t>
      </w:r>
      <w:r w:rsidR="00805740" w:rsidRPr="00805740">
        <w:rPr>
          <w:rFonts w:ascii="Times New Roman" w:hAnsi="Times New Roman" w:cs="Times New Roman"/>
        </w:rPr>
        <w:t>industry’s</w:t>
      </w:r>
      <w:r w:rsidRPr="00805740">
        <w:rPr>
          <w:rFonts w:ascii="Times New Roman" w:hAnsi="Times New Roman" w:cs="Times New Roman"/>
        </w:rPr>
        <w:t xml:space="preserve"> advancements in the quantitative modeling and measurement of risks.</w:t>
      </w:r>
    </w:p>
    <w:p w14:paraId="259660C8" w14:textId="2A32CB17" w:rsidR="0056333A" w:rsidRPr="00805740" w:rsidRDefault="0056333A" w:rsidP="00F17D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• Ability to effectively work in collaborative multiple-project team environments.</w:t>
      </w:r>
    </w:p>
    <w:p w14:paraId="2966554D" w14:textId="77777777" w:rsidR="00AC6EB1" w:rsidRPr="00805740" w:rsidRDefault="00AC6EB1" w:rsidP="00F17D85">
      <w:pPr>
        <w:pStyle w:val="Heading1"/>
        <w:spacing w:before="0" w:line="360" w:lineRule="auto"/>
        <w:rPr>
          <w:rFonts w:ascii="Times New Roman" w:hAnsi="Times New Roman" w:cs="Times New Roman"/>
        </w:rPr>
      </w:pPr>
    </w:p>
    <w:p w14:paraId="55E334ED" w14:textId="77777777" w:rsidR="00AC6EB1" w:rsidRPr="00805740" w:rsidRDefault="00AC6EB1" w:rsidP="00F17D85">
      <w:pPr>
        <w:pStyle w:val="Heading1"/>
        <w:spacing w:before="0"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alias w:val="Skills &amp; Abilities:"/>
        <w:tag w:val="Skills &amp; Abilities:"/>
        <w:id w:val="458624136"/>
        <w:placeholder>
          <w:docPart w:val="8E852741A5A845918C420FDD1B46349B"/>
        </w:placeholder>
        <w:temporary/>
        <w:showingPlcHdr/>
      </w:sdtPr>
      <w:sdtContent>
        <w:p w14:paraId="08724CA8" w14:textId="77777777" w:rsidR="006270A9" w:rsidRPr="00805740" w:rsidRDefault="009D5933" w:rsidP="00F17D85">
          <w:pPr>
            <w:pStyle w:val="Heading1"/>
            <w:spacing w:before="0" w:line="360" w:lineRule="auto"/>
            <w:rPr>
              <w:rFonts w:ascii="Times New Roman" w:hAnsi="Times New Roman" w:cs="Times New Roman"/>
            </w:rPr>
          </w:pPr>
          <w:r w:rsidRPr="00805740">
            <w:rPr>
              <w:rFonts w:ascii="Times New Roman" w:hAnsi="Times New Roman" w:cs="Times New Roman"/>
            </w:rPr>
            <w:t>Skills &amp; Abilities</w:t>
          </w:r>
        </w:p>
      </w:sdtContent>
    </w:sdt>
    <w:p w14:paraId="23F3735E" w14:textId="77777777" w:rsidR="00EC3D9F" w:rsidRPr="00805740" w:rsidRDefault="00EC3D9F" w:rsidP="00F17D85">
      <w:pPr>
        <w:pStyle w:val="ListBullet"/>
        <w:spacing w:line="360" w:lineRule="auto"/>
        <w:rPr>
          <w:rFonts w:ascii="Times New Roman" w:hAnsi="Times New Roman" w:cs="Times New Roman"/>
        </w:rPr>
        <w:sectPr w:rsidR="00EC3D9F" w:rsidRPr="00805740" w:rsidSect="00C07341">
          <w:footerReference w:type="default" r:id="rId11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tbl>
      <w:tblPr>
        <w:tblW w:w="10605" w:type="dxa"/>
        <w:tblLayout w:type="fixed"/>
        <w:tblLook w:val="04A0" w:firstRow="1" w:lastRow="0" w:firstColumn="1" w:lastColumn="0" w:noHBand="0" w:noVBand="1"/>
      </w:tblPr>
      <w:tblGrid>
        <w:gridCol w:w="2376"/>
        <w:gridCol w:w="8229"/>
      </w:tblGrid>
      <w:tr w:rsidR="0056333A" w:rsidRPr="00805740" w14:paraId="647DA6E2" w14:textId="77777777" w:rsidTr="00D635D6">
        <w:trPr>
          <w:trHeight w:val="16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1943EC" w14:textId="77777777" w:rsidR="0056333A" w:rsidRPr="00805740" w:rsidRDefault="0056333A" w:rsidP="00F17D85">
            <w:pPr>
              <w:widowControl w:val="0"/>
              <w:shd w:val="clear" w:color="auto" w:fill="FFFFFF"/>
              <w:spacing w:after="0" w:line="360" w:lineRule="auto"/>
              <w:mirrorIndents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574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GUI &amp; Reporting Tools</w:t>
            </w:r>
          </w:p>
        </w:tc>
        <w:tc>
          <w:tcPr>
            <w:tcW w:w="8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F5BB3" w14:textId="064586D2" w:rsidR="0056333A" w:rsidRPr="00805740" w:rsidRDefault="0056333A" w:rsidP="00F17D85">
            <w:pPr>
              <w:widowControl w:val="0"/>
              <w:shd w:val="clear" w:color="auto" w:fill="FFFFFF"/>
              <w:spacing w:after="0" w:line="360" w:lineRule="auto"/>
              <w:mirrorIndents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805740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Tableau</w:t>
            </w:r>
            <w:r w:rsidR="004044D9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,</w:t>
            </w:r>
            <w:proofErr w:type="gramEnd"/>
            <w:r w:rsidR="004044D9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Power BI</w:t>
            </w:r>
          </w:p>
        </w:tc>
      </w:tr>
      <w:tr w:rsidR="0056333A" w:rsidRPr="00805740" w14:paraId="2BE99E2A" w14:textId="77777777" w:rsidTr="00D635D6">
        <w:trPr>
          <w:trHeight w:val="16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782988" w14:textId="77777777" w:rsidR="0056333A" w:rsidRPr="00805740" w:rsidRDefault="0056333A" w:rsidP="00F17D85">
            <w:pPr>
              <w:widowControl w:val="0"/>
              <w:shd w:val="clear" w:color="auto" w:fill="FFFFFF"/>
              <w:spacing w:after="0" w:line="360" w:lineRule="auto"/>
              <w:mirrorIndents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80574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Data Modeling</w:t>
            </w:r>
          </w:p>
        </w:tc>
        <w:tc>
          <w:tcPr>
            <w:tcW w:w="8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E22CA" w14:textId="77777777" w:rsidR="0056333A" w:rsidRPr="00805740" w:rsidRDefault="0056333A" w:rsidP="00F17D85">
            <w:pPr>
              <w:widowControl w:val="0"/>
              <w:shd w:val="clear" w:color="auto" w:fill="FFFFFF"/>
              <w:spacing w:after="0" w:line="360" w:lineRule="auto"/>
              <w:mirrorIndents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5740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Power Designer, Pivot tables</w:t>
            </w:r>
          </w:p>
        </w:tc>
      </w:tr>
      <w:tr w:rsidR="0056333A" w:rsidRPr="00805740" w14:paraId="086295AE" w14:textId="77777777" w:rsidTr="00D635D6">
        <w:trPr>
          <w:trHeight w:val="19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65719F" w14:textId="77777777" w:rsidR="0056333A" w:rsidRPr="00805740" w:rsidRDefault="0056333A" w:rsidP="00F17D85">
            <w:pPr>
              <w:widowControl w:val="0"/>
              <w:shd w:val="clear" w:color="auto" w:fill="FFFFFF"/>
              <w:spacing w:after="0" w:line="360" w:lineRule="auto"/>
              <w:mirrorIndents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574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Predictive Analytics</w:t>
            </w:r>
          </w:p>
        </w:tc>
        <w:tc>
          <w:tcPr>
            <w:tcW w:w="8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4BBBA" w14:textId="77777777" w:rsidR="0056333A" w:rsidRPr="00805740" w:rsidRDefault="0056333A" w:rsidP="00F17D85">
            <w:pPr>
              <w:widowControl w:val="0"/>
              <w:shd w:val="clear" w:color="auto" w:fill="FFFFFF"/>
              <w:spacing w:after="0" w:line="360" w:lineRule="auto"/>
              <w:mirrorIndents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5740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Decision tree, Interactive decision tree, </w:t>
            </w:r>
            <w:r w:rsidRPr="0080574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val="en-IN"/>
              </w:rPr>
              <w:t>linear and logistic regression</w:t>
            </w:r>
          </w:p>
        </w:tc>
      </w:tr>
      <w:tr w:rsidR="0056333A" w:rsidRPr="00805740" w14:paraId="15B13AF6" w14:textId="77777777" w:rsidTr="00D635D6">
        <w:trPr>
          <w:trHeight w:val="19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14F626" w14:textId="77777777" w:rsidR="0056333A" w:rsidRPr="00805740" w:rsidRDefault="0056333A" w:rsidP="00F17D85">
            <w:pPr>
              <w:widowControl w:val="0"/>
              <w:shd w:val="clear" w:color="auto" w:fill="FFFFFF"/>
              <w:spacing w:after="0" w:line="360" w:lineRule="auto"/>
              <w:mirrorIndents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574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8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3E3A6" w14:textId="77777777" w:rsidR="0056333A" w:rsidRPr="00805740" w:rsidRDefault="0056333A" w:rsidP="00F17D85">
            <w:pPr>
              <w:widowControl w:val="0"/>
              <w:shd w:val="clear" w:color="auto" w:fill="FFFFFF"/>
              <w:spacing w:after="0" w:line="360" w:lineRule="auto"/>
              <w:mirrorIndents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5740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Oracle 11g, 10g, MySQL, MS Access</w:t>
            </w:r>
          </w:p>
        </w:tc>
      </w:tr>
      <w:tr w:rsidR="0056333A" w:rsidRPr="00805740" w14:paraId="1E9423E3" w14:textId="77777777" w:rsidTr="00D635D6">
        <w:trPr>
          <w:trHeight w:val="19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2FB92C" w14:textId="77777777" w:rsidR="0056333A" w:rsidRPr="00805740" w:rsidRDefault="0056333A" w:rsidP="00F17D85">
            <w:pPr>
              <w:widowControl w:val="0"/>
              <w:shd w:val="clear" w:color="auto" w:fill="FFFFFF"/>
              <w:spacing w:after="0" w:line="360" w:lineRule="auto"/>
              <w:mirrorIndents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574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8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FA39B" w14:textId="77777777" w:rsidR="0056333A" w:rsidRPr="00805740" w:rsidRDefault="0056333A" w:rsidP="00F17D85">
            <w:pPr>
              <w:widowControl w:val="0"/>
              <w:shd w:val="clear" w:color="auto" w:fill="FFFFFF"/>
              <w:spacing w:after="0" w:line="360" w:lineRule="auto"/>
              <w:mirrorIndents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5740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Unix, Mac OS, and Windows,</w:t>
            </w:r>
          </w:p>
        </w:tc>
      </w:tr>
      <w:tr w:rsidR="0056333A" w:rsidRPr="00805740" w14:paraId="439F753E" w14:textId="77777777" w:rsidTr="00D635D6">
        <w:trPr>
          <w:trHeight w:val="19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31863F" w14:textId="77777777" w:rsidR="0056333A" w:rsidRPr="00805740" w:rsidRDefault="0056333A" w:rsidP="00F17D85">
            <w:pPr>
              <w:widowControl w:val="0"/>
              <w:shd w:val="clear" w:color="auto" w:fill="FFFFFF"/>
              <w:spacing w:after="0" w:line="360" w:lineRule="auto"/>
              <w:mirrorIndents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574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Machine Learning </w:t>
            </w:r>
          </w:p>
        </w:tc>
        <w:tc>
          <w:tcPr>
            <w:tcW w:w="8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E880" w14:textId="56C14109" w:rsidR="0056333A" w:rsidRPr="00805740" w:rsidRDefault="0056333A" w:rsidP="00F17D85">
            <w:pPr>
              <w:widowControl w:val="0"/>
              <w:shd w:val="clear" w:color="auto" w:fill="FFFFFF"/>
              <w:spacing w:after="0" w:line="360" w:lineRule="auto"/>
              <w:mirrorIndents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5740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Python, </w:t>
            </w:r>
            <w:r w:rsidR="00805740" w:rsidRPr="00805740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SQL, R</w:t>
            </w:r>
            <w:r w:rsidRPr="00805740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Programming, My SQL, DB2,</w:t>
            </w:r>
          </w:p>
        </w:tc>
      </w:tr>
      <w:tr w:rsidR="0056333A" w:rsidRPr="00805740" w14:paraId="3A36461C" w14:textId="77777777" w:rsidTr="00D635D6">
        <w:trPr>
          <w:trHeight w:val="19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619B9F" w14:textId="77777777" w:rsidR="0056333A" w:rsidRPr="00805740" w:rsidRDefault="0056333A" w:rsidP="00F17D85">
            <w:pPr>
              <w:widowControl w:val="0"/>
              <w:shd w:val="clear" w:color="auto" w:fill="FFFFFF"/>
              <w:spacing w:after="0" w:line="360" w:lineRule="auto"/>
              <w:mirrorIndents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80574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Web Technology</w:t>
            </w:r>
          </w:p>
        </w:tc>
        <w:tc>
          <w:tcPr>
            <w:tcW w:w="8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C0345" w14:textId="77777777" w:rsidR="0056333A" w:rsidRPr="00805740" w:rsidRDefault="0056333A" w:rsidP="00F17D85">
            <w:pPr>
              <w:widowControl w:val="0"/>
              <w:shd w:val="clear" w:color="auto" w:fill="FFFFFF"/>
              <w:spacing w:after="0" w:line="360" w:lineRule="auto"/>
              <w:mirrorIndents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5740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AWS S3, HTML, CSS</w:t>
            </w:r>
          </w:p>
        </w:tc>
      </w:tr>
      <w:tr w:rsidR="0056333A" w:rsidRPr="00805740" w14:paraId="367A5E44" w14:textId="77777777" w:rsidTr="00D635D6">
        <w:trPr>
          <w:trHeight w:val="19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2C640E" w14:textId="77777777" w:rsidR="0056333A" w:rsidRPr="00805740" w:rsidRDefault="0056333A" w:rsidP="00F17D85">
            <w:pPr>
              <w:widowControl w:val="0"/>
              <w:shd w:val="clear" w:color="auto" w:fill="FFFFFF"/>
              <w:spacing w:after="0" w:line="360" w:lineRule="auto"/>
              <w:mirrorIndents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574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Other tools</w:t>
            </w:r>
          </w:p>
        </w:tc>
        <w:tc>
          <w:tcPr>
            <w:tcW w:w="8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75CA7" w14:textId="77777777" w:rsidR="0056333A" w:rsidRPr="00805740" w:rsidRDefault="0056333A" w:rsidP="00F17D85">
            <w:pPr>
              <w:widowControl w:val="0"/>
              <w:shd w:val="clear" w:color="auto" w:fill="FFFFFF"/>
              <w:spacing w:after="0" w:line="360" w:lineRule="auto"/>
              <w:mirrorIndents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5740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Tableau, SAP Net Weaver, SAP Business Intelligence, SQL Developer, TOAD, JIRA, Confluence, MS Excel,</w:t>
            </w:r>
            <w:r w:rsidRPr="00805740">
              <w:rPr>
                <w:rFonts w:ascii="Times New Roman" w:hAnsi="Times New Roman" w:cs="Times New Roman"/>
                <w:sz w:val="20"/>
                <w:szCs w:val="20"/>
              </w:rPr>
              <w:t xml:space="preserve"> SSIS, SSMS</w:t>
            </w:r>
          </w:p>
        </w:tc>
      </w:tr>
      <w:tr w:rsidR="0056333A" w:rsidRPr="00805740" w14:paraId="27228A32" w14:textId="77777777" w:rsidTr="00D635D6">
        <w:trPr>
          <w:trHeight w:val="19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7F2A40" w14:textId="77777777" w:rsidR="0056333A" w:rsidRPr="00805740" w:rsidRDefault="0056333A" w:rsidP="00F17D85">
            <w:pPr>
              <w:widowControl w:val="0"/>
              <w:shd w:val="clear" w:color="auto" w:fill="FFFFFF"/>
              <w:spacing w:after="0" w:line="360" w:lineRule="auto"/>
              <w:mirrorIndents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0574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Rdbms</w:t>
            </w:r>
            <w:proofErr w:type="spellEnd"/>
          </w:p>
        </w:tc>
        <w:tc>
          <w:tcPr>
            <w:tcW w:w="8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4A109" w14:textId="77777777" w:rsidR="0056333A" w:rsidRPr="00805740" w:rsidRDefault="0056333A" w:rsidP="00F17D85">
            <w:pPr>
              <w:spacing w:after="0" w:line="360" w:lineRule="auto"/>
              <w:rPr>
                <w:rFonts w:ascii="Times New Roman" w:hAnsi="Times New Roman" w:cs="Times New Roman"/>
                <w:color w:val="25313D"/>
                <w:sz w:val="20"/>
                <w:szCs w:val="20"/>
                <w:lang w:eastAsia="en-IN"/>
              </w:rPr>
            </w:pPr>
            <w:r w:rsidRPr="00805740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PostgreSQL from 8.4.X to 11. X,</w:t>
            </w:r>
            <w:r w:rsidRPr="00805740">
              <w:rPr>
                <w:rFonts w:ascii="Times New Roman" w:hAnsi="Times New Roman" w:cs="Times New Roman"/>
                <w:color w:val="25313D"/>
                <w:sz w:val="21"/>
                <w:szCs w:val="21"/>
                <w:lang w:eastAsia="en-IN"/>
              </w:rPr>
              <w:t xml:space="preserve"> </w:t>
            </w:r>
            <w:r w:rsidRPr="00805740">
              <w:rPr>
                <w:rFonts w:ascii="Times New Roman" w:hAnsi="Times New Roman" w:cs="Times New Roman"/>
                <w:color w:val="25313D"/>
                <w:sz w:val="20"/>
                <w:szCs w:val="20"/>
                <w:lang w:eastAsia="en-IN"/>
              </w:rPr>
              <w:t>Oracle 10g, 11g,12c, PostgreSQL 9.5,10,11</w:t>
            </w:r>
          </w:p>
        </w:tc>
      </w:tr>
    </w:tbl>
    <w:p w14:paraId="3D0A19DA" w14:textId="77777777" w:rsidR="00F961A0" w:rsidRPr="00805740" w:rsidRDefault="00F961A0" w:rsidP="00F17D85">
      <w:pPr>
        <w:pStyle w:val="Heading1"/>
        <w:spacing w:before="0" w:line="360" w:lineRule="auto"/>
        <w:rPr>
          <w:rFonts w:ascii="Times New Roman" w:hAnsi="Times New Roman" w:cs="Times New Roman"/>
        </w:rPr>
      </w:pPr>
    </w:p>
    <w:p w14:paraId="478E989C" w14:textId="7ECABAB0" w:rsidR="008E6145" w:rsidRPr="00805740" w:rsidRDefault="008E6145" w:rsidP="00F17D85">
      <w:pPr>
        <w:pStyle w:val="Heading1"/>
        <w:spacing w:before="0" w:line="360" w:lineRule="auto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Certifications</w:t>
      </w:r>
    </w:p>
    <w:p w14:paraId="44817F66" w14:textId="77777777" w:rsidR="008E6145" w:rsidRPr="00805740" w:rsidRDefault="008E6145" w:rsidP="00F17D85">
      <w:pPr>
        <w:pStyle w:val="Heading1"/>
        <w:spacing w:before="0" w:line="360" w:lineRule="auto"/>
        <w:rPr>
          <w:rFonts w:ascii="Times New Roman" w:hAnsi="Times New Roman" w:cs="Times New Roman"/>
        </w:rPr>
      </w:pPr>
    </w:p>
    <w:p w14:paraId="470E51EC" w14:textId="0D9C225D" w:rsidR="008E6145" w:rsidRPr="00805740" w:rsidRDefault="00A372CE" w:rsidP="00F17D85">
      <w:pPr>
        <w:pStyle w:val="Heading1"/>
        <w:numPr>
          <w:ilvl w:val="0"/>
          <w:numId w:val="23"/>
        </w:numPr>
        <w:spacing w:before="0" w:line="360" w:lineRule="auto"/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</w:pPr>
      <w:r w:rsidRPr="00805740"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  <w:t>Tableau Desktop Certified Professional</w:t>
      </w:r>
    </w:p>
    <w:p w14:paraId="1D81C1C2" w14:textId="287DB1FF" w:rsidR="00C70642" w:rsidRPr="00805740" w:rsidRDefault="00A372CE" w:rsidP="00F17D85">
      <w:pPr>
        <w:pStyle w:val="Heading1"/>
        <w:numPr>
          <w:ilvl w:val="0"/>
          <w:numId w:val="23"/>
        </w:numPr>
        <w:spacing w:before="0" w:line="360" w:lineRule="auto"/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</w:pPr>
      <w:r w:rsidRPr="00805740"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  <w:t xml:space="preserve">Tableau Certified Data Analyst </w:t>
      </w:r>
    </w:p>
    <w:p w14:paraId="2FA67C84" w14:textId="77777777" w:rsidR="00A372CE" w:rsidRPr="00805740" w:rsidRDefault="00A372CE" w:rsidP="00F17D85">
      <w:pPr>
        <w:pStyle w:val="Heading1"/>
        <w:numPr>
          <w:ilvl w:val="0"/>
          <w:numId w:val="23"/>
        </w:numPr>
        <w:spacing w:before="0" w:line="360" w:lineRule="auto"/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</w:pPr>
      <w:r w:rsidRPr="00805740"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  <w:t xml:space="preserve">Cloudera Certified Data Analyst </w:t>
      </w:r>
    </w:p>
    <w:p w14:paraId="7B0C8EA1" w14:textId="491116DA" w:rsidR="00662550" w:rsidRPr="00805740" w:rsidRDefault="00A372CE" w:rsidP="00F17D85">
      <w:pPr>
        <w:pStyle w:val="Heading1"/>
        <w:numPr>
          <w:ilvl w:val="0"/>
          <w:numId w:val="23"/>
        </w:numPr>
        <w:spacing w:before="0" w:line="360" w:lineRule="auto"/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</w:pPr>
      <w:r w:rsidRPr="00805740"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  <w:t xml:space="preserve">Microsoft Certified Data Analyst </w:t>
      </w:r>
    </w:p>
    <w:p w14:paraId="15F2EDAC" w14:textId="240039CE" w:rsidR="008E6145" w:rsidRPr="00805740" w:rsidRDefault="00B52A15" w:rsidP="00F17D85">
      <w:pPr>
        <w:pStyle w:val="Heading1"/>
        <w:spacing w:before="0" w:line="360" w:lineRule="auto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 xml:space="preserve"> </w:t>
      </w:r>
    </w:p>
    <w:sdt>
      <w:sdtPr>
        <w:rPr>
          <w:rFonts w:ascii="Times New Roman" w:hAnsi="Times New Roman" w:cs="Times New Roman"/>
        </w:rPr>
        <w:alias w:val="Experience:"/>
        <w:tag w:val="Experience:"/>
        <w:id w:val="694891199"/>
        <w:placeholder>
          <w:docPart w:val="F2586053FAA84B7BA3E2902CB209AA3D"/>
        </w:placeholder>
        <w:temporary/>
        <w:showingPlcHdr/>
      </w:sdtPr>
      <w:sdtContent>
        <w:p w14:paraId="239489D2" w14:textId="77777777" w:rsidR="003B2062" w:rsidRPr="00805740" w:rsidRDefault="00F961A0" w:rsidP="00F17D85">
          <w:pPr>
            <w:pStyle w:val="Heading1"/>
            <w:spacing w:before="0" w:line="360" w:lineRule="auto"/>
            <w:rPr>
              <w:rFonts w:ascii="Times New Roman" w:hAnsi="Times New Roman" w:cs="Times New Roman"/>
            </w:rPr>
          </w:pPr>
          <w:r w:rsidRPr="00805740">
            <w:rPr>
              <w:rFonts w:ascii="Times New Roman" w:hAnsi="Times New Roman" w:cs="Times New Roman"/>
            </w:rPr>
            <w:t>Experience</w:t>
          </w:r>
        </w:p>
      </w:sdtContent>
    </w:sdt>
    <w:p w14:paraId="028E9564" w14:textId="6CACACC5" w:rsidR="0049605C" w:rsidRPr="00805740" w:rsidRDefault="0049605C" w:rsidP="00F17D85">
      <w:pPr>
        <w:pStyle w:val="Heading2"/>
        <w:spacing w:before="0" w:line="360" w:lineRule="auto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 xml:space="preserve">Data analyst | </w:t>
      </w:r>
      <w:r>
        <w:rPr>
          <w:rFonts w:ascii="Times New Roman" w:hAnsi="Times New Roman" w:cs="Times New Roman"/>
        </w:rPr>
        <w:t xml:space="preserve">Verizon | IRVING, TX </w:t>
      </w:r>
      <w:r w:rsidRPr="00805740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2 march  2022 – present </w:t>
      </w:r>
    </w:p>
    <w:p w14:paraId="3EF0A645" w14:textId="77777777" w:rsidR="0049605C" w:rsidRPr="0049605C" w:rsidRDefault="0049605C" w:rsidP="00F17D85">
      <w:p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</w:p>
    <w:p w14:paraId="5D9AE35A" w14:textId="4D39D6C2" w:rsidR="00A372CE" w:rsidRPr="00805740" w:rsidRDefault="00A372CE" w:rsidP="00F17D85">
      <w:pPr>
        <w:pStyle w:val="ListParagraph"/>
        <w:numPr>
          <w:ilvl w:val="0"/>
          <w:numId w:val="13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>Worked closely with the Business owners to gather their needs.</w:t>
      </w:r>
    </w:p>
    <w:p w14:paraId="1A10EA76" w14:textId="77777777" w:rsidR="00A372CE" w:rsidRPr="00805740" w:rsidRDefault="00A372CE" w:rsidP="00F17D85">
      <w:pPr>
        <w:pStyle w:val="ListParagraph"/>
        <w:numPr>
          <w:ilvl w:val="0"/>
          <w:numId w:val="13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Took part in extraction, aggregation, and quality assurance of data from multiple sources in support of performing operational reporting, client reporting, and quantitative analyses of utilization and healthcare costs. </w:t>
      </w:r>
    </w:p>
    <w:p w14:paraId="15FF6086" w14:textId="77777777" w:rsidR="00A372CE" w:rsidRPr="00805740" w:rsidRDefault="00A372CE" w:rsidP="00F17D85">
      <w:pPr>
        <w:pStyle w:val="ListParagraph"/>
        <w:numPr>
          <w:ilvl w:val="0"/>
          <w:numId w:val="13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Developed Visualizations in Tableau to analyze the performance of territories for Specialty Pharmacy cases by various metrics that would help sales reps and organization to strategize their approach accordingly.  </w:t>
      </w:r>
    </w:p>
    <w:p w14:paraId="0126BC3E" w14:textId="77777777" w:rsidR="00A372CE" w:rsidRPr="00805740" w:rsidRDefault="00A372CE" w:rsidP="00F17D85">
      <w:pPr>
        <w:pStyle w:val="ListParagraph"/>
        <w:numPr>
          <w:ilvl w:val="0"/>
          <w:numId w:val="13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>Decreased the customer/patient dropout to 8% with an average increase in shipping rate by 11% and number of shipping days down by 3 days with the strategy that developed through the analytical numbers.</w:t>
      </w:r>
      <w:r w:rsidRPr="008057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610358B" w14:textId="77777777" w:rsidR="00A372CE" w:rsidRPr="00805740" w:rsidRDefault="00A372CE" w:rsidP="00F17D85">
      <w:pPr>
        <w:pStyle w:val="ListParagraph"/>
        <w:numPr>
          <w:ilvl w:val="0"/>
          <w:numId w:val="13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Provide analytical support to the </w:t>
      </w:r>
      <w:r w:rsidRPr="00805740">
        <w:rPr>
          <w:rFonts w:ascii="Times New Roman" w:hAnsi="Times New Roman" w:cs="Times New Roman"/>
          <w:b/>
          <w:color w:val="000000" w:themeColor="text1"/>
          <w:sz w:val="20"/>
          <w:szCs w:val="20"/>
          <w:lang w:bidi="te-IN"/>
        </w:rPr>
        <w:t>Operational analytics team</w:t>
      </w: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 of </w:t>
      </w:r>
      <w:r w:rsidRPr="00805740">
        <w:rPr>
          <w:rFonts w:ascii="Times New Roman" w:hAnsi="Times New Roman" w:cs="Times New Roman"/>
          <w:b/>
          <w:color w:val="000000" w:themeColor="text1"/>
          <w:sz w:val="20"/>
          <w:szCs w:val="20"/>
          <w:lang w:bidi="te-IN"/>
        </w:rPr>
        <w:t>MAPMG</w:t>
      </w: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 in developing methodologies for strategic decision-making to improve business processes and operations.</w:t>
      </w:r>
    </w:p>
    <w:p w14:paraId="76E2F6FA" w14:textId="77777777" w:rsidR="00A372CE" w:rsidRPr="00805740" w:rsidRDefault="00A372CE" w:rsidP="00F17D85">
      <w:pPr>
        <w:pStyle w:val="ListParagraph"/>
        <w:numPr>
          <w:ilvl w:val="0"/>
          <w:numId w:val="13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Apply business analytics to define, identify, and obtain source data from various sources. Design and develop </w:t>
      </w:r>
      <w:r w:rsidRPr="00805740">
        <w:rPr>
          <w:rFonts w:ascii="Times New Roman" w:hAnsi="Times New Roman" w:cs="Times New Roman"/>
          <w:b/>
          <w:color w:val="000000" w:themeColor="text1"/>
          <w:sz w:val="20"/>
          <w:szCs w:val="20"/>
          <w:lang w:bidi="te-IN"/>
        </w:rPr>
        <w:t>ETL</w:t>
      </w: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 processes.</w:t>
      </w:r>
    </w:p>
    <w:p w14:paraId="7C29C62F" w14:textId="77777777" w:rsidR="00A372CE" w:rsidRPr="00805740" w:rsidRDefault="00A372CE" w:rsidP="00F17D85">
      <w:pPr>
        <w:pStyle w:val="ListParagraph"/>
        <w:numPr>
          <w:ilvl w:val="0"/>
          <w:numId w:val="13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Perform data extraction, manipulation, and mining on patient encounter and diagnosis data using </w:t>
      </w:r>
      <w:r w:rsidRPr="00805740">
        <w:rPr>
          <w:rFonts w:ascii="Times New Roman" w:hAnsi="Times New Roman" w:cs="Times New Roman"/>
          <w:b/>
          <w:color w:val="000000" w:themeColor="text1"/>
          <w:sz w:val="20"/>
          <w:szCs w:val="20"/>
          <w:lang w:bidi="te-IN"/>
        </w:rPr>
        <w:t>Python</w:t>
      </w: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, </w:t>
      </w:r>
      <w:r w:rsidRPr="00805740">
        <w:rPr>
          <w:rFonts w:ascii="Times New Roman" w:hAnsi="Times New Roman" w:cs="Times New Roman"/>
          <w:b/>
          <w:color w:val="000000" w:themeColor="text1"/>
          <w:sz w:val="20"/>
          <w:szCs w:val="20"/>
          <w:lang w:bidi="te-IN"/>
        </w:rPr>
        <w:t>SAS,</w:t>
      </w: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 and </w:t>
      </w:r>
      <w:r w:rsidRPr="00805740">
        <w:rPr>
          <w:rFonts w:ascii="Times New Roman" w:hAnsi="Times New Roman" w:cs="Times New Roman"/>
          <w:b/>
          <w:color w:val="000000" w:themeColor="text1"/>
          <w:sz w:val="20"/>
          <w:szCs w:val="20"/>
          <w:lang w:bidi="te-IN"/>
        </w:rPr>
        <w:t>SQL</w:t>
      </w: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>.</w:t>
      </w:r>
    </w:p>
    <w:p w14:paraId="69A4F288" w14:textId="77777777" w:rsidR="00A372CE" w:rsidRPr="00805740" w:rsidRDefault="00A372CE" w:rsidP="00F17D85">
      <w:pPr>
        <w:pStyle w:val="ListParagraph"/>
        <w:numPr>
          <w:ilvl w:val="0"/>
          <w:numId w:val="13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Analyze healthcare processes and claims data and provide business insights to improve healthcare programs using business intelligence tools. </w:t>
      </w:r>
    </w:p>
    <w:p w14:paraId="77F9362D" w14:textId="77777777" w:rsidR="00A372CE" w:rsidRPr="00805740" w:rsidRDefault="00A372CE" w:rsidP="00F17D85">
      <w:pPr>
        <w:pStyle w:val="ListParagraph"/>
        <w:numPr>
          <w:ilvl w:val="0"/>
          <w:numId w:val="13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Explain data, data scope, and impact of data changes to various reporting teams to help non-technical, internal customers to drive their analytics and reporting. </w:t>
      </w:r>
    </w:p>
    <w:p w14:paraId="2EA05655" w14:textId="77777777" w:rsidR="00A372CE" w:rsidRPr="00805740" w:rsidRDefault="00A372CE" w:rsidP="00F17D85">
      <w:pPr>
        <w:pStyle w:val="ListParagraph"/>
        <w:numPr>
          <w:ilvl w:val="0"/>
          <w:numId w:val="13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Generate ad-hoc and scheduled reports to improve healthcare services and operational efficiencies using Tableau. </w:t>
      </w:r>
    </w:p>
    <w:p w14:paraId="581CC9A1" w14:textId="77777777" w:rsidR="00A372CE" w:rsidRPr="00805740" w:rsidRDefault="00A372CE" w:rsidP="00F17D85">
      <w:pPr>
        <w:pStyle w:val="ListParagraph"/>
        <w:numPr>
          <w:ilvl w:val="0"/>
          <w:numId w:val="13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Automate scheduled reports using </w:t>
      </w:r>
      <w:r w:rsidRPr="00805740">
        <w:rPr>
          <w:rFonts w:ascii="Times New Roman" w:hAnsi="Times New Roman" w:cs="Times New Roman"/>
          <w:b/>
          <w:color w:val="000000" w:themeColor="text1"/>
          <w:sz w:val="20"/>
          <w:szCs w:val="20"/>
          <w:lang w:bidi="te-IN"/>
        </w:rPr>
        <w:t>SAS macros</w:t>
      </w: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 and publish reports on the </w:t>
      </w:r>
      <w:r w:rsidRPr="00805740">
        <w:rPr>
          <w:rFonts w:ascii="Times New Roman" w:hAnsi="Times New Roman" w:cs="Times New Roman"/>
          <w:b/>
          <w:color w:val="000000" w:themeColor="text1"/>
          <w:sz w:val="20"/>
          <w:szCs w:val="20"/>
          <w:lang w:bidi="te-IN"/>
        </w:rPr>
        <w:t>Tableau</w:t>
      </w: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 </w:t>
      </w:r>
      <w:r w:rsidRPr="00805740">
        <w:rPr>
          <w:rFonts w:ascii="Times New Roman" w:hAnsi="Times New Roman" w:cs="Times New Roman"/>
          <w:b/>
          <w:color w:val="000000" w:themeColor="text1"/>
          <w:sz w:val="20"/>
          <w:szCs w:val="20"/>
          <w:lang w:bidi="te-IN"/>
        </w:rPr>
        <w:t>server</w:t>
      </w: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. </w:t>
      </w:r>
    </w:p>
    <w:p w14:paraId="636FFBA7" w14:textId="77777777" w:rsidR="00A372CE" w:rsidRPr="00805740" w:rsidRDefault="00A372CE" w:rsidP="00F17D85">
      <w:pPr>
        <w:numPr>
          <w:ilvl w:val="0"/>
          <w:numId w:val="13"/>
        </w:numPr>
        <w:spacing w:after="100" w:afterAutospacing="1" w:line="360" w:lineRule="auto"/>
        <w:rPr>
          <w:rFonts w:ascii="Times New Roman" w:hAnsi="Times New Roman" w:cs="Times New Roman"/>
          <w:color w:val="25313D"/>
          <w:sz w:val="20"/>
          <w:szCs w:val="20"/>
          <w:lang w:eastAsia="en-IN"/>
        </w:rPr>
      </w:pPr>
      <w:r w:rsidRPr="00805740">
        <w:rPr>
          <w:rFonts w:ascii="Times New Roman" w:hAnsi="Times New Roman" w:cs="Times New Roman"/>
          <w:color w:val="25313D"/>
          <w:sz w:val="20"/>
          <w:szCs w:val="20"/>
          <w:lang w:eastAsia="en-IN"/>
        </w:rPr>
        <w:t>I have performed cross-platform migrations preferably from Oracle to PostgreSQL. I documented and assisted as an ORACLE DBA in performing Data MIGRATION from ORACLE Databases to PostgreSQL database in AWS RDS Cloud.</w:t>
      </w:r>
    </w:p>
    <w:p w14:paraId="5A163186" w14:textId="77777777" w:rsidR="00A372CE" w:rsidRPr="00805740" w:rsidRDefault="00A372CE" w:rsidP="00F17D85">
      <w:pPr>
        <w:pStyle w:val="ListParagraph"/>
        <w:numPr>
          <w:ilvl w:val="0"/>
          <w:numId w:val="13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hAnsi="Times New Roman" w:cs="Times New Roman"/>
          <w:color w:val="25313D"/>
          <w:sz w:val="20"/>
          <w:szCs w:val="20"/>
          <w:lang w:eastAsia="en-IN"/>
        </w:rPr>
        <w:t>I have been involved in Installing/configuring PostgreSQL. Mainly T Postgres VERSIONS 9.5, 9.6, 10 and 11</w:t>
      </w:r>
    </w:p>
    <w:p w14:paraId="2076C530" w14:textId="77777777" w:rsidR="00A372CE" w:rsidRPr="00805740" w:rsidRDefault="00A372CE" w:rsidP="00F17D85">
      <w:pPr>
        <w:pStyle w:val="ListParagraph"/>
        <w:numPr>
          <w:ilvl w:val="0"/>
          <w:numId w:val="13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Developed process and outcome metrics to identify bottlenecks and effectively helped reduce departmental net loss by </w:t>
      </w:r>
      <w:r w:rsidRPr="00805740">
        <w:rPr>
          <w:rFonts w:ascii="Times New Roman" w:hAnsi="Times New Roman" w:cs="Times New Roman"/>
          <w:b/>
          <w:color w:val="000000" w:themeColor="text1"/>
          <w:sz w:val="20"/>
          <w:szCs w:val="20"/>
          <w:lang w:bidi="te-IN"/>
        </w:rPr>
        <w:t>40%</w:t>
      </w: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 using </w:t>
      </w:r>
      <w:r w:rsidRPr="00805740">
        <w:rPr>
          <w:rFonts w:ascii="Times New Roman" w:hAnsi="Times New Roman" w:cs="Times New Roman"/>
          <w:b/>
          <w:color w:val="000000" w:themeColor="text1"/>
          <w:sz w:val="20"/>
          <w:szCs w:val="20"/>
          <w:lang w:bidi="te-IN"/>
        </w:rPr>
        <w:t>SAS</w:t>
      </w: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 and </w:t>
      </w:r>
      <w:r w:rsidRPr="00805740">
        <w:rPr>
          <w:rFonts w:ascii="Times New Roman" w:hAnsi="Times New Roman" w:cs="Times New Roman"/>
          <w:b/>
          <w:color w:val="000000" w:themeColor="text1"/>
          <w:sz w:val="20"/>
          <w:szCs w:val="20"/>
          <w:lang w:bidi="te-IN"/>
        </w:rPr>
        <w:t>Tableau</w:t>
      </w: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>.</w:t>
      </w:r>
    </w:p>
    <w:p w14:paraId="07777E4F" w14:textId="77777777" w:rsidR="00A372CE" w:rsidRPr="00805740" w:rsidRDefault="00A372CE" w:rsidP="00F17D85">
      <w:pPr>
        <w:pStyle w:val="ListParagraph"/>
        <w:numPr>
          <w:ilvl w:val="0"/>
          <w:numId w:val="13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lastRenderedPageBreak/>
        <w:t xml:space="preserve">Engineered covid reemergence tool to estimate demand and plan the reopening of MAPMG medical centers using </w:t>
      </w:r>
      <w:r w:rsidRPr="00805740">
        <w:rPr>
          <w:rFonts w:ascii="Times New Roman" w:hAnsi="Times New Roman" w:cs="Times New Roman"/>
          <w:b/>
          <w:color w:val="000000" w:themeColor="text1"/>
          <w:sz w:val="20"/>
          <w:szCs w:val="20"/>
          <w:lang w:bidi="te-IN"/>
        </w:rPr>
        <w:t>Python</w:t>
      </w: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>.</w:t>
      </w:r>
    </w:p>
    <w:p w14:paraId="0E355533" w14:textId="77777777" w:rsidR="00A372CE" w:rsidRPr="00805740" w:rsidRDefault="00A372CE" w:rsidP="00F17D85">
      <w:pPr>
        <w:pStyle w:val="ListParagraph"/>
        <w:numPr>
          <w:ilvl w:val="0"/>
          <w:numId w:val="13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 xml:space="preserve">Designed and developed a tableau dashboard that monitors providers’ performance metrics in the CHF healthcare program and improved the overall efficiency of the workflow by over </w:t>
      </w:r>
      <w:r w:rsidRPr="00805740">
        <w:rPr>
          <w:rFonts w:ascii="Times New Roman" w:hAnsi="Times New Roman" w:cs="Times New Roman"/>
          <w:b/>
          <w:color w:val="000000" w:themeColor="text1"/>
          <w:sz w:val="20"/>
          <w:szCs w:val="20"/>
          <w:lang w:bidi="te-IN"/>
        </w:rPr>
        <w:t>15%</w:t>
      </w:r>
      <w:r w:rsidRPr="00805740">
        <w:rPr>
          <w:rFonts w:ascii="Times New Roman" w:hAnsi="Times New Roman" w:cs="Times New Roman"/>
          <w:color w:val="000000" w:themeColor="text1"/>
          <w:sz w:val="20"/>
          <w:szCs w:val="20"/>
          <w:lang w:bidi="te-IN"/>
        </w:rPr>
        <w:t>.</w:t>
      </w:r>
    </w:p>
    <w:p w14:paraId="338704F4" w14:textId="77777777" w:rsidR="00B52A15" w:rsidRPr="00805740" w:rsidRDefault="00B52A15" w:rsidP="00F17D85">
      <w:pPr>
        <w:pStyle w:val="Heading2"/>
        <w:spacing w:before="0" w:line="360" w:lineRule="auto"/>
        <w:rPr>
          <w:rFonts w:ascii="Times New Roman" w:hAnsi="Times New Roman" w:cs="Times New Roman"/>
        </w:rPr>
      </w:pPr>
    </w:p>
    <w:p w14:paraId="5436F161" w14:textId="294891F2" w:rsidR="00805740" w:rsidRPr="00805740" w:rsidRDefault="00805740" w:rsidP="00F17D85">
      <w:pPr>
        <w:pStyle w:val="Heading2"/>
        <w:spacing w:before="0" w:line="360" w:lineRule="auto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 xml:space="preserve">Data analyst </w:t>
      </w:r>
      <w:r w:rsidR="000E1854" w:rsidRPr="00805740">
        <w:rPr>
          <w:rFonts w:ascii="Times New Roman" w:hAnsi="Times New Roman" w:cs="Times New Roman"/>
        </w:rPr>
        <w:t>|</w:t>
      </w:r>
      <w:r w:rsidRPr="00805740">
        <w:rPr>
          <w:rFonts w:ascii="Times New Roman" w:hAnsi="Times New Roman" w:cs="Times New Roman"/>
        </w:rPr>
        <w:t xml:space="preserve"> capital ONE</w:t>
      </w:r>
      <w:r w:rsidR="0049605C">
        <w:rPr>
          <w:rFonts w:ascii="Times New Roman" w:hAnsi="Times New Roman" w:cs="Times New Roman"/>
        </w:rPr>
        <w:t xml:space="preserve"> | CHICAGO, IL</w:t>
      </w:r>
      <w:r w:rsidRPr="00805740">
        <w:rPr>
          <w:rFonts w:ascii="Times New Roman" w:hAnsi="Times New Roman" w:cs="Times New Roman"/>
        </w:rPr>
        <w:t xml:space="preserve"> |</w:t>
      </w:r>
      <w:r w:rsidR="000E1854" w:rsidRPr="00805740">
        <w:rPr>
          <w:rFonts w:ascii="Times New Roman" w:hAnsi="Times New Roman" w:cs="Times New Roman"/>
        </w:rPr>
        <w:t xml:space="preserve"> </w:t>
      </w:r>
      <w:r w:rsidR="0049605C">
        <w:rPr>
          <w:rFonts w:ascii="Times New Roman" w:hAnsi="Times New Roman" w:cs="Times New Roman"/>
        </w:rPr>
        <w:t xml:space="preserve">23 </w:t>
      </w:r>
      <w:r w:rsidR="00336495">
        <w:rPr>
          <w:rFonts w:ascii="Times New Roman" w:hAnsi="Times New Roman" w:cs="Times New Roman"/>
        </w:rPr>
        <w:t>NOV</w:t>
      </w:r>
      <w:r w:rsidR="0049605C">
        <w:rPr>
          <w:rFonts w:ascii="Times New Roman" w:hAnsi="Times New Roman" w:cs="Times New Roman"/>
        </w:rPr>
        <w:t xml:space="preserve">ember </w:t>
      </w:r>
      <w:r w:rsidR="00336495">
        <w:rPr>
          <w:rFonts w:ascii="Times New Roman" w:hAnsi="Times New Roman" w:cs="Times New Roman"/>
        </w:rPr>
        <w:t xml:space="preserve"> 2019</w:t>
      </w:r>
      <w:r w:rsidR="000E1854" w:rsidRPr="00805740">
        <w:rPr>
          <w:rFonts w:ascii="Times New Roman" w:hAnsi="Times New Roman" w:cs="Times New Roman"/>
        </w:rPr>
        <w:t xml:space="preserve"> </w:t>
      </w:r>
      <w:proofErr w:type="gramStart"/>
      <w:r w:rsidR="000E1854" w:rsidRPr="00805740">
        <w:rPr>
          <w:rFonts w:ascii="Times New Roman" w:hAnsi="Times New Roman" w:cs="Times New Roman"/>
        </w:rPr>
        <w:t xml:space="preserve">– </w:t>
      </w:r>
      <w:r w:rsidR="0049605C">
        <w:rPr>
          <w:rFonts w:ascii="Times New Roman" w:hAnsi="Times New Roman" w:cs="Times New Roman"/>
        </w:rPr>
        <w:t xml:space="preserve"> 15</w:t>
      </w:r>
      <w:proofErr w:type="gramEnd"/>
      <w:r w:rsidR="0049605C">
        <w:rPr>
          <w:rFonts w:ascii="Times New Roman" w:hAnsi="Times New Roman" w:cs="Times New Roman"/>
        </w:rPr>
        <w:t xml:space="preserve"> </w:t>
      </w:r>
      <w:r w:rsidR="004762E4">
        <w:rPr>
          <w:rFonts w:ascii="Times New Roman" w:hAnsi="Times New Roman" w:cs="Times New Roman"/>
        </w:rPr>
        <w:t>feb</w:t>
      </w:r>
      <w:r w:rsidR="000E1854" w:rsidRPr="00805740">
        <w:rPr>
          <w:rFonts w:ascii="Times New Roman" w:hAnsi="Times New Roman" w:cs="Times New Roman"/>
        </w:rPr>
        <w:t xml:space="preserve"> 202</w:t>
      </w:r>
      <w:r w:rsidRPr="00805740">
        <w:rPr>
          <w:rFonts w:ascii="Times New Roman" w:hAnsi="Times New Roman" w:cs="Times New Roman"/>
        </w:rPr>
        <w:t>2</w:t>
      </w:r>
    </w:p>
    <w:p w14:paraId="7D34ADE6" w14:textId="77777777" w:rsidR="00805740" w:rsidRPr="00805740" w:rsidRDefault="00805740" w:rsidP="00F17D85">
      <w:pPr>
        <w:pStyle w:val="NoSpacing"/>
        <w:numPr>
          <w:ilvl w:val="0"/>
          <w:numId w:val="14"/>
        </w:numPr>
        <w:spacing w:line="360" w:lineRule="auto"/>
        <w:rPr>
          <w:b/>
          <w:sz w:val="20"/>
          <w:szCs w:val="20"/>
        </w:rPr>
      </w:pPr>
      <w:r w:rsidRPr="00805740">
        <w:rPr>
          <w:sz w:val="20"/>
          <w:szCs w:val="20"/>
        </w:rPr>
        <w:t>Acquired data from primary or secondary data sources</w:t>
      </w:r>
      <w:r w:rsidRPr="00805740">
        <w:rPr>
          <w:b/>
          <w:sz w:val="20"/>
          <w:szCs w:val="20"/>
        </w:rPr>
        <w:t>.</w:t>
      </w:r>
    </w:p>
    <w:p w14:paraId="69003C4D" w14:textId="77777777" w:rsidR="00805740" w:rsidRPr="00805740" w:rsidRDefault="00805740" w:rsidP="00F17D85">
      <w:pPr>
        <w:pStyle w:val="NoSpacing"/>
        <w:numPr>
          <w:ilvl w:val="0"/>
          <w:numId w:val="14"/>
        </w:numPr>
        <w:spacing w:line="360" w:lineRule="auto"/>
        <w:rPr>
          <w:b/>
          <w:sz w:val="20"/>
          <w:szCs w:val="20"/>
        </w:rPr>
      </w:pPr>
      <w:r w:rsidRPr="00805740">
        <w:rPr>
          <w:sz w:val="20"/>
          <w:szCs w:val="20"/>
        </w:rPr>
        <w:t>Loaded data by converting CSV files into corresponding database tables</w:t>
      </w:r>
      <w:r w:rsidRPr="004762E4">
        <w:rPr>
          <w:b/>
          <w:sz w:val="20"/>
          <w:szCs w:val="20"/>
        </w:rPr>
        <w:t>.</w:t>
      </w:r>
    </w:p>
    <w:p w14:paraId="49163774" w14:textId="77777777" w:rsidR="00805740" w:rsidRPr="00805740" w:rsidRDefault="00805740" w:rsidP="00F17D85">
      <w:pPr>
        <w:pStyle w:val="NoSpacing"/>
        <w:numPr>
          <w:ilvl w:val="0"/>
          <w:numId w:val="14"/>
        </w:numPr>
        <w:spacing w:line="360" w:lineRule="auto"/>
        <w:rPr>
          <w:b/>
          <w:sz w:val="20"/>
          <w:szCs w:val="20"/>
        </w:rPr>
      </w:pPr>
      <w:r w:rsidRPr="00805740">
        <w:rPr>
          <w:sz w:val="20"/>
          <w:szCs w:val="20"/>
        </w:rPr>
        <w:t>Worked with the management team to create a prioritized list of needs for each business segment.</w:t>
      </w:r>
    </w:p>
    <w:p w14:paraId="745A430A" w14:textId="77777777" w:rsidR="00805740" w:rsidRPr="00805740" w:rsidRDefault="00805740" w:rsidP="00F17D85">
      <w:pPr>
        <w:pStyle w:val="NoSpacing"/>
        <w:numPr>
          <w:ilvl w:val="0"/>
          <w:numId w:val="14"/>
        </w:numPr>
        <w:spacing w:line="360" w:lineRule="auto"/>
        <w:rPr>
          <w:b/>
          <w:sz w:val="20"/>
          <w:szCs w:val="20"/>
        </w:rPr>
      </w:pPr>
      <w:r w:rsidRPr="00805740">
        <w:rPr>
          <w:rFonts w:eastAsia="Calibri"/>
          <w:bCs/>
          <w:color w:val="000000"/>
          <w:sz w:val="20"/>
          <w:szCs w:val="20"/>
          <w:lang w:val="en-IN"/>
        </w:rPr>
        <w:t>Developed various reports using best practices and different visualizations like Bars, Lines and Pies, Maps, Scatter plots, Histograms, Bullets, Heat maps, and Highlight tables.</w:t>
      </w:r>
    </w:p>
    <w:p w14:paraId="45CAD809" w14:textId="66B4B481" w:rsidR="00805740" w:rsidRPr="00805740" w:rsidRDefault="00805740" w:rsidP="00F17D85">
      <w:pPr>
        <w:pStyle w:val="NoSpacing"/>
        <w:numPr>
          <w:ilvl w:val="0"/>
          <w:numId w:val="14"/>
        </w:numPr>
        <w:spacing w:line="360" w:lineRule="auto"/>
        <w:rPr>
          <w:b/>
          <w:sz w:val="20"/>
          <w:szCs w:val="20"/>
        </w:rPr>
      </w:pPr>
      <w:r w:rsidRPr="00805740">
        <w:rPr>
          <w:sz w:val="20"/>
          <w:szCs w:val="20"/>
        </w:rPr>
        <w:t>Monitored and resolved issues of data flow daily. Also created views for reporting team to use data for marketing numbers on a daily basis.</w:t>
      </w:r>
    </w:p>
    <w:p w14:paraId="11CE9F6C" w14:textId="77777777" w:rsidR="00805740" w:rsidRPr="00805740" w:rsidRDefault="00805740" w:rsidP="00F17D85">
      <w:pPr>
        <w:pStyle w:val="NoSpacing"/>
        <w:numPr>
          <w:ilvl w:val="0"/>
          <w:numId w:val="14"/>
        </w:numPr>
        <w:spacing w:line="360" w:lineRule="auto"/>
        <w:rPr>
          <w:b/>
          <w:sz w:val="20"/>
          <w:szCs w:val="20"/>
        </w:rPr>
      </w:pPr>
      <w:r w:rsidRPr="00805740">
        <w:rPr>
          <w:sz w:val="20"/>
          <w:szCs w:val="20"/>
        </w:rPr>
        <w:t>Developed SSIS package to Export and Import data from SQL Server to Access, Text, and EXCEL files.</w:t>
      </w:r>
    </w:p>
    <w:p w14:paraId="3EC6B705" w14:textId="77777777" w:rsidR="00805740" w:rsidRPr="00805740" w:rsidRDefault="00805740" w:rsidP="00F17D85">
      <w:pPr>
        <w:pStyle w:val="NoSpacing"/>
        <w:numPr>
          <w:ilvl w:val="0"/>
          <w:numId w:val="14"/>
        </w:numPr>
        <w:spacing w:line="360" w:lineRule="auto"/>
        <w:rPr>
          <w:b/>
          <w:sz w:val="20"/>
          <w:szCs w:val="20"/>
        </w:rPr>
      </w:pPr>
      <w:r w:rsidRPr="00805740">
        <w:rPr>
          <w:sz w:val="20"/>
          <w:szCs w:val="20"/>
        </w:rPr>
        <w:t>Developed and implemented metadata models for reporting functionalities and developed automated processes for data corrections.</w:t>
      </w:r>
    </w:p>
    <w:p w14:paraId="68680AEA" w14:textId="77777777" w:rsidR="00805740" w:rsidRPr="00805740" w:rsidRDefault="00805740" w:rsidP="00F17D85">
      <w:pPr>
        <w:pStyle w:val="NoSpacing"/>
        <w:numPr>
          <w:ilvl w:val="0"/>
          <w:numId w:val="14"/>
        </w:numPr>
        <w:spacing w:line="360" w:lineRule="auto"/>
        <w:rPr>
          <w:b/>
          <w:sz w:val="20"/>
          <w:szCs w:val="20"/>
        </w:rPr>
      </w:pPr>
      <w:r w:rsidRPr="00805740">
        <w:rPr>
          <w:rFonts w:eastAsia="Arial Unicode MS"/>
          <w:color w:val="000000"/>
          <w:sz w:val="20"/>
          <w:szCs w:val="20"/>
          <w:shd w:val="clear" w:color="auto" w:fill="FFFFFF"/>
        </w:rPr>
        <w:t>Worked deeply in Calculations, Parameters, Maps, Trend Lines, Statistics, Groups, hierarchies, and sets to create detail-level summary reports and Dashboard using KPIs.</w:t>
      </w:r>
    </w:p>
    <w:p w14:paraId="321C08C1" w14:textId="77777777" w:rsidR="00805740" w:rsidRPr="00805740" w:rsidRDefault="00805740" w:rsidP="00F17D85">
      <w:pPr>
        <w:numPr>
          <w:ilvl w:val="0"/>
          <w:numId w:val="14"/>
        </w:numPr>
        <w:spacing w:after="100" w:afterAutospacing="1" w:line="360" w:lineRule="auto"/>
        <w:rPr>
          <w:rFonts w:ascii="Times New Roman" w:hAnsi="Times New Roman" w:cs="Times New Roman"/>
          <w:color w:val="25313D"/>
          <w:sz w:val="20"/>
          <w:szCs w:val="20"/>
          <w:lang w:eastAsia="en-IN"/>
        </w:rPr>
      </w:pPr>
      <w:r w:rsidRPr="00805740">
        <w:rPr>
          <w:rFonts w:ascii="Times New Roman" w:hAnsi="Times New Roman" w:cs="Times New Roman"/>
          <w:color w:val="25313D"/>
          <w:sz w:val="20"/>
          <w:szCs w:val="20"/>
          <w:lang w:eastAsia="en-IN"/>
        </w:rPr>
        <w:t>Performed Logical backup of critical application databases using EXPDP/IMPDP with scheduled jobs (Cron Job).</w:t>
      </w:r>
    </w:p>
    <w:p w14:paraId="78889E24" w14:textId="77777777" w:rsidR="00805740" w:rsidRPr="00805740" w:rsidRDefault="00805740" w:rsidP="00F17D85">
      <w:pPr>
        <w:numPr>
          <w:ilvl w:val="0"/>
          <w:numId w:val="14"/>
        </w:numPr>
        <w:spacing w:after="100" w:afterAutospacing="1" w:line="360" w:lineRule="auto"/>
        <w:rPr>
          <w:rFonts w:ascii="Times New Roman" w:hAnsi="Times New Roman" w:cs="Times New Roman"/>
          <w:color w:val="25313D"/>
          <w:sz w:val="21"/>
          <w:szCs w:val="21"/>
          <w:lang w:eastAsia="en-IN"/>
        </w:rPr>
      </w:pPr>
      <w:r w:rsidRPr="00805740">
        <w:rPr>
          <w:rFonts w:ascii="Times New Roman" w:hAnsi="Times New Roman" w:cs="Times New Roman"/>
          <w:color w:val="25313D"/>
          <w:sz w:val="20"/>
          <w:szCs w:val="20"/>
          <w:lang w:eastAsia="en-IN"/>
        </w:rPr>
        <w:t>Responsible for creating </w:t>
      </w:r>
      <w:r w:rsidRPr="008057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IN"/>
        </w:rPr>
        <w:t>RMAN catalog Database and Registering the Databases in Catalog Database and Cloned production RAC instances to development and QA systems using RMAN duplication.</w:t>
      </w:r>
    </w:p>
    <w:p w14:paraId="2C27B69A" w14:textId="77777777" w:rsidR="00805740" w:rsidRPr="00805740" w:rsidRDefault="00805740" w:rsidP="00F17D85">
      <w:pPr>
        <w:pStyle w:val="NoSpacing"/>
        <w:numPr>
          <w:ilvl w:val="0"/>
          <w:numId w:val="14"/>
        </w:numPr>
        <w:spacing w:line="360" w:lineRule="auto"/>
        <w:rPr>
          <w:b/>
          <w:sz w:val="20"/>
          <w:szCs w:val="20"/>
        </w:rPr>
      </w:pPr>
      <w:r w:rsidRPr="00805740">
        <w:rPr>
          <w:sz w:val="20"/>
          <w:szCs w:val="20"/>
        </w:rPr>
        <w:t>Verified and tested Dashboards to ensure data matching as per the business requirements.</w:t>
      </w:r>
    </w:p>
    <w:p w14:paraId="0A94FE9A" w14:textId="6303CF8F" w:rsidR="00805740" w:rsidRPr="00805740" w:rsidRDefault="00805740" w:rsidP="00F17D85">
      <w:pPr>
        <w:pStyle w:val="NoSpacing"/>
        <w:numPr>
          <w:ilvl w:val="0"/>
          <w:numId w:val="14"/>
        </w:numPr>
        <w:spacing w:line="360" w:lineRule="auto"/>
        <w:rPr>
          <w:b/>
          <w:sz w:val="20"/>
          <w:szCs w:val="20"/>
        </w:rPr>
      </w:pPr>
      <w:r w:rsidRPr="00805740">
        <w:rPr>
          <w:color w:val="000000"/>
          <w:sz w:val="20"/>
          <w:szCs w:val="20"/>
        </w:rPr>
        <w:t xml:space="preserve">Supported the </w:t>
      </w:r>
      <w:r w:rsidRPr="00805740">
        <w:rPr>
          <w:b/>
          <w:color w:val="000000"/>
          <w:sz w:val="20"/>
          <w:szCs w:val="20"/>
        </w:rPr>
        <w:t>Decision Analytics team</w:t>
      </w:r>
      <w:r w:rsidRPr="00805740">
        <w:rPr>
          <w:color w:val="000000"/>
          <w:sz w:val="20"/>
          <w:szCs w:val="20"/>
        </w:rPr>
        <w:t xml:space="preserve"> in reviewing potential factors of risks involved in running </w:t>
      </w:r>
      <w:r w:rsidR="0018565A">
        <w:rPr>
          <w:color w:val="000000"/>
          <w:sz w:val="20"/>
          <w:szCs w:val="20"/>
        </w:rPr>
        <w:t>capital one’s</w:t>
      </w:r>
      <w:r w:rsidRPr="00805740">
        <w:rPr>
          <w:color w:val="000000"/>
          <w:sz w:val="20"/>
          <w:szCs w:val="20"/>
        </w:rPr>
        <w:t xml:space="preserve"> charge sales programs.</w:t>
      </w:r>
    </w:p>
    <w:p w14:paraId="10F80675" w14:textId="77777777" w:rsidR="00805740" w:rsidRPr="00805740" w:rsidRDefault="00805740" w:rsidP="00F17D85">
      <w:pPr>
        <w:pStyle w:val="NoSpacing"/>
        <w:numPr>
          <w:ilvl w:val="0"/>
          <w:numId w:val="14"/>
        </w:numPr>
        <w:spacing w:line="360" w:lineRule="auto"/>
        <w:rPr>
          <w:b/>
          <w:sz w:val="20"/>
          <w:szCs w:val="20"/>
        </w:rPr>
      </w:pPr>
      <w:r w:rsidRPr="00805740">
        <w:rPr>
          <w:color w:val="000000"/>
          <w:sz w:val="20"/>
          <w:szCs w:val="20"/>
        </w:rPr>
        <w:t>Tested and validated data attributes based both on source data and results from financial reports to assure the data accurately reflects the source system and business needs.</w:t>
      </w:r>
    </w:p>
    <w:p w14:paraId="161C65F0" w14:textId="77777777" w:rsidR="00805740" w:rsidRPr="00805740" w:rsidRDefault="00805740" w:rsidP="00F17D85">
      <w:pPr>
        <w:pStyle w:val="NoSpacing"/>
        <w:numPr>
          <w:ilvl w:val="0"/>
          <w:numId w:val="14"/>
        </w:numPr>
        <w:spacing w:line="360" w:lineRule="auto"/>
        <w:rPr>
          <w:b/>
          <w:sz w:val="20"/>
          <w:szCs w:val="20"/>
        </w:rPr>
      </w:pPr>
      <w:r w:rsidRPr="00805740">
        <w:rPr>
          <w:color w:val="000000"/>
          <w:sz w:val="20"/>
          <w:szCs w:val="20"/>
        </w:rPr>
        <w:t>Analyzed customer behavior to calculate the potential risks involved in using SAS and identified potential fraudulent behavior.</w:t>
      </w:r>
    </w:p>
    <w:p w14:paraId="5A7F5AD6" w14:textId="77777777" w:rsidR="00805740" w:rsidRPr="00805740" w:rsidRDefault="00805740" w:rsidP="00F17D85">
      <w:pPr>
        <w:pStyle w:val="NoSpacing"/>
        <w:numPr>
          <w:ilvl w:val="0"/>
          <w:numId w:val="14"/>
        </w:numPr>
        <w:spacing w:line="360" w:lineRule="auto"/>
        <w:rPr>
          <w:b/>
          <w:sz w:val="20"/>
          <w:szCs w:val="20"/>
        </w:rPr>
      </w:pPr>
      <w:r w:rsidRPr="00805740">
        <w:rPr>
          <w:color w:val="000000"/>
          <w:sz w:val="20"/>
          <w:szCs w:val="20"/>
        </w:rPr>
        <w:t xml:space="preserve">Compiled reports using </w:t>
      </w:r>
      <w:r w:rsidRPr="00805740">
        <w:rPr>
          <w:b/>
          <w:color w:val="000000"/>
          <w:sz w:val="20"/>
          <w:szCs w:val="20"/>
        </w:rPr>
        <w:t>SAS</w:t>
      </w:r>
      <w:r w:rsidRPr="00805740">
        <w:rPr>
          <w:color w:val="000000"/>
          <w:sz w:val="20"/>
          <w:szCs w:val="20"/>
        </w:rPr>
        <w:t xml:space="preserve"> and </w:t>
      </w:r>
      <w:r w:rsidRPr="00805740">
        <w:rPr>
          <w:b/>
          <w:color w:val="000000"/>
          <w:sz w:val="20"/>
          <w:szCs w:val="20"/>
        </w:rPr>
        <w:t>SQL</w:t>
      </w:r>
      <w:r w:rsidRPr="00805740">
        <w:rPr>
          <w:color w:val="000000"/>
          <w:sz w:val="20"/>
          <w:szCs w:val="20"/>
        </w:rPr>
        <w:t xml:space="preserve"> and proposed solutions to the management to tackle fraudulent transactions.</w:t>
      </w:r>
    </w:p>
    <w:p w14:paraId="62CCBBDA" w14:textId="77777777" w:rsidR="00805740" w:rsidRPr="00805740" w:rsidRDefault="00805740" w:rsidP="00F17D85">
      <w:pPr>
        <w:pStyle w:val="NoSpacing"/>
        <w:numPr>
          <w:ilvl w:val="0"/>
          <w:numId w:val="14"/>
        </w:numPr>
        <w:spacing w:line="360" w:lineRule="auto"/>
        <w:rPr>
          <w:b/>
          <w:sz w:val="20"/>
          <w:szCs w:val="20"/>
        </w:rPr>
      </w:pPr>
      <w:r w:rsidRPr="00805740">
        <w:rPr>
          <w:color w:val="000000"/>
          <w:sz w:val="20"/>
          <w:szCs w:val="20"/>
        </w:rPr>
        <w:t xml:space="preserve">Automated scheduled reports using </w:t>
      </w:r>
      <w:r w:rsidRPr="00805740">
        <w:rPr>
          <w:b/>
          <w:color w:val="000000"/>
          <w:sz w:val="20"/>
          <w:szCs w:val="20"/>
        </w:rPr>
        <w:t>UNIX</w:t>
      </w:r>
      <w:r w:rsidRPr="00805740">
        <w:rPr>
          <w:color w:val="000000"/>
          <w:sz w:val="20"/>
          <w:szCs w:val="20"/>
        </w:rPr>
        <w:t xml:space="preserve"> shell and </w:t>
      </w:r>
      <w:r w:rsidRPr="00805740">
        <w:rPr>
          <w:b/>
          <w:color w:val="000000"/>
          <w:sz w:val="20"/>
          <w:szCs w:val="20"/>
        </w:rPr>
        <w:t>SAS Macros.</w:t>
      </w:r>
    </w:p>
    <w:p w14:paraId="634F7A8D" w14:textId="77777777" w:rsidR="00805740" w:rsidRPr="00805740" w:rsidRDefault="00805740" w:rsidP="00F17D85">
      <w:pPr>
        <w:pStyle w:val="NoSpacing"/>
        <w:numPr>
          <w:ilvl w:val="0"/>
          <w:numId w:val="14"/>
        </w:numPr>
        <w:spacing w:line="360" w:lineRule="auto"/>
        <w:rPr>
          <w:b/>
          <w:sz w:val="20"/>
          <w:szCs w:val="20"/>
        </w:rPr>
      </w:pPr>
      <w:r w:rsidRPr="00805740">
        <w:rPr>
          <w:sz w:val="20"/>
          <w:szCs w:val="20"/>
        </w:rPr>
        <w:t>Worked with business units to troubleshoot and research data issues.</w:t>
      </w:r>
    </w:p>
    <w:p w14:paraId="7B1D63B0" w14:textId="77777777" w:rsidR="00805740" w:rsidRPr="00805740" w:rsidRDefault="00805740" w:rsidP="00F17D85">
      <w:pPr>
        <w:pStyle w:val="NoSpacing"/>
        <w:numPr>
          <w:ilvl w:val="0"/>
          <w:numId w:val="14"/>
        </w:numPr>
        <w:spacing w:line="360" w:lineRule="auto"/>
        <w:rPr>
          <w:b/>
          <w:sz w:val="20"/>
          <w:szCs w:val="20"/>
        </w:rPr>
      </w:pPr>
      <w:r w:rsidRPr="00805740">
        <w:rPr>
          <w:sz w:val="20"/>
          <w:szCs w:val="20"/>
        </w:rPr>
        <w:t xml:space="preserve">Generated interactive ad-hoc and scheduled reports based on business requirements for corporate using </w:t>
      </w:r>
      <w:r w:rsidRPr="00805740">
        <w:rPr>
          <w:b/>
          <w:sz w:val="20"/>
          <w:szCs w:val="20"/>
        </w:rPr>
        <w:t>Tableau</w:t>
      </w:r>
      <w:r w:rsidRPr="00805740">
        <w:rPr>
          <w:sz w:val="20"/>
          <w:szCs w:val="20"/>
        </w:rPr>
        <w:t xml:space="preserve"> and </w:t>
      </w:r>
      <w:r w:rsidRPr="00805740">
        <w:rPr>
          <w:b/>
          <w:sz w:val="20"/>
          <w:szCs w:val="20"/>
        </w:rPr>
        <w:t>Excel</w:t>
      </w:r>
      <w:r w:rsidRPr="00805740">
        <w:rPr>
          <w:sz w:val="20"/>
          <w:szCs w:val="20"/>
        </w:rPr>
        <w:t>.</w:t>
      </w:r>
    </w:p>
    <w:p w14:paraId="3186496E" w14:textId="77777777" w:rsidR="00805740" w:rsidRPr="00805740" w:rsidRDefault="00805740" w:rsidP="00F17D85">
      <w:pPr>
        <w:numPr>
          <w:ilvl w:val="0"/>
          <w:numId w:val="14"/>
        </w:numPr>
        <w:spacing w:after="100" w:afterAutospacing="1" w:line="360" w:lineRule="auto"/>
        <w:rPr>
          <w:rFonts w:ascii="Times New Roman" w:hAnsi="Times New Roman" w:cs="Times New Roman"/>
          <w:color w:val="25313D"/>
          <w:sz w:val="20"/>
          <w:szCs w:val="20"/>
          <w:lang w:eastAsia="en-IN"/>
        </w:rPr>
      </w:pPr>
      <w:r w:rsidRPr="00805740">
        <w:rPr>
          <w:rFonts w:ascii="Times New Roman" w:hAnsi="Times New Roman" w:cs="Times New Roman"/>
          <w:color w:val="25313D"/>
          <w:sz w:val="20"/>
          <w:szCs w:val="20"/>
          <w:lang w:eastAsia="en-IN"/>
        </w:rPr>
        <w:t>Gathering the requirements and writing the ad-hoc SQL query batches to update the data and metadata for delta and history loads.</w:t>
      </w:r>
    </w:p>
    <w:p w14:paraId="07BBC96C" w14:textId="1DA2B36A" w:rsidR="00805740" w:rsidRPr="00805740" w:rsidRDefault="00805740" w:rsidP="00F17D85">
      <w:pPr>
        <w:numPr>
          <w:ilvl w:val="0"/>
          <w:numId w:val="14"/>
        </w:numPr>
        <w:spacing w:after="100" w:afterAutospacing="1" w:line="360" w:lineRule="auto"/>
        <w:rPr>
          <w:rFonts w:ascii="Times New Roman" w:hAnsi="Times New Roman" w:cs="Times New Roman"/>
          <w:color w:val="25313D"/>
          <w:sz w:val="20"/>
          <w:szCs w:val="20"/>
          <w:lang w:eastAsia="en-IN"/>
        </w:rPr>
      </w:pPr>
      <w:r w:rsidRPr="00805740">
        <w:rPr>
          <w:rFonts w:ascii="Times New Roman" w:hAnsi="Times New Roman" w:cs="Times New Roman"/>
          <w:color w:val="25313D"/>
          <w:sz w:val="20"/>
          <w:szCs w:val="20"/>
          <w:lang w:eastAsia="en-IN"/>
        </w:rPr>
        <w:t>Utilized (Power</w:t>
      </w:r>
      <w:r w:rsidRPr="008057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BI, Pivot/View)</w:t>
      </w:r>
      <w:r w:rsidRPr="00805740">
        <w:rPr>
          <w:rFonts w:ascii="Times New Roman" w:hAnsi="Times New Roman" w:cs="Times New Roman"/>
          <w:color w:val="25313D"/>
          <w:sz w:val="20"/>
          <w:szCs w:val="20"/>
          <w:lang w:eastAsia="en-IN"/>
        </w:rPr>
        <w:t xml:space="preserve"> to design multiple scorecards and dashboards to display information required by different departments and upper-level management.</w:t>
      </w:r>
    </w:p>
    <w:p w14:paraId="4A2ADA26" w14:textId="77777777" w:rsidR="00805740" w:rsidRPr="00805740" w:rsidRDefault="00805740" w:rsidP="00F17D85">
      <w:pPr>
        <w:numPr>
          <w:ilvl w:val="0"/>
          <w:numId w:val="14"/>
        </w:numPr>
        <w:spacing w:after="100" w:afterAutospacing="1" w:line="360" w:lineRule="auto"/>
        <w:rPr>
          <w:rFonts w:ascii="Times New Roman" w:hAnsi="Times New Roman" w:cs="Times New Roman"/>
          <w:color w:val="25313D"/>
          <w:sz w:val="20"/>
          <w:szCs w:val="20"/>
          <w:lang w:eastAsia="en-IN"/>
        </w:rPr>
      </w:pPr>
      <w:r w:rsidRPr="00805740">
        <w:rPr>
          <w:rFonts w:ascii="Times New Roman" w:hAnsi="Times New Roman" w:cs="Times New Roman"/>
          <w:color w:val="25313D"/>
          <w:sz w:val="20"/>
          <w:szCs w:val="20"/>
          <w:lang w:eastAsia="en-IN"/>
        </w:rPr>
        <w:t>Created data marts and multi-dimensional models like Star schema and Snowflake schema.</w:t>
      </w:r>
    </w:p>
    <w:p w14:paraId="68FFBA32" w14:textId="77777777" w:rsidR="00805740" w:rsidRPr="00805740" w:rsidRDefault="00805740" w:rsidP="00F17D85">
      <w:pPr>
        <w:numPr>
          <w:ilvl w:val="0"/>
          <w:numId w:val="14"/>
        </w:numPr>
        <w:spacing w:after="100" w:afterAutospacing="1" w:line="360" w:lineRule="auto"/>
        <w:rPr>
          <w:rFonts w:ascii="Times New Roman" w:hAnsi="Times New Roman" w:cs="Times New Roman"/>
          <w:color w:val="25313D"/>
          <w:sz w:val="20"/>
          <w:szCs w:val="20"/>
          <w:lang w:eastAsia="en-IN"/>
        </w:rPr>
      </w:pPr>
      <w:r w:rsidRPr="00805740">
        <w:rPr>
          <w:rFonts w:ascii="Times New Roman" w:hAnsi="Times New Roman" w:cs="Times New Roman"/>
          <w:color w:val="25313D"/>
          <w:sz w:val="20"/>
          <w:szCs w:val="20"/>
          <w:lang w:eastAsia="en-IN"/>
        </w:rPr>
        <w:t>Implemented several </w:t>
      </w:r>
      <w:r w:rsidRPr="008057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IN"/>
        </w:rPr>
        <w:t>DAX </w:t>
      </w:r>
      <w:r w:rsidRPr="00805740">
        <w:rPr>
          <w:rFonts w:ascii="Times New Roman" w:hAnsi="Times New Roman" w:cs="Times New Roman"/>
          <w:color w:val="25313D"/>
          <w:sz w:val="20"/>
          <w:szCs w:val="20"/>
          <w:lang w:eastAsia="en-IN"/>
        </w:rPr>
        <w:t>functions for various fact calculations for efficient data visualization in </w:t>
      </w:r>
      <w:r w:rsidRPr="008057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IN"/>
        </w:rPr>
        <w:t>Power BI</w:t>
      </w:r>
      <w:r w:rsidRPr="00805740">
        <w:rPr>
          <w:rFonts w:ascii="Times New Roman" w:hAnsi="Times New Roman" w:cs="Times New Roman"/>
          <w:color w:val="25313D"/>
          <w:sz w:val="20"/>
          <w:szCs w:val="20"/>
          <w:lang w:eastAsia="en-IN"/>
        </w:rPr>
        <w:t>.</w:t>
      </w:r>
    </w:p>
    <w:p w14:paraId="3596FA90" w14:textId="77777777" w:rsidR="00805740" w:rsidRPr="00805740" w:rsidRDefault="00805740" w:rsidP="00F17D85">
      <w:pPr>
        <w:numPr>
          <w:ilvl w:val="0"/>
          <w:numId w:val="14"/>
        </w:numPr>
        <w:spacing w:after="100" w:afterAutospacing="1" w:line="360" w:lineRule="auto"/>
        <w:rPr>
          <w:rFonts w:ascii="Times New Roman" w:hAnsi="Times New Roman" w:cs="Times New Roman"/>
          <w:color w:val="25313D"/>
          <w:lang w:eastAsia="en-IN"/>
        </w:rPr>
      </w:pPr>
      <w:r w:rsidRPr="00805740">
        <w:rPr>
          <w:rFonts w:ascii="Times New Roman" w:hAnsi="Times New Roman" w:cs="Times New Roman"/>
          <w:color w:val="25313D"/>
          <w:sz w:val="20"/>
          <w:szCs w:val="20"/>
          <w:lang w:eastAsia="en-IN"/>
        </w:rPr>
        <w:lastRenderedPageBreak/>
        <w:t>Designed complex data-intensive reports in </w:t>
      </w:r>
      <w:r w:rsidRPr="008057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IN"/>
        </w:rPr>
        <w:t>Power BI </w:t>
      </w:r>
      <w:r w:rsidRPr="00805740">
        <w:rPr>
          <w:rFonts w:ascii="Times New Roman" w:hAnsi="Times New Roman" w:cs="Times New Roman"/>
          <w:color w:val="25313D"/>
          <w:sz w:val="20"/>
          <w:szCs w:val="20"/>
          <w:lang w:eastAsia="en-IN"/>
        </w:rPr>
        <w:t>utilizing various graph features such as gauge, and funnel for better business analysis</w:t>
      </w:r>
      <w:r w:rsidRPr="00805740">
        <w:rPr>
          <w:rFonts w:ascii="Times New Roman" w:hAnsi="Times New Roman" w:cs="Times New Roman"/>
          <w:color w:val="25313D"/>
          <w:sz w:val="21"/>
          <w:szCs w:val="21"/>
          <w:lang w:eastAsia="en-IN"/>
        </w:rPr>
        <w:t>.</w:t>
      </w:r>
    </w:p>
    <w:p w14:paraId="0E8E1729" w14:textId="77777777" w:rsidR="001F08C8" w:rsidRPr="00805740" w:rsidRDefault="001F08C8" w:rsidP="00F17D85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</w:rPr>
      </w:pPr>
    </w:p>
    <w:p w14:paraId="7C1B297A" w14:textId="46B737FC" w:rsidR="00EA6091" w:rsidRPr="00805740" w:rsidRDefault="00805740" w:rsidP="00F17D85">
      <w:pPr>
        <w:pStyle w:val="Heading2"/>
        <w:spacing w:before="0" w:line="360" w:lineRule="auto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data ANALYST |</w:t>
      </w:r>
      <w:r w:rsidR="00EA6091" w:rsidRPr="00805740">
        <w:rPr>
          <w:rFonts w:ascii="Times New Roman" w:hAnsi="Times New Roman" w:cs="Times New Roman"/>
        </w:rPr>
        <w:t> </w:t>
      </w:r>
      <w:r w:rsidRPr="00805740">
        <w:rPr>
          <w:rFonts w:ascii="Times New Roman" w:hAnsi="Times New Roman" w:cs="Times New Roman"/>
        </w:rPr>
        <w:t>CAPGEMINI, CHENNAI, INDIA |</w:t>
      </w:r>
      <w:r w:rsidR="00AA5613" w:rsidRPr="00805740">
        <w:rPr>
          <w:rFonts w:ascii="Times New Roman" w:hAnsi="Times New Roman" w:cs="Times New Roman"/>
        </w:rPr>
        <w:t xml:space="preserve"> </w:t>
      </w:r>
      <w:r w:rsidRPr="00805740">
        <w:rPr>
          <w:rFonts w:ascii="Times New Roman" w:hAnsi="Times New Roman" w:cs="Times New Roman"/>
        </w:rPr>
        <w:t>nov</w:t>
      </w:r>
      <w:r w:rsidR="00852306" w:rsidRPr="00805740">
        <w:rPr>
          <w:rFonts w:ascii="Times New Roman" w:hAnsi="Times New Roman" w:cs="Times New Roman"/>
        </w:rPr>
        <w:t xml:space="preserve">  201</w:t>
      </w:r>
      <w:r w:rsidR="00282938">
        <w:rPr>
          <w:rFonts w:ascii="Times New Roman" w:hAnsi="Times New Roman" w:cs="Times New Roman"/>
        </w:rPr>
        <w:t>8</w:t>
      </w:r>
      <w:r w:rsidR="000E1854" w:rsidRPr="00805740">
        <w:rPr>
          <w:rFonts w:ascii="Times New Roman" w:hAnsi="Times New Roman" w:cs="Times New Roman"/>
        </w:rPr>
        <w:t>–</w:t>
      </w:r>
      <w:r w:rsidR="00EA6091" w:rsidRPr="00805740">
        <w:rPr>
          <w:rFonts w:ascii="Times New Roman" w:hAnsi="Times New Roman" w:cs="Times New Roman"/>
        </w:rPr>
        <w:t xml:space="preserve"> </w:t>
      </w:r>
      <w:r w:rsidR="00336495">
        <w:rPr>
          <w:rFonts w:ascii="Times New Roman" w:hAnsi="Times New Roman" w:cs="Times New Roman"/>
        </w:rPr>
        <w:t>OCT</w:t>
      </w:r>
      <w:r w:rsidR="00852306" w:rsidRPr="00805740">
        <w:rPr>
          <w:rFonts w:ascii="Times New Roman" w:hAnsi="Times New Roman" w:cs="Times New Roman"/>
        </w:rPr>
        <w:t xml:space="preserve"> 20</w:t>
      </w:r>
      <w:r w:rsidR="00336495">
        <w:rPr>
          <w:rFonts w:ascii="Times New Roman" w:hAnsi="Times New Roman" w:cs="Times New Roman"/>
        </w:rPr>
        <w:t>19</w:t>
      </w:r>
    </w:p>
    <w:p w14:paraId="57BDE764" w14:textId="77777777" w:rsidR="00805740" w:rsidRPr="00805740" w:rsidRDefault="00805740" w:rsidP="00F17D85">
      <w:pPr>
        <w:pStyle w:val="ListParagraph"/>
        <w:numPr>
          <w:ilvl w:val="0"/>
          <w:numId w:val="24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>Developed complex SQL queries, and perform execution validation for remediation and Analysis.</w:t>
      </w:r>
    </w:p>
    <w:p w14:paraId="2B62D3C0" w14:textId="77777777" w:rsidR="00805740" w:rsidRPr="00805740" w:rsidRDefault="00805740" w:rsidP="00F17D85">
      <w:pPr>
        <w:pStyle w:val="ListParagraph"/>
        <w:numPr>
          <w:ilvl w:val="0"/>
          <w:numId w:val="24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>Designed a Data Quality Framework to perform schema validation and data profiling.</w:t>
      </w:r>
    </w:p>
    <w:p w14:paraId="09624039" w14:textId="77777777" w:rsidR="00805740" w:rsidRPr="00805740" w:rsidRDefault="00805740" w:rsidP="00F17D85">
      <w:pPr>
        <w:pStyle w:val="ListParagraph"/>
        <w:numPr>
          <w:ilvl w:val="0"/>
          <w:numId w:val="24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>Used advanced MS Excel to create Pivot table and Pivot reports</w:t>
      </w:r>
    </w:p>
    <w:p w14:paraId="19468B86" w14:textId="77777777" w:rsidR="00805740" w:rsidRPr="00805740" w:rsidRDefault="00805740" w:rsidP="00F17D85">
      <w:pPr>
        <w:pStyle w:val="ListParagraph"/>
        <w:numPr>
          <w:ilvl w:val="0"/>
          <w:numId w:val="24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>Increased website usage and usability by using analytics to determine content and site organization updates.</w:t>
      </w:r>
    </w:p>
    <w:p w14:paraId="42634BBA" w14:textId="77777777" w:rsidR="00805740" w:rsidRPr="00805740" w:rsidRDefault="00805740" w:rsidP="00F17D85">
      <w:pPr>
        <w:pStyle w:val="ListParagraph"/>
        <w:numPr>
          <w:ilvl w:val="0"/>
          <w:numId w:val="24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>Ensured Web content accuracy and taxonomy through the development and analysis of end-user feedback channels.</w:t>
      </w:r>
    </w:p>
    <w:p w14:paraId="765CF350" w14:textId="4B896687" w:rsidR="00805740" w:rsidRPr="00805740" w:rsidRDefault="00805740" w:rsidP="00F17D85">
      <w:pPr>
        <w:pStyle w:val="ListParagraph"/>
        <w:numPr>
          <w:ilvl w:val="0"/>
          <w:numId w:val="24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>Create reports using analysed output data, export them to SharePoint. So that end users will have</w:t>
      </w:r>
    </w:p>
    <w:p w14:paraId="66EF2E9C" w14:textId="77777777" w:rsidR="00805740" w:rsidRPr="00805740" w:rsidRDefault="00805740" w:rsidP="00F17D85">
      <w:pPr>
        <w:pStyle w:val="ListParagraph"/>
        <w:numPr>
          <w:ilvl w:val="0"/>
          <w:numId w:val="24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>Access to the reports over the Internet.</w:t>
      </w:r>
    </w:p>
    <w:p w14:paraId="00DBFBC1" w14:textId="77777777" w:rsidR="00805740" w:rsidRPr="00805740" w:rsidRDefault="00805740" w:rsidP="00F17D85">
      <w:pPr>
        <w:pStyle w:val="ListParagraph"/>
        <w:numPr>
          <w:ilvl w:val="0"/>
          <w:numId w:val="24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>Extensively read different forms of Input files like CSV and other formats using In-file, Proc Import.</w:t>
      </w:r>
    </w:p>
    <w:p w14:paraId="1255CFDE" w14:textId="77777777" w:rsidR="00805740" w:rsidRPr="00805740" w:rsidRDefault="00805740" w:rsidP="00F17D85">
      <w:pPr>
        <w:pStyle w:val="ListParagraph"/>
        <w:numPr>
          <w:ilvl w:val="0"/>
          <w:numId w:val="24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>Developed various reports using best practices and different visualizations like Bars, Lines and Pies, Maps, Scatter plots, Histograms, Bullets, Heat maps, and Highlight tables.</w:t>
      </w:r>
    </w:p>
    <w:p w14:paraId="01142656" w14:textId="22376D33" w:rsidR="00805740" w:rsidRPr="00805740" w:rsidRDefault="00805740" w:rsidP="00F17D85">
      <w:pPr>
        <w:pStyle w:val="ListParagraph"/>
        <w:numPr>
          <w:ilvl w:val="0"/>
          <w:numId w:val="24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>Worked with key business data to understand and analysed the customer data, Created Visualizations in Tableau using Excel, and SharePoint data.</w:t>
      </w:r>
    </w:p>
    <w:p w14:paraId="7D0F5012" w14:textId="77777777" w:rsidR="00805740" w:rsidRPr="00805740" w:rsidRDefault="00805740" w:rsidP="00F17D85">
      <w:pPr>
        <w:numPr>
          <w:ilvl w:val="0"/>
          <w:numId w:val="24"/>
        </w:numPr>
        <w:shd w:val="clear" w:color="auto" w:fill="FFFFFF"/>
        <w:spacing w:after="100" w:afterAutospacing="1" w:line="360" w:lineRule="auto"/>
        <w:rPr>
          <w:rFonts w:ascii="Times New Roman" w:hAnsi="Times New Roman" w:cs="Times New Roman"/>
          <w:sz w:val="20"/>
          <w:szCs w:val="20"/>
        </w:rPr>
      </w:pPr>
      <w:r w:rsidRPr="00805740">
        <w:rPr>
          <w:rFonts w:ascii="Times New Roman" w:hAnsi="Times New Roman" w:cs="Times New Roman"/>
          <w:sz w:val="20"/>
          <w:szCs w:val="20"/>
        </w:rPr>
        <w:t>Developed ETL Code Using Talend Cloud Big Data Solution and scheduled it through AWS Lambda.</w:t>
      </w:r>
    </w:p>
    <w:p w14:paraId="4F7FCC25" w14:textId="47DCFD23" w:rsidR="00805740" w:rsidRPr="00805740" w:rsidRDefault="00805740" w:rsidP="00F17D85">
      <w:pPr>
        <w:numPr>
          <w:ilvl w:val="0"/>
          <w:numId w:val="24"/>
        </w:numPr>
        <w:shd w:val="clear" w:color="auto" w:fill="FFFFFF"/>
        <w:spacing w:after="100" w:afterAutospacing="1" w:line="360" w:lineRule="auto"/>
        <w:rPr>
          <w:rFonts w:ascii="Times New Roman" w:hAnsi="Times New Roman" w:cs="Times New Roman"/>
          <w:sz w:val="20"/>
          <w:szCs w:val="20"/>
        </w:rPr>
      </w:pPr>
      <w:r w:rsidRPr="00805740">
        <w:rPr>
          <w:rFonts w:ascii="Times New Roman" w:hAnsi="Times New Roman" w:cs="Times New Roman"/>
          <w:sz w:val="20"/>
          <w:szCs w:val="20"/>
        </w:rPr>
        <w:t xml:space="preserve">Worked on converting complex Map Reduce job into a </w:t>
      </w:r>
      <w:proofErr w:type="spellStart"/>
      <w:r>
        <w:rPr>
          <w:rFonts w:ascii="Times New Roman" w:hAnsi="Times New Roman" w:cs="Times New Roman"/>
          <w:sz w:val="20"/>
          <w:szCs w:val="20"/>
        </w:rPr>
        <w:t>PyS</w:t>
      </w:r>
      <w:r w:rsidRPr="00805740">
        <w:rPr>
          <w:rFonts w:ascii="Times New Roman" w:hAnsi="Times New Roman" w:cs="Times New Roman"/>
          <w:sz w:val="20"/>
          <w:szCs w:val="20"/>
        </w:rPr>
        <w:t>park</w:t>
      </w:r>
      <w:proofErr w:type="spellEnd"/>
      <w:r w:rsidRPr="00805740">
        <w:rPr>
          <w:rFonts w:ascii="Times New Roman" w:hAnsi="Times New Roman" w:cs="Times New Roman"/>
          <w:sz w:val="20"/>
          <w:szCs w:val="20"/>
        </w:rPr>
        <w:t xml:space="preserve"> application.</w:t>
      </w:r>
    </w:p>
    <w:p w14:paraId="74C78FF7" w14:textId="77777777" w:rsidR="00805740" w:rsidRPr="00805740" w:rsidRDefault="00805740" w:rsidP="00F17D85">
      <w:pPr>
        <w:numPr>
          <w:ilvl w:val="0"/>
          <w:numId w:val="24"/>
        </w:numPr>
        <w:shd w:val="clear" w:color="auto" w:fill="FFFFFF"/>
        <w:spacing w:after="100" w:afterAutospacing="1" w:line="360" w:lineRule="auto"/>
        <w:rPr>
          <w:rFonts w:ascii="Times New Roman" w:hAnsi="Times New Roman" w:cs="Times New Roman"/>
          <w:sz w:val="20"/>
          <w:szCs w:val="20"/>
        </w:rPr>
      </w:pPr>
      <w:r w:rsidRPr="00805740">
        <w:rPr>
          <w:rFonts w:ascii="Times New Roman" w:hAnsi="Times New Roman" w:cs="Times New Roman"/>
          <w:sz w:val="20"/>
          <w:szCs w:val="20"/>
        </w:rPr>
        <w:t>Created PL/SQL </w:t>
      </w:r>
      <w:r w:rsidRPr="00805740">
        <w:rPr>
          <w:rFonts w:ascii="Times New Roman" w:hAnsi="Times New Roman" w:cs="Times New Roman"/>
          <w:color w:val="000000"/>
          <w:sz w:val="20"/>
          <w:szCs w:val="20"/>
        </w:rPr>
        <w:t>stored procedures, functions, and packages</w:t>
      </w:r>
      <w:r w:rsidRPr="00805740">
        <w:rPr>
          <w:rFonts w:ascii="Times New Roman" w:hAnsi="Times New Roman" w:cs="Times New Roman"/>
          <w:sz w:val="20"/>
          <w:szCs w:val="20"/>
        </w:rPr>
        <w:t> for moving the data from the staging area to the data mart.</w:t>
      </w:r>
    </w:p>
    <w:p w14:paraId="26EADF7B" w14:textId="77777777" w:rsidR="00805740" w:rsidRPr="00805740" w:rsidRDefault="00805740" w:rsidP="00F17D8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05740">
        <w:rPr>
          <w:rFonts w:ascii="Times New Roman" w:hAnsi="Times New Roman" w:cs="Times New Roman"/>
          <w:sz w:val="20"/>
          <w:szCs w:val="20"/>
        </w:rPr>
        <w:t xml:space="preserve">Broadly dealt with UNIX Shell Scripting for a parting gathering of records to different little documents and document move mechanization. </w:t>
      </w:r>
    </w:p>
    <w:p w14:paraId="1B8C48FA" w14:textId="77777777" w:rsidR="00805740" w:rsidRPr="00805740" w:rsidRDefault="00805740" w:rsidP="00F17D8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05740">
        <w:rPr>
          <w:rFonts w:ascii="Times New Roman" w:hAnsi="Times New Roman" w:cs="Times New Roman"/>
          <w:sz w:val="20"/>
          <w:szCs w:val="20"/>
        </w:rPr>
        <w:t>Involved in working with Windows, UNIX/LINUX stage with various advancements, for example, Big Data, SQL, XML, HTML, Shell Scripting, etc.</w:t>
      </w:r>
    </w:p>
    <w:p w14:paraId="6FD869BF" w14:textId="2FEE7A87" w:rsidR="00805740" w:rsidRPr="00805740" w:rsidRDefault="00805740" w:rsidP="00F17D8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05740">
        <w:rPr>
          <w:rFonts w:ascii="Times New Roman" w:hAnsi="Times New Roman" w:cs="Times New Roman"/>
          <w:sz w:val="20"/>
          <w:szCs w:val="20"/>
        </w:rPr>
        <w:t xml:space="preserve">Provide guidance to the development team dealing with </w:t>
      </w:r>
      <w:proofErr w:type="spellStart"/>
      <w:r w:rsidRPr="00805740">
        <w:rPr>
          <w:rFonts w:ascii="Times New Roman" w:hAnsi="Times New Roman" w:cs="Times New Roman"/>
          <w:sz w:val="20"/>
          <w:szCs w:val="20"/>
        </w:rPr>
        <w:t>PySpark</w:t>
      </w:r>
      <w:proofErr w:type="spellEnd"/>
      <w:r w:rsidRPr="00805740">
        <w:rPr>
          <w:rFonts w:ascii="Times New Roman" w:hAnsi="Times New Roman" w:cs="Times New Roman"/>
          <w:sz w:val="20"/>
          <w:szCs w:val="20"/>
        </w:rPr>
        <w:t xml:space="preserve"> as an ETL stage.</w:t>
      </w:r>
    </w:p>
    <w:p w14:paraId="123ABE67" w14:textId="74161AF5" w:rsidR="00805740" w:rsidRPr="004762E4" w:rsidRDefault="00805740" w:rsidP="00F17D8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05740">
        <w:rPr>
          <w:rFonts w:ascii="Times New Roman" w:hAnsi="Times New Roman" w:cs="Times New Roman"/>
          <w:sz w:val="20"/>
          <w:szCs w:val="20"/>
        </w:rPr>
        <w:t>Expert in providing ETL solutions for any type of business model.</w:t>
      </w:r>
    </w:p>
    <w:p w14:paraId="72A7266B" w14:textId="77777777" w:rsidR="00805740" w:rsidRPr="00805740" w:rsidRDefault="00805740" w:rsidP="00F17D85">
      <w:pPr>
        <w:pStyle w:val="ListParagraph"/>
        <w:numPr>
          <w:ilvl w:val="0"/>
          <w:numId w:val="24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>Involved in testing the SQL Scripts for report development, Tableau reports, Dashboards,</w:t>
      </w:r>
      <w:r w:rsidRPr="00805740">
        <w:rPr>
          <w:rFonts w:ascii="Times New Roman" w:eastAsia="Calibri" w:hAnsi="Times New Roman" w:cs="Times New Roman"/>
          <w:color w:val="000000"/>
          <w:sz w:val="20"/>
          <w:szCs w:val="20"/>
          <w:lang w:val="en-IN"/>
        </w:rPr>
        <w:t xml:space="preserve"> and </w:t>
      </w:r>
      <w:r w:rsidRPr="00805740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>Scorecards and handled the performance issues effectively</w:t>
      </w:r>
    </w:p>
    <w:p w14:paraId="1179CF22" w14:textId="77777777" w:rsidR="00805740" w:rsidRPr="00805740" w:rsidRDefault="00805740" w:rsidP="00F17D85">
      <w:pPr>
        <w:pStyle w:val="ListParagraph"/>
        <w:numPr>
          <w:ilvl w:val="0"/>
          <w:numId w:val="24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>Based on the ad-hoc requests, create various reports and datasets (Excel)</w:t>
      </w:r>
    </w:p>
    <w:p w14:paraId="090C135D" w14:textId="77777777" w:rsidR="00805740" w:rsidRPr="00805740" w:rsidRDefault="00805740" w:rsidP="00F17D85">
      <w:pPr>
        <w:pStyle w:val="ListParagraph"/>
        <w:numPr>
          <w:ilvl w:val="0"/>
          <w:numId w:val="24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>Prepared web statistics for the Program on a regular basis.</w:t>
      </w:r>
    </w:p>
    <w:p w14:paraId="342C5E32" w14:textId="77777777" w:rsidR="008E6145" w:rsidRPr="00805740" w:rsidRDefault="008E6145" w:rsidP="00F17D85">
      <w:pPr>
        <w:pStyle w:val="ListBullet"/>
        <w:numPr>
          <w:ilvl w:val="0"/>
          <w:numId w:val="0"/>
        </w:numPr>
        <w:spacing w:line="360" w:lineRule="auto"/>
        <w:ind w:left="216" w:hanging="216"/>
        <w:rPr>
          <w:rFonts w:ascii="Times New Roman" w:hAnsi="Times New Roman" w:cs="Times New Roman"/>
        </w:rPr>
      </w:pPr>
    </w:p>
    <w:p w14:paraId="252682F3" w14:textId="130700A5" w:rsidR="00EA6091" w:rsidRPr="00805740" w:rsidRDefault="00805740" w:rsidP="00F17D85">
      <w:pPr>
        <w:pStyle w:val="Heading2"/>
        <w:spacing w:before="0" w:line="360" w:lineRule="auto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jr.data ANALYST |</w:t>
      </w:r>
      <w:r w:rsidR="00EA6091" w:rsidRPr="00805740">
        <w:rPr>
          <w:rFonts w:ascii="Times New Roman" w:hAnsi="Times New Roman" w:cs="Times New Roman"/>
        </w:rPr>
        <w:t> </w:t>
      </w:r>
      <w:r w:rsidR="000E1854" w:rsidRPr="00805740">
        <w:rPr>
          <w:rFonts w:ascii="Times New Roman" w:hAnsi="Times New Roman" w:cs="Times New Roman"/>
        </w:rPr>
        <w:t>CAPGEMINI</w:t>
      </w:r>
      <w:r w:rsidR="00EA6091" w:rsidRPr="00805740">
        <w:rPr>
          <w:rFonts w:ascii="Times New Roman" w:hAnsi="Times New Roman" w:cs="Times New Roman"/>
        </w:rPr>
        <w:t> | </w:t>
      </w:r>
      <w:r w:rsidR="00852306" w:rsidRPr="00805740">
        <w:rPr>
          <w:rFonts w:ascii="Times New Roman" w:hAnsi="Times New Roman" w:cs="Times New Roman"/>
        </w:rPr>
        <w:t>Hyderabad</w:t>
      </w:r>
      <w:r w:rsidR="00EA6091" w:rsidRPr="00805740">
        <w:rPr>
          <w:rFonts w:ascii="Times New Roman" w:hAnsi="Times New Roman" w:cs="Times New Roman"/>
        </w:rPr>
        <w:t>, in</w:t>
      </w:r>
      <w:r w:rsidR="00852306" w:rsidRPr="00805740">
        <w:rPr>
          <w:rFonts w:ascii="Times New Roman" w:hAnsi="Times New Roman" w:cs="Times New Roman"/>
        </w:rPr>
        <w:t>DIA</w:t>
      </w:r>
      <w:r w:rsidR="00EA6091" w:rsidRPr="00805740">
        <w:rPr>
          <w:rFonts w:ascii="Times New Roman" w:hAnsi="Times New Roman" w:cs="Times New Roman"/>
        </w:rPr>
        <w:t> | </w:t>
      </w:r>
      <w:r w:rsidRPr="00805740">
        <w:rPr>
          <w:rFonts w:ascii="Times New Roman" w:hAnsi="Times New Roman" w:cs="Times New Roman"/>
        </w:rPr>
        <w:t xml:space="preserve">nov </w:t>
      </w:r>
      <w:r w:rsidR="00852306" w:rsidRPr="00805740">
        <w:rPr>
          <w:rFonts w:ascii="Times New Roman" w:hAnsi="Times New Roman" w:cs="Times New Roman"/>
        </w:rPr>
        <w:t>20</w:t>
      </w:r>
      <w:r w:rsidR="00AA5613" w:rsidRPr="00805740">
        <w:rPr>
          <w:rFonts w:ascii="Times New Roman" w:hAnsi="Times New Roman" w:cs="Times New Roman"/>
        </w:rPr>
        <w:t>1</w:t>
      </w:r>
      <w:r w:rsidR="00282938">
        <w:rPr>
          <w:rFonts w:ascii="Times New Roman" w:hAnsi="Times New Roman" w:cs="Times New Roman"/>
        </w:rPr>
        <w:t>6</w:t>
      </w:r>
      <w:r w:rsidR="00852306" w:rsidRPr="00805740">
        <w:rPr>
          <w:rFonts w:ascii="Times New Roman" w:hAnsi="Times New Roman" w:cs="Times New Roman"/>
        </w:rPr>
        <w:t xml:space="preserve">– </w:t>
      </w:r>
      <w:r w:rsidR="00282938">
        <w:rPr>
          <w:rFonts w:ascii="Times New Roman" w:hAnsi="Times New Roman" w:cs="Times New Roman"/>
        </w:rPr>
        <w:t xml:space="preserve">nov </w:t>
      </w:r>
      <w:r w:rsidR="00852306" w:rsidRPr="00805740">
        <w:rPr>
          <w:rFonts w:ascii="Times New Roman" w:hAnsi="Times New Roman" w:cs="Times New Roman"/>
        </w:rPr>
        <w:t>201</w:t>
      </w:r>
      <w:r w:rsidR="00282938">
        <w:rPr>
          <w:rFonts w:ascii="Times New Roman" w:hAnsi="Times New Roman" w:cs="Times New Roman"/>
        </w:rPr>
        <w:t>8</w:t>
      </w:r>
    </w:p>
    <w:p w14:paraId="29E89ABB" w14:textId="2BA48ED6" w:rsidR="00805740" w:rsidRPr="00805740" w:rsidRDefault="00805740" w:rsidP="00F17D85">
      <w:pPr>
        <w:pStyle w:val="ListParagraph"/>
        <w:numPr>
          <w:ilvl w:val="3"/>
          <w:numId w:val="16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>Worked on client-specific tools to enrich the catalogues and launch the websites on a PDE</w:t>
      </w:r>
      <w:r w:rsidR="00992AA9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 xml:space="preserve"> </w:t>
      </w:r>
      <w:r w:rsidRPr="00805740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>(Plug-In Development Environment) build on AWS cloud and delivered using Agile</w:t>
      </w:r>
      <w:r w:rsidR="00992AA9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 xml:space="preserve"> </w:t>
      </w:r>
      <w:r w:rsidRPr="00805740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 xml:space="preserve">Methodology. </w:t>
      </w:r>
    </w:p>
    <w:p w14:paraId="5B84B560" w14:textId="77777777" w:rsidR="00805740" w:rsidRPr="00805740" w:rsidRDefault="00805740" w:rsidP="00F17D85">
      <w:pPr>
        <w:pStyle w:val="ListParagraph"/>
        <w:numPr>
          <w:ilvl w:val="0"/>
          <w:numId w:val="16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>Worked with business requirements analysts &amp;amp; SMEs to identify and understand requirements.</w:t>
      </w:r>
    </w:p>
    <w:p w14:paraId="0D2EFB9F" w14:textId="77777777" w:rsidR="00805740" w:rsidRPr="00805740" w:rsidRDefault="00805740" w:rsidP="00F17D85">
      <w:pPr>
        <w:pStyle w:val="ListParagraph"/>
        <w:numPr>
          <w:ilvl w:val="0"/>
          <w:numId w:val="16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t>Conducted data analysis to evaluate data sources to determine the best source for business information.</w:t>
      </w:r>
    </w:p>
    <w:p w14:paraId="5E77AAC6" w14:textId="77777777" w:rsidR="00805740" w:rsidRPr="00805740" w:rsidRDefault="00805740" w:rsidP="00F17D85">
      <w:pPr>
        <w:pStyle w:val="ListParagraph"/>
        <w:numPr>
          <w:ilvl w:val="0"/>
          <w:numId w:val="16"/>
        </w:numPr>
        <w:spacing w:after="0" w:line="360" w:lineRule="auto"/>
        <w:mirrorIndents/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</w:pPr>
      <w:r w:rsidRPr="00805740">
        <w:rPr>
          <w:rFonts w:ascii="Times New Roman" w:eastAsia="Calibri" w:hAnsi="Times New Roman" w:cs="Times New Roman"/>
          <w:bCs/>
          <w:color w:val="000000"/>
          <w:sz w:val="20"/>
          <w:szCs w:val="20"/>
          <w:lang w:val="en-IN"/>
        </w:rPr>
        <w:lastRenderedPageBreak/>
        <w:t>Developed complex SQL queries, and perform execution validation for remediation and Analysis.</w:t>
      </w:r>
    </w:p>
    <w:p w14:paraId="20DEFF2D" w14:textId="7F9B4BDB" w:rsidR="00805740" w:rsidRPr="00805740" w:rsidRDefault="00805740" w:rsidP="00F17D85">
      <w:pPr>
        <w:pStyle w:val="ListParagraph"/>
        <w:numPr>
          <w:ilvl w:val="0"/>
          <w:numId w:val="16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805740">
        <w:rPr>
          <w:rFonts w:ascii="Times New Roman" w:hAnsi="Times New Roman" w:cs="Times New Roman"/>
          <w:sz w:val="20"/>
          <w:szCs w:val="20"/>
        </w:rPr>
        <w:t>Analyzed the Data and Created Tableau visualizations to show Daily Exec Summary, Daily KPI, and other reports.</w:t>
      </w:r>
    </w:p>
    <w:p w14:paraId="25F02CF4" w14:textId="77777777" w:rsidR="00805740" w:rsidRPr="00805740" w:rsidRDefault="00805740" w:rsidP="00F17D85">
      <w:pPr>
        <w:pStyle w:val="ListParagraph"/>
        <w:numPr>
          <w:ilvl w:val="0"/>
          <w:numId w:val="16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805740">
        <w:rPr>
          <w:rFonts w:ascii="Times New Roman" w:hAnsi="Times New Roman" w:cs="Times New Roman"/>
          <w:sz w:val="20"/>
          <w:szCs w:val="20"/>
        </w:rPr>
        <w:t>Looked after the Tableau Server in managing the Subscriptions and Scheduling of the reports.</w:t>
      </w:r>
    </w:p>
    <w:p w14:paraId="09F94AAF" w14:textId="77777777" w:rsidR="00805740" w:rsidRPr="00805740" w:rsidRDefault="00805740" w:rsidP="00F17D85">
      <w:pPr>
        <w:pStyle w:val="ListParagraph"/>
        <w:numPr>
          <w:ilvl w:val="0"/>
          <w:numId w:val="16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805740">
        <w:rPr>
          <w:rFonts w:ascii="Times New Roman" w:hAnsi="Times New Roman" w:cs="Times New Roman"/>
          <w:sz w:val="20"/>
          <w:szCs w:val="20"/>
        </w:rPr>
        <w:t>Involved in training the end user on how to access the reports from the Tableau server.</w:t>
      </w:r>
    </w:p>
    <w:p w14:paraId="58085D03" w14:textId="379691E7" w:rsidR="00805740" w:rsidRPr="00992AA9" w:rsidRDefault="00805740" w:rsidP="00F17D85">
      <w:pPr>
        <w:pStyle w:val="ListParagraph"/>
        <w:numPr>
          <w:ilvl w:val="0"/>
          <w:numId w:val="16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805740">
        <w:rPr>
          <w:rFonts w:ascii="Times New Roman" w:hAnsi="Times New Roman" w:cs="Times New Roman"/>
          <w:sz w:val="20"/>
          <w:szCs w:val="20"/>
        </w:rPr>
        <w:t xml:space="preserve">Created Sites, Projects, and Groups on the Tableau server for better management </w:t>
      </w:r>
      <w:proofErr w:type="gramStart"/>
      <w:r w:rsidRPr="00805740">
        <w:rPr>
          <w:rFonts w:ascii="Times New Roman" w:hAnsi="Times New Roman" w:cs="Times New Roman"/>
          <w:sz w:val="20"/>
          <w:szCs w:val="20"/>
        </w:rPr>
        <w:t>of</w:t>
      </w:r>
      <w:r w:rsidR="00992AA9">
        <w:rPr>
          <w:rFonts w:ascii="Times New Roman" w:hAnsi="Times New Roman" w:cs="Times New Roman"/>
          <w:sz w:val="20"/>
          <w:szCs w:val="20"/>
        </w:rPr>
        <w:t xml:space="preserve">  </w:t>
      </w:r>
      <w:r w:rsidRPr="00992AA9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992AA9">
        <w:rPr>
          <w:rFonts w:ascii="Times New Roman" w:hAnsi="Times New Roman" w:cs="Times New Roman"/>
          <w:sz w:val="20"/>
          <w:szCs w:val="20"/>
        </w:rPr>
        <w:t xml:space="preserve"> user from different product groups.</w:t>
      </w:r>
    </w:p>
    <w:p w14:paraId="53E518C6" w14:textId="77777777" w:rsidR="00805740" w:rsidRPr="00805740" w:rsidRDefault="00805740" w:rsidP="00F17D85">
      <w:pPr>
        <w:pStyle w:val="ListParagraph"/>
        <w:numPr>
          <w:ilvl w:val="0"/>
          <w:numId w:val="16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805740">
        <w:rPr>
          <w:rFonts w:ascii="Times New Roman" w:hAnsi="Times New Roman" w:cs="Times New Roman"/>
          <w:sz w:val="20"/>
          <w:szCs w:val="20"/>
        </w:rPr>
        <w:t>Enhanced the previous dashboards with effective formatting like using the color combination using containers and making interactive tooltips.</w:t>
      </w:r>
    </w:p>
    <w:p w14:paraId="16F45839" w14:textId="77777777" w:rsidR="00805740" w:rsidRPr="00805740" w:rsidRDefault="00805740" w:rsidP="00F17D85">
      <w:pPr>
        <w:pStyle w:val="ListParagraph"/>
        <w:numPr>
          <w:ilvl w:val="0"/>
          <w:numId w:val="16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805740">
        <w:rPr>
          <w:rFonts w:ascii="Times New Roman" w:hAnsi="Times New Roman" w:cs="Times New Roman"/>
          <w:sz w:val="20"/>
          <w:szCs w:val="20"/>
        </w:rPr>
        <w:t>Analyzed the data from different data sources and created a Tableau Dashboard which will help the client in understanding the Budget health, Status, Duration, and many more attributes of a project.</w:t>
      </w:r>
    </w:p>
    <w:p w14:paraId="58639BA3" w14:textId="294D299E" w:rsidR="00282938" w:rsidRDefault="00805740" w:rsidP="00F17D85">
      <w:pPr>
        <w:pStyle w:val="ListParagraph"/>
        <w:numPr>
          <w:ilvl w:val="0"/>
          <w:numId w:val="16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805740">
        <w:rPr>
          <w:rFonts w:ascii="Times New Roman" w:hAnsi="Times New Roman" w:cs="Times New Roman"/>
          <w:sz w:val="20"/>
          <w:szCs w:val="20"/>
        </w:rPr>
        <w:t>Created customized color palettes and tooltips according to the Clients requirement enhance the dashboards.</w:t>
      </w:r>
    </w:p>
    <w:p w14:paraId="60359544" w14:textId="14684018" w:rsidR="004762E4" w:rsidRPr="00805740" w:rsidRDefault="004762E4" w:rsidP="00F17D85">
      <w:pPr>
        <w:pStyle w:val="Heading2"/>
        <w:spacing w:before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analyst INTERN |</w:t>
      </w:r>
      <w:r w:rsidRPr="00805740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DSA |</w:t>
      </w:r>
      <w:r w:rsidRPr="00805740">
        <w:rPr>
          <w:rFonts w:ascii="Times New Roman" w:hAnsi="Times New Roman" w:cs="Times New Roman"/>
        </w:rPr>
        <w:t> Hyderabad, inDIA | </w:t>
      </w:r>
      <w:r>
        <w:rPr>
          <w:rFonts w:ascii="Times New Roman" w:hAnsi="Times New Roman" w:cs="Times New Roman"/>
        </w:rPr>
        <w:t>aug</w:t>
      </w:r>
      <w:r w:rsidRPr="00805740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5</w:t>
      </w:r>
      <w:r w:rsidR="00992AA9" w:rsidRPr="00805740">
        <w:rPr>
          <w:rFonts w:ascii="Times New Roman" w:hAnsi="Times New Roman" w:cs="Times New Roman"/>
        </w:rPr>
        <w:t xml:space="preserve">– </w:t>
      </w:r>
      <w:r w:rsidR="00992AA9">
        <w:rPr>
          <w:rFonts w:ascii="Times New Roman" w:hAnsi="Times New Roman" w:cs="Times New Roman"/>
        </w:rPr>
        <w:t>OCT</w:t>
      </w:r>
      <w:r>
        <w:rPr>
          <w:rFonts w:ascii="Times New Roman" w:hAnsi="Times New Roman" w:cs="Times New Roman"/>
        </w:rPr>
        <w:t xml:space="preserve"> </w:t>
      </w:r>
      <w:r w:rsidRPr="00805740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6</w:t>
      </w:r>
    </w:p>
    <w:p w14:paraId="072FE3E1" w14:textId="64899FE8" w:rsidR="004762E4" w:rsidRDefault="004762E4" w:rsidP="00F17D85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Worked on Project-Outages and Risk Assessment Analysis which included data fields like Outages, Causes, Performance, Risks, etc.</w:t>
      </w:r>
    </w:p>
    <w:p w14:paraId="5345E968" w14:textId="758D3F20" w:rsidR="004762E4" w:rsidRDefault="004762E4" w:rsidP="00F17D85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Used Visual analytics to understand the relationships between variables.</w:t>
      </w:r>
    </w:p>
    <w:p w14:paraId="3C181D3D" w14:textId="36F36DCE" w:rsidR="004762E4" w:rsidRDefault="004762E4" w:rsidP="00F17D85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Interpreted the findings at each step from business sense as well.</w:t>
      </w:r>
    </w:p>
    <w:p w14:paraId="6773E19A" w14:textId="0A165416" w:rsidR="004762E4" w:rsidRPr="004762E4" w:rsidRDefault="004762E4" w:rsidP="00F17D85">
      <w:pPr>
        <w:pStyle w:val="ListParagraph"/>
        <w:numPr>
          <w:ilvl w:val="0"/>
          <w:numId w:val="25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4762E4">
        <w:rPr>
          <w:rFonts w:ascii="Arial" w:eastAsia="Arial" w:hAnsi="Arial" w:cs="Arial"/>
        </w:rPr>
        <w:t>Reported the analytics results, insights and recommendations which helped the firm to take actions to avoid the outages and assess the Risks involved with outages.</w:t>
      </w:r>
    </w:p>
    <w:p w14:paraId="29705FBD" w14:textId="39114AEB" w:rsidR="004762E4" w:rsidRPr="004762E4" w:rsidRDefault="004762E4" w:rsidP="00F17D85">
      <w:pPr>
        <w:spacing w:after="200" w:line="360" w:lineRule="auto"/>
        <w:rPr>
          <w:rFonts w:ascii="Times New Roman" w:hAnsi="Times New Roman" w:cs="Times New Roman"/>
          <w:sz w:val="20"/>
          <w:szCs w:val="20"/>
        </w:rPr>
      </w:pPr>
    </w:p>
    <w:p w14:paraId="76371333" w14:textId="77777777" w:rsidR="001F08C8" w:rsidRPr="00805740" w:rsidRDefault="001F08C8" w:rsidP="00F17D85">
      <w:pPr>
        <w:pStyle w:val="ListBullet"/>
        <w:numPr>
          <w:ilvl w:val="0"/>
          <w:numId w:val="0"/>
        </w:numPr>
        <w:spacing w:line="360" w:lineRule="auto"/>
        <w:ind w:left="216"/>
        <w:rPr>
          <w:rFonts w:ascii="Times New Roman" w:hAnsi="Times New Roman" w:cs="Times New Roman"/>
        </w:rPr>
      </w:pPr>
    </w:p>
    <w:p w14:paraId="39E88091" w14:textId="77777777" w:rsidR="001F08C8" w:rsidRDefault="001F08C8" w:rsidP="00F17D85">
      <w:pPr>
        <w:pStyle w:val="Heading1"/>
        <w:spacing w:before="0" w:line="360" w:lineRule="auto"/>
        <w:rPr>
          <w:rFonts w:ascii="Times New Roman" w:hAnsi="Times New Roman" w:cs="Times New Roman"/>
        </w:rPr>
      </w:pPr>
      <w:r w:rsidRPr="00805740">
        <w:rPr>
          <w:rFonts w:ascii="Times New Roman" w:hAnsi="Times New Roman" w:cs="Times New Roman"/>
        </w:rPr>
        <w:t>Education</w:t>
      </w:r>
    </w:p>
    <w:p w14:paraId="7B489B88" w14:textId="0AC0895F" w:rsidR="00175DC0" w:rsidRPr="00175DC0" w:rsidRDefault="00175DC0" w:rsidP="00F17D85">
      <w:pPr>
        <w:spacing w:after="0" w:line="360" w:lineRule="auto"/>
      </w:pPr>
      <w:proofErr w:type="gramStart"/>
      <w:r>
        <w:t>Bachelor’s</w:t>
      </w:r>
      <w:proofErr w:type="gramEnd"/>
      <w:r>
        <w:t xml:space="preserve"> in computer science | SR INTERNATIONAL INSTITUE OF TECHNOLOGY, INDIA </w:t>
      </w:r>
      <w:r w:rsidR="00114A53">
        <w:t>–</w:t>
      </w:r>
      <w:r w:rsidR="00390F0A">
        <w:t xml:space="preserve"> </w:t>
      </w:r>
      <w:r w:rsidR="00114A53">
        <w:t>COMPLETED 20</w:t>
      </w:r>
      <w:r w:rsidR="00336495">
        <w:t>15</w:t>
      </w:r>
    </w:p>
    <w:p w14:paraId="35226FBB" w14:textId="77777777" w:rsidR="001F08C8" w:rsidRPr="00805740" w:rsidRDefault="001F08C8" w:rsidP="00F17D85">
      <w:pPr>
        <w:pStyle w:val="ListBullet"/>
        <w:numPr>
          <w:ilvl w:val="0"/>
          <w:numId w:val="0"/>
        </w:numPr>
        <w:spacing w:after="0" w:line="360" w:lineRule="auto"/>
        <w:ind w:left="216"/>
        <w:rPr>
          <w:rFonts w:ascii="Times New Roman" w:hAnsi="Times New Roman" w:cs="Times New Roman"/>
        </w:rPr>
      </w:pPr>
    </w:p>
    <w:p w14:paraId="052533D3" w14:textId="77777777" w:rsidR="00BF3F3D" w:rsidRPr="00805740" w:rsidRDefault="00BF3F3D" w:rsidP="00F17D85">
      <w:pPr>
        <w:spacing w:line="360" w:lineRule="auto"/>
        <w:rPr>
          <w:rFonts w:ascii="Times New Roman" w:hAnsi="Times New Roman" w:cs="Times New Roman"/>
        </w:rPr>
      </w:pPr>
    </w:p>
    <w:p w14:paraId="7F41E5CA" w14:textId="77777777" w:rsidR="00BF3F3D" w:rsidRPr="00805740" w:rsidRDefault="00BF3F3D" w:rsidP="00F17D85">
      <w:pPr>
        <w:spacing w:line="360" w:lineRule="auto"/>
        <w:rPr>
          <w:rFonts w:ascii="Times New Roman" w:hAnsi="Times New Roman" w:cs="Times New Roman"/>
        </w:rPr>
      </w:pPr>
    </w:p>
    <w:p w14:paraId="1E1962CE" w14:textId="77777777" w:rsidR="00BF3F3D" w:rsidRPr="00805740" w:rsidRDefault="00BF3F3D" w:rsidP="00F17D85">
      <w:pPr>
        <w:spacing w:line="360" w:lineRule="auto"/>
        <w:rPr>
          <w:rFonts w:ascii="Times New Roman" w:hAnsi="Times New Roman" w:cs="Times New Roman"/>
        </w:rPr>
      </w:pPr>
    </w:p>
    <w:p w14:paraId="4EF04C61" w14:textId="77777777" w:rsidR="00F961A0" w:rsidRPr="00805740" w:rsidRDefault="00F961A0" w:rsidP="00F17D85">
      <w:pPr>
        <w:spacing w:line="360" w:lineRule="auto"/>
        <w:rPr>
          <w:rFonts w:ascii="Times New Roman" w:hAnsi="Times New Roman" w:cs="Times New Roman"/>
        </w:rPr>
      </w:pPr>
    </w:p>
    <w:sectPr w:rsidR="00F961A0" w:rsidRPr="00805740" w:rsidSect="00C07341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B6812" w14:textId="77777777" w:rsidR="00C07341" w:rsidRDefault="00C07341">
      <w:pPr>
        <w:spacing w:after="0"/>
      </w:pPr>
      <w:r>
        <w:separator/>
      </w:r>
    </w:p>
  </w:endnote>
  <w:endnote w:type="continuationSeparator" w:id="0">
    <w:p w14:paraId="4A39BDB0" w14:textId="77777777" w:rsidR="00C07341" w:rsidRDefault="00C073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Segoe UI Symbol"/>
    <w:charset w:val="00"/>
    <w:family w:val="auto"/>
    <w:pitch w:val="default"/>
  </w:font>
  <w:font w:name="Source Sans 3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E63A6" w14:textId="77777777" w:rsidR="006270A9" w:rsidRDefault="009D5933">
    <w:pPr>
      <w:pStyle w:val="Footer"/>
    </w:pPr>
    <w:r>
      <w:t xml:space="preserve">Page </w:t>
    </w:r>
    <w:r w:rsidR="009905D4">
      <w:fldChar w:fldCharType="begin"/>
    </w:r>
    <w:r>
      <w:instrText xml:space="preserve"> PAGE   \* MERGEFORMAT </w:instrText>
    </w:r>
    <w:r w:rsidR="009905D4">
      <w:fldChar w:fldCharType="separate"/>
    </w:r>
    <w:r w:rsidR="00336495">
      <w:rPr>
        <w:noProof/>
      </w:rPr>
      <w:t>2</w:t>
    </w:r>
    <w:r w:rsidR="009905D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66FBC" w14:textId="77777777" w:rsidR="00C07341" w:rsidRDefault="00C07341">
      <w:pPr>
        <w:spacing w:after="0"/>
      </w:pPr>
      <w:r>
        <w:separator/>
      </w:r>
    </w:p>
  </w:footnote>
  <w:footnote w:type="continuationSeparator" w:id="0">
    <w:p w14:paraId="72DF56E6" w14:textId="77777777" w:rsidR="00C07341" w:rsidRDefault="00C073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404"/>
    <w:multiLevelType w:val="hybridMultilevel"/>
    <w:tmpl w:val="9872B5C8"/>
    <w:lvl w:ilvl="0" w:tplc="6FF8EBCE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A743CB6"/>
    <w:multiLevelType w:val="hybridMultilevel"/>
    <w:tmpl w:val="88966374"/>
    <w:lvl w:ilvl="0" w:tplc="5466274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11492E"/>
    <w:multiLevelType w:val="hybridMultilevel"/>
    <w:tmpl w:val="5246D00E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9017B"/>
    <w:multiLevelType w:val="hybridMultilevel"/>
    <w:tmpl w:val="03C04A2A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E6FBE"/>
    <w:multiLevelType w:val="hybridMultilevel"/>
    <w:tmpl w:val="5118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D447E"/>
    <w:multiLevelType w:val="hybridMultilevel"/>
    <w:tmpl w:val="98E2AF76"/>
    <w:lvl w:ilvl="0" w:tplc="5466274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A84283"/>
    <w:multiLevelType w:val="hybridMultilevel"/>
    <w:tmpl w:val="A68A6D42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543A5"/>
    <w:multiLevelType w:val="hybridMultilevel"/>
    <w:tmpl w:val="31C49C92"/>
    <w:lvl w:ilvl="0" w:tplc="6FF8EBCE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927328"/>
    <w:multiLevelType w:val="hybridMultilevel"/>
    <w:tmpl w:val="15D88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687C39"/>
    <w:multiLevelType w:val="hybridMultilevel"/>
    <w:tmpl w:val="AFB8C678"/>
    <w:lvl w:ilvl="0" w:tplc="5466274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8C486B"/>
    <w:multiLevelType w:val="hybridMultilevel"/>
    <w:tmpl w:val="EEE0C6FA"/>
    <w:lvl w:ilvl="0" w:tplc="6FF8EBCE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4F55EB"/>
    <w:multiLevelType w:val="multilevel"/>
    <w:tmpl w:val="CA04B2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7715403"/>
    <w:multiLevelType w:val="hybridMultilevel"/>
    <w:tmpl w:val="BF64019E"/>
    <w:lvl w:ilvl="0" w:tplc="6FF8EBCE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A439C1"/>
    <w:multiLevelType w:val="hybridMultilevel"/>
    <w:tmpl w:val="B932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A6197"/>
    <w:multiLevelType w:val="hybridMultilevel"/>
    <w:tmpl w:val="03923C20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34F84"/>
    <w:multiLevelType w:val="hybridMultilevel"/>
    <w:tmpl w:val="9D32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E677E"/>
    <w:multiLevelType w:val="hybridMultilevel"/>
    <w:tmpl w:val="E5E64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77221C0"/>
    <w:multiLevelType w:val="hybridMultilevel"/>
    <w:tmpl w:val="012AE932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B34898"/>
    <w:multiLevelType w:val="hybridMultilevel"/>
    <w:tmpl w:val="599A0656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C16B7"/>
    <w:multiLevelType w:val="hybridMultilevel"/>
    <w:tmpl w:val="639E0EA2"/>
    <w:lvl w:ilvl="0" w:tplc="CF08DAE0">
      <w:numFmt w:val="bullet"/>
      <w:lvlText w:val="·"/>
      <w:lvlJc w:val="left"/>
      <w:pPr>
        <w:ind w:left="126" w:hanging="320"/>
      </w:pPr>
      <w:rPr>
        <w:rFonts w:ascii="Source Sans 3" w:eastAsia="Source Sans 3" w:hAnsi="Source Sans 3" w:cs="Source Sans 3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6FF8EBCE">
      <w:numFmt w:val="bullet"/>
      <w:lvlText w:val="•"/>
      <w:lvlJc w:val="left"/>
      <w:pPr>
        <w:ind w:left="739" w:hanging="320"/>
      </w:pPr>
      <w:rPr>
        <w:rFonts w:hint="default"/>
        <w:lang w:val="en-US" w:eastAsia="en-US" w:bidi="ar-SA"/>
      </w:rPr>
    </w:lvl>
    <w:lvl w:ilvl="2" w:tplc="CD969F46">
      <w:numFmt w:val="bullet"/>
      <w:lvlText w:val="•"/>
      <w:lvlJc w:val="left"/>
      <w:pPr>
        <w:ind w:left="1358" w:hanging="320"/>
      </w:pPr>
      <w:rPr>
        <w:rFonts w:hint="default"/>
        <w:lang w:val="en-US" w:eastAsia="en-US" w:bidi="ar-SA"/>
      </w:rPr>
    </w:lvl>
    <w:lvl w:ilvl="3" w:tplc="D9DC8646">
      <w:numFmt w:val="bullet"/>
      <w:lvlText w:val="•"/>
      <w:lvlJc w:val="left"/>
      <w:pPr>
        <w:ind w:left="1977" w:hanging="320"/>
      </w:pPr>
      <w:rPr>
        <w:rFonts w:hint="default"/>
        <w:lang w:val="en-US" w:eastAsia="en-US" w:bidi="ar-SA"/>
      </w:rPr>
    </w:lvl>
    <w:lvl w:ilvl="4" w:tplc="ACC6A6D8">
      <w:numFmt w:val="bullet"/>
      <w:lvlText w:val="•"/>
      <w:lvlJc w:val="left"/>
      <w:pPr>
        <w:ind w:left="2596" w:hanging="320"/>
      </w:pPr>
      <w:rPr>
        <w:rFonts w:hint="default"/>
        <w:lang w:val="en-US" w:eastAsia="en-US" w:bidi="ar-SA"/>
      </w:rPr>
    </w:lvl>
    <w:lvl w:ilvl="5" w:tplc="3BDCF94C">
      <w:numFmt w:val="bullet"/>
      <w:lvlText w:val="•"/>
      <w:lvlJc w:val="left"/>
      <w:pPr>
        <w:ind w:left="3216" w:hanging="320"/>
      </w:pPr>
      <w:rPr>
        <w:rFonts w:hint="default"/>
        <w:lang w:val="en-US" w:eastAsia="en-US" w:bidi="ar-SA"/>
      </w:rPr>
    </w:lvl>
    <w:lvl w:ilvl="6" w:tplc="65E8D53C">
      <w:numFmt w:val="bullet"/>
      <w:lvlText w:val="•"/>
      <w:lvlJc w:val="left"/>
      <w:pPr>
        <w:ind w:left="3835" w:hanging="320"/>
      </w:pPr>
      <w:rPr>
        <w:rFonts w:hint="default"/>
        <w:lang w:val="en-US" w:eastAsia="en-US" w:bidi="ar-SA"/>
      </w:rPr>
    </w:lvl>
    <w:lvl w:ilvl="7" w:tplc="0EB6DC4C">
      <w:numFmt w:val="bullet"/>
      <w:lvlText w:val="•"/>
      <w:lvlJc w:val="left"/>
      <w:pPr>
        <w:ind w:left="4454" w:hanging="320"/>
      </w:pPr>
      <w:rPr>
        <w:rFonts w:hint="default"/>
        <w:lang w:val="en-US" w:eastAsia="en-US" w:bidi="ar-SA"/>
      </w:rPr>
    </w:lvl>
    <w:lvl w:ilvl="8" w:tplc="DA467160">
      <w:numFmt w:val="bullet"/>
      <w:lvlText w:val="•"/>
      <w:lvlJc w:val="left"/>
      <w:pPr>
        <w:ind w:left="5073" w:hanging="320"/>
      </w:pPr>
      <w:rPr>
        <w:rFonts w:hint="default"/>
        <w:lang w:val="en-US" w:eastAsia="en-US" w:bidi="ar-SA"/>
      </w:rPr>
    </w:lvl>
  </w:abstractNum>
  <w:num w:numId="1" w16cid:durableId="27146400">
    <w:abstractNumId w:val="1"/>
  </w:num>
  <w:num w:numId="2" w16cid:durableId="333653670">
    <w:abstractNumId w:val="18"/>
  </w:num>
  <w:num w:numId="3" w16cid:durableId="2117096950">
    <w:abstractNumId w:val="19"/>
  </w:num>
  <w:num w:numId="4" w16cid:durableId="1293441300">
    <w:abstractNumId w:val="1"/>
  </w:num>
  <w:num w:numId="5" w16cid:durableId="2132168964">
    <w:abstractNumId w:val="1"/>
  </w:num>
  <w:num w:numId="6" w16cid:durableId="1538349662">
    <w:abstractNumId w:val="14"/>
  </w:num>
  <w:num w:numId="7" w16cid:durableId="82262985">
    <w:abstractNumId w:val="3"/>
  </w:num>
  <w:num w:numId="8" w16cid:durableId="1064064156">
    <w:abstractNumId w:val="20"/>
  </w:num>
  <w:num w:numId="9" w16cid:durableId="678504921">
    <w:abstractNumId w:val="4"/>
  </w:num>
  <w:num w:numId="10" w16cid:durableId="1875845311">
    <w:abstractNumId w:val="7"/>
  </w:num>
  <w:num w:numId="11" w16cid:durableId="376510752">
    <w:abstractNumId w:val="19"/>
  </w:num>
  <w:num w:numId="12" w16cid:durableId="1082026948">
    <w:abstractNumId w:val="21"/>
  </w:num>
  <w:num w:numId="13" w16cid:durableId="1090928683">
    <w:abstractNumId w:val="2"/>
  </w:num>
  <w:num w:numId="14" w16cid:durableId="1343625284">
    <w:abstractNumId w:val="10"/>
  </w:num>
  <w:num w:numId="15" w16cid:durableId="824081453">
    <w:abstractNumId w:val="6"/>
  </w:num>
  <w:num w:numId="16" w16cid:durableId="896748458">
    <w:abstractNumId w:val="17"/>
  </w:num>
  <w:num w:numId="17" w16cid:durableId="903416487">
    <w:abstractNumId w:val="16"/>
  </w:num>
  <w:num w:numId="18" w16cid:durableId="928738306">
    <w:abstractNumId w:val="5"/>
  </w:num>
  <w:num w:numId="19" w16cid:durableId="1537884236">
    <w:abstractNumId w:val="15"/>
  </w:num>
  <w:num w:numId="20" w16cid:durableId="561987766">
    <w:abstractNumId w:val="8"/>
  </w:num>
  <w:num w:numId="21" w16cid:durableId="1470316733">
    <w:abstractNumId w:val="12"/>
  </w:num>
  <w:num w:numId="22" w16cid:durableId="1182628127">
    <w:abstractNumId w:val="9"/>
  </w:num>
  <w:num w:numId="23" w16cid:durableId="43336182">
    <w:abstractNumId w:val="11"/>
  </w:num>
  <w:num w:numId="24" w16cid:durableId="1951357223">
    <w:abstractNumId w:val="0"/>
  </w:num>
  <w:num w:numId="25" w16cid:durableId="2033534737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B4"/>
    <w:rsid w:val="0001582B"/>
    <w:rsid w:val="0002661B"/>
    <w:rsid w:val="00067AB5"/>
    <w:rsid w:val="0007149E"/>
    <w:rsid w:val="000819B4"/>
    <w:rsid w:val="00081EA5"/>
    <w:rsid w:val="00082E6D"/>
    <w:rsid w:val="000A4F59"/>
    <w:rsid w:val="000D1B10"/>
    <w:rsid w:val="000E1854"/>
    <w:rsid w:val="000F6F53"/>
    <w:rsid w:val="00114A53"/>
    <w:rsid w:val="00120918"/>
    <w:rsid w:val="00130E39"/>
    <w:rsid w:val="00134C5A"/>
    <w:rsid w:val="00137193"/>
    <w:rsid w:val="00141A4C"/>
    <w:rsid w:val="001555D9"/>
    <w:rsid w:val="00173850"/>
    <w:rsid w:val="00175DC0"/>
    <w:rsid w:val="0018201B"/>
    <w:rsid w:val="0018565A"/>
    <w:rsid w:val="001B29CF"/>
    <w:rsid w:val="001F08C8"/>
    <w:rsid w:val="00211189"/>
    <w:rsid w:val="00232312"/>
    <w:rsid w:val="00266B0B"/>
    <w:rsid w:val="0026781C"/>
    <w:rsid w:val="0028220F"/>
    <w:rsid w:val="00282938"/>
    <w:rsid w:val="0029269F"/>
    <w:rsid w:val="002B5EC6"/>
    <w:rsid w:val="002C5FBD"/>
    <w:rsid w:val="002D0B07"/>
    <w:rsid w:val="002D3112"/>
    <w:rsid w:val="002D77E3"/>
    <w:rsid w:val="00301ABD"/>
    <w:rsid w:val="0030606A"/>
    <w:rsid w:val="003131FF"/>
    <w:rsid w:val="00331243"/>
    <w:rsid w:val="00336495"/>
    <w:rsid w:val="00356C14"/>
    <w:rsid w:val="00360C19"/>
    <w:rsid w:val="0036728A"/>
    <w:rsid w:val="00374CFE"/>
    <w:rsid w:val="00390F0A"/>
    <w:rsid w:val="003B2062"/>
    <w:rsid w:val="003B7FA6"/>
    <w:rsid w:val="004044D9"/>
    <w:rsid w:val="004047B8"/>
    <w:rsid w:val="004303E7"/>
    <w:rsid w:val="00436129"/>
    <w:rsid w:val="004440FC"/>
    <w:rsid w:val="00445342"/>
    <w:rsid w:val="004536C2"/>
    <w:rsid w:val="00460E93"/>
    <w:rsid w:val="00471B2B"/>
    <w:rsid w:val="00472724"/>
    <w:rsid w:val="004762E4"/>
    <w:rsid w:val="004878E0"/>
    <w:rsid w:val="0049102C"/>
    <w:rsid w:val="0049605C"/>
    <w:rsid w:val="004B19E1"/>
    <w:rsid w:val="004B45FF"/>
    <w:rsid w:val="004B7435"/>
    <w:rsid w:val="00524211"/>
    <w:rsid w:val="005249D2"/>
    <w:rsid w:val="00541909"/>
    <w:rsid w:val="00547748"/>
    <w:rsid w:val="005578CE"/>
    <w:rsid w:val="00557E35"/>
    <w:rsid w:val="0056333A"/>
    <w:rsid w:val="00584EB7"/>
    <w:rsid w:val="005B0802"/>
    <w:rsid w:val="005C4F47"/>
    <w:rsid w:val="005E6022"/>
    <w:rsid w:val="00604613"/>
    <w:rsid w:val="00614760"/>
    <w:rsid w:val="00617B26"/>
    <w:rsid w:val="00624555"/>
    <w:rsid w:val="006270A9"/>
    <w:rsid w:val="00634659"/>
    <w:rsid w:val="00662550"/>
    <w:rsid w:val="006675E2"/>
    <w:rsid w:val="00675956"/>
    <w:rsid w:val="00676587"/>
    <w:rsid w:val="00681034"/>
    <w:rsid w:val="00686A07"/>
    <w:rsid w:val="006A7EC4"/>
    <w:rsid w:val="006B2570"/>
    <w:rsid w:val="006C0C29"/>
    <w:rsid w:val="006D5B42"/>
    <w:rsid w:val="00705944"/>
    <w:rsid w:val="00705DC8"/>
    <w:rsid w:val="00706247"/>
    <w:rsid w:val="00721B59"/>
    <w:rsid w:val="00741202"/>
    <w:rsid w:val="00742B68"/>
    <w:rsid w:val="0075155B"/>
    <w:rsid w:val="0076003C"/>
    <w:rsid w:val="00774B2D"/>
    <w:rsid w:val="00787CAF"/>
    <w:rsid w:val="00805740"/>
    <w:rsid w:val="00816216"/>
    <w:rsid w:val="00827792"/>
    <w:rsid w:val="00834D92"/>
    <w:rsid w:val="00852306"/>
    <w:rsid w:val="0087019C"/>
    <w:rsid w:val="00874E25"/>
    <w:rsid w:val="0087734B"/>
    <w:rsid w:val="008B7369"/>
    <w:rsid w:val="008E34DB"/>
    <w:rsid w:val="008E5033"/>
    <w:rsid w:val="008E6145"/>
    <w:rsid w:val="008F7C28"/>
    <w:rsid w:val="009905D4"/>
    <w:rsid w:val="00992AA9"/>
    <w:rsid w:val="009B4A2B"/>
    <w:rsid w:val="009B7B39"/>
    <w:rsid w:val="009C4DED"/>
    <w:rsid w:val="009D5933"/>
    <w:rsid w:val="009E1F6A"/>
    <w:rsid w:val="009F2555"/>
    <w:rsid w:val="00A35217"/>
    <w:rsid w:val="00A372CE"/>
    <w:rsid w:val="00A5792A"/>
    <w:rsid w:val="00A84AC3"/>
    <w:rsid w:val="00A87BD2"/>
    <w:rsid w:val="00AA5613"/>
    <w:rsid w:val="00AA562D"/>
    <w:rsid w:val="00AB1A88"/>
    <w:rsid w:val="00AB5CC5"/>
    <w:rsid w:val="00AC041B"/>
    <w:rsid w:val="00AC6EB1"/>
    <w:rsid w:val="00AD0724"/>
    <w:rsid w:val="00AF7F74"/>
    <w:rsid w:val="00B13443"/>
    <w:rsid w:val="00B4161E"/>
    <w:rsid w:val="00B52A15"/>
    <w:rsid w:val="00B55F6C"/>
    <w:rsid w:val="00B67F20"/>
    <w:rsid w:val="00B73843"/>
    <w:rsid w:val="00B869E6"/>
    <w:rsid w:val="00B92215"/>
    <w:rsid w:val="00B9624E"/>
    <w:rsid w:val="00BB07BA"/>
    <w:rsid w:val="00BD4FFB"/>
    <w:rsid w:val="00BD768D"/>
    <w:rsid w:val="00BE504A"/>
    <w:rsid w:val="00BE5985"/>
    <w:rsid w:val="00BF3F3D"/>
    <w:rsid w:val="00C03153"/>
    <w:rsid w:val="00C07341"/>
    <w:rsid w:val="00C11238"/>
    <w:rsid w:val="00C2419B"/>
    <w:rsid w:val="00C37F3C"/>
    <w:rsid w:val="00C45237"/>
    <w:rsid w:val="00C51249"/>
    <w:rsid w:val="00C61F8E"/>
    <w:rsid w:val="00C70642"/>
    <w:rsid w:val="00C908FB"/>
    <w:rsid w:val="00CB0943"/>
    <w:rsid w:val="00CB5064"/>
    <w:rsid w:val="00CB6F80"/>
    <w:rsid w:val="00CC2CDA"/>
    <w:rsid w:val="00CC60EC"/>
    <w:rsid w:val="00D04B5D"/>
    <w:rsid w:val="00D26BCA"/>
    <w:rsid w:val="00D349CD"/>
    <w:rsid w:val="00D41BEC"/>
    <w:rsid w:val="00D452DF"/>
    <w:rsid w:val="00D60ACA"/>
    <w:rsid w:val="00D77E70"/>
    <w:rsid w:val="00DA614C"/>
    <w:rsid w:val="00DB0D11"/>
    <w:rsid w:val="00DB2F6F"/>
    <w:rsid w:val="00DE4DA2"/>
    <w:rsid w:val="00E34F74"/>
    <w:rsid w:val="00E83E4B"/>
    <w:rsid w:val="00EA6091"/>
    <w:rsid w:val="00EC3D9F"/>
    <w:rsid w:val="00ED2268"/>
    <w:rsid w:val="00ED569A"/>
    <w:rsid w:val="00EE42A8"/>
    <w:rsid w:val="00F17D85"/>
    <w:rsid w:val="00F316D3"/>
    <w:rsid w:val="00F42738"/>
    <w:rsid w:val="00F52D1C"/>
    <w:rsid w:val="00F53CFC"/>
    <w:rsid w:val="00F83AF0"/>
    <w:rsid w:val="00F85736"/>
    <w:rsid w:val="00F86AA5"/>
    <w:rsid w:val="00F961A0"/>
    <w:rsid w:val="00FB6440"/>
    <w:rsid w:val="00FB66D5"/>
    <w:rsid w:val="00FC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6AC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FBD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C5FBD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5FBD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2C5FB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C5FBD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C5FBD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C5FBD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  <w:style w:type="paragraph" w:styleId="ListParagraph">
    <w:name w:val="List Paragraph"/>
    <w:aliases w:val="FooterText,numbered,List Paragraph1,Paragraphe de liste1,Bulletr List Paragraph,列出段落,列出段落1,List Paragraph2,List Paragraph21,Listeafsnit1,Parágrafo da Lista1,Bullet list,Párrafo de lista1,リスト段落1,List Paragraph11,Foot"/>
    <w:basedOn w:val="Normal"/>
    <w:link w:val="ListParagraphChar"/>
    <w:uiPriority w:val="34"/>
    <w:qFormat/>
    <w:rsid w:val="00541909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  <w:style w:type="paragraph" w:styleId="NoSpacing">
    <w:name w:val="No Spacing"/>
    <w:link w:val="NoSpacingChar"/>
    <w:uiPriority w:val="99"/>
    <w:qFormat/>
    <w:rsid w:val="00AC6EB1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NoSpacingChar">
    <w:name w:val="No Spacing Char"/>
    <w:link w:val="NoSpacing"/>
    <w:uiPriority w:val="99"/>
    <w:qFormat/>
    <w:rsid w:val="00AC6EB1"/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ListParagraphChar">
    <w:name w:val="List Paragraph Char"/>
    <w:aliases w:val="FooterText Char,numbered Char,List Paragraph1 Char,Paragraphe de liste1 Char,Bulletr List Paragraph Char,列出段落 Char,列出段落1 Char,List Paragraph2 Char,List Paragraph21 Char,Listeafsnit1 Char,Parágrafo da Lista1 Char,Bullet list Char"/>
    <w:link w:val="ListParagraph"/>
    <w:uiPriority w:val="34"/>
    <w:qFormat/>
    <w:rsid w:val="00AC6EB1"/>
    <w:rPr>
      <w:rFonts w:eastAsiaTheme="minorHAnsi"/>
      <w:color w:val="auto"/>
      <w:lang w:eastAsia="en-US"/>
    </w:rPr>
  </w:style>
  <w:style w:type="character" w:styleId="Strong">
    <w:name w:val="Strong"/>
    <w:basedOn w:val="DefaultParagraphFont"/>
    <w:uiPriority w:val="22"/>
    <w:qFormat/>
    <w:rsid w:val="00AC6EB1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14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0914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1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439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991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58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087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64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2071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9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52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511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479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280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929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917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van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852741A5A845918C420FDD1B463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13C18-AB04-4E5A-8CF4-F0BB7C2A98D0}"/>
      </w:docPartPr>
      <w:docPartBody>
        <w:p w:rsidR="00624CC3" w:rsidRDefault="00B117FE">
          <w:pPr>
            <w:pStyle w:val="8E852741A5A845918C420FDD1B46349B"/>
          </w:pPr>
          <w:r>
            <w:t>Skills &amp; Abilities</w:t>
          </w:r>
        </w:p>
      </w:docPartBody>
    </w:docPart>
    <w:docPart>
      <w:docPartPr>
        <w:name w:val="F2586053FAA84B7BA3E2902CB209A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C50E7-CA41-4FFE-A337-703B9FB8E2C0}"/>
      </w:docPartPr>
      <w:docPartBody>
        <w:p w:rsidR="00624CC3" w:rsidRDefault="00BD1080" w:rsidP="00BD1080">
          <w:pPr>
            <w:pStyle w:val="F2586053FAA84B7BA3E2902CB209AA3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Segoe UI Symbol"/>
    <w:charset w:val="00"/>
    <w:family w:val="auto"/>
    <w:pitch w:val="default"/>
  </w:font>
  <w:font w:name="Source Sans 3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080"/>
    <w:rsid w:val="001D52A6"/>
    <w:rsid w:val="00233DEB"/>
    <w:rsid w:val="0025371F"/>
    <w:rsid w:val="00261E98"/>
    <w:rsid w:val="00270A69"/>
    <w:rsid w:val="00305FC3"/>
    <w:rsid w:val="0033046C"/>
    <w:rsid w:val="00493A4F"/>
    <w:rsid w:val="00543AAB"/>
    <w:rsid w:val="00592847"/>
    <w:rsid w:val="00597B94"/>
    <w:rsid w:val="005C124D"/>
    <w:rsid w:val="00624CC3"/>
    <w:rsid w:val="006C7294"/>
    <w:rsid w:val="007D32B0"/>
    <w:rsid w:val="00800C57"/>
    <w:rsid w:val="00811565"/>
    <w:rsid w:val="008408C8"/>
    <w:rsid w:val="00891341"/>
    <w:rsid w:val="009B4952"/>
    <w:rsid w:val="00A40B84"/>
    <w:rsid w:val="00A44A5D"/>
    <w:rsid w:val="00AF5C36"/>
    <w:rsid w:val="00B117FE"/>
    <w:rsid w:val="00BC3B8B"/>
    <w:rsid w:val="00BD1080"/>
    <w:rsid w:val="00C15360"/>
    <w:rsid w:val="00CA1066"/>
    <w:rsid w:val="00DA3CA7"/>
    <w:rsid w:val="00DA5374"/>
    <w:rsid w:val="00DC7089"/>
    <w:rsid w:val="00DD71A1"/>
    <w:rsid w:val="00E42372"/>
    <w:rsid w:val="00E72C1E"/>
    <w:rsid w:val="00EE47A7"/>
    <w:rsid w:val="00F96D1B"/>
    <w:rsid w:val="00FD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852741A5A845918C420FDD1B46349B">
    <w:name w:val="8E852741A5A845918C420FDD1B46349B"/>
    <w:rsid w:val="00305FC3"/>
  </w:style>
  <w:style w:type="paragraph" w:customStyle="1" w:styleId="F2586053FAA84B7BA3E2902CB209AA3D">
    <w:name w:val="F2586053FAA84B7BA3E2902CB209AA3D"/>
    <w:rsid w:val="00BD10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DEE9A0-E4D0-4E16-98B0-CCECB023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1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2023-07-20T04:13:00Z</dcterms:created>
  <dcterms:modified xsi:type="dcterms:W3CDTF">2024-02-08T15:03:00Z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