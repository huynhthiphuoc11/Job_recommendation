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420"/>
        <w:gridCol w:w="5940"/>
      </w:tblGrid>
      <w:tr w:rsidR="00D92B95" w14:paraId="2F242977" w14:textId="77777777" w:rsidTr="005D3AB4">
        <w:tc>
          <w:tcPr>
            <w:tcW w:w="3420" w:type="dxa"/>
            <w:vAlign w:val="bottom"/>
          </w:tcPr>
          <w:p w14:paraId="76A6F2C9" w14:textId="3581E73D" w:rsidR="00C84833" w:rsidRDefault="00000000" w:rsidP="005D3AB4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F69495E7C2242B3A9381136E857087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5D3AB4">
                  <w:t>Anil</w:t>
                </w:r>
              </w:sdtContent>
            </w:sdt>
            <w:r w:rsidR="00D92B95">
              <w:br/>
            </w:r>
          </w:p>
        </w:tc>
        <w:tc>
          <w:tcPr>
            <w:tcW w:w="5940" w:type="dxa"/>
            <w:vAlign w:val="bottom"/>
          </w:tcPr>
          <w:tbl>
            <w:tblPr>
              <w:tblStyle w:val="TableGrid"/>
              <w:tblW w:w="63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764"/>
              <w:gridCol w:w="536"/>
            </w:tblGrid>
            <w:tr w:rsidR="00932D92" w:rsidRPr="009D0878" w14:paraId="29FC00D0" w14:textId="77777777" w:rsidTr="00D923F1">
              <w:tc>
                <w:tcPr>
                  <w:tcW w:w="576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DBCF271" w14:textId="20CEDABA" w:rsidR="004E2970" w:rsidRPr="009D0878" w:rsidRDefault="00000000" w:rsidP="005D3AB4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504528157A94A08B8C8AC24FDE33AF6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2E7934">
                        <w:t>2116</w:t>
                      </w:r>
                      <w:r w:rsidR="00D10A84">
                        <w:t xml:space="preserve"> </w:t>
                      </w:r>
                      <w:r w:rsidR="002E7934">
                        <w:t>Chipley</w:t>
                      </w:r>
                      <w:r w:rsidR="00D10A84">
                        <w:t xml:space="preserve"> Dr, Cary NC 27519</w:t>
                      </w:r>
                    </w:sdtContent>
                  </w:sdt>
                </w:p>
              </w:tc>
              <w:tc>
                <w:tcPr>
                  <w:tcW w:w="536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4ADC8C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701B37A" wp14:editId="174F3C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7C532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65F0EC9" w14:textId="77777777" w:rsidTr="00D923F1">
              <w:sdt>
                <w:sdtPr>
                  <w:alias w:val="Enter phone:"/>
                  <w:tag w:val="Enter phone:"/>
                  <w:id w:val="-1849400302"/>
                  <w:placeholder>
                    <w:docPart w:val="2496E1CC142A4D03B9543E7B4FA2B31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5764" w:type="dxa"/>
                      <w:tcMar>
                        <w:left w:w="720" w:type="dxa"/>
                        <w:right w:w="29" w:type="dxa"/>
                      </w:tcMar>
                    </w:tcPr>
                    <w:p w14:paraId="43B7FDD5" w14:textId="428367C3" w:rsidR="00932D92" w:rsidRPr="009D0878" w:rsidRDefault="005D3AB4" w:rsidP="005D3AB4">
                      <w:pPr>
                        <w:pStyle w:val="ContactInfo"/>
                      </w:pPr>
                      <w:r>
                        <w:t xml:space="preserve">+1 </w:t>
                      </w:r>
                      <w:r w:rsidR="0028255E">
                        <w:t>6692482551</w:t>
                      </w:r>
                    </w:p>
                  </w:tc>
                </w:sdtContent>
              </w:sdt>
              <w:tc>
                <w:tcPr>
                  <w:tcW w:w="536" w:type="dxa"/>
                  <w:tcMar>
                    <w:left w:w="0" w:type="dxa"/>
                    <w:right w:w="0" w:type="dxa"/>
                  </w:tcMar>
                </w:tcPr>
                <w:p w14:paraId="0491BF2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5D63A04" wp14:editId="167C8E83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6E6B2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55A33CF" w14:textId="77777777" w:rsidTr="00D923F1">
              <w:sdt>
                <w:sdtPr>
                  <w:alias w:val="Enter email:"/>
                  <w:tag w:val="Enter email:"/>
                  <w:id w:val="-675184368"/>
                  <w:placeholder>
                    <w:docPart w:val="5F1D8A1A5427483FBF88F1A3F9218FE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5764" w:type="dxa"/>
                      <w:tcMar>
                        <w:left w:w="720" w:type="dxa"/>
                        <w:right w:w="29" w:type="dxa"/>
                      </w:tcMar>
                    </w:tcPr>
                    <w:p w14:paraId="67C72A21" w14:textId="77777777" w:rsidR="00932D92" w:rsidRPr="009D0878" w:rsidRDefault="005D3AB4" w:rsidP="005D3AB4">
                      <w:pPr>
                        <w:pStyle w:val="ContactInfo"/>
                      </w:pPr>
                      <w:r>
                        <w:t>anilmittalji@gmail.com</w:t>
                      </w:r>
                    </w:p>
                  </w:tc>
                </w:sdtContent>
              </w:sdt>
              <w:tc>
                <w:tcPr>
                  <w:tcW w:w="536" w:type="dxa"/>
                  <w:tcMar>
                    <w:left w:w="0" w:type="dxa"/>
                    <w:right w:w="0" w:type="dxa"/>
                  </w:tcMar>
                </w:tcPr>
                <w:p w14:paraId="5EA8308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73F003" wp14:editId="51CB745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DFBC3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67D68A0" w14:textId="77777777" w:rsidTr="00D923F1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AB8284608CDC4F48B49C0A5DBD72C155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5764" w:type="dxa"/>
                      <w:tcMar>
                        <w:left w:w="720" w:type="dxa"/>
                        <w:right w:w="29" w:type="dxa"/>
                      </w:tcMar>
                    </w:tcPr>
                    <w:p w14:paraId="20826FB5" w14:textId="77777777" w:rsidR="00932D92" w:rsidRPr="009D0878" w:rsidRDefault="003704AB" w:rsidP="003704AB">
                      <w:pPr>
                        <w:pStyle w:val="ContactInfo"/>
                      </w:pPr>
                      <w:r w:rsidRPr="003704AB">
                        <w:t>https:/www.linkedin.com/in/anil-mittal-80746a149</w:t>
                      </w:r>
                      <w:r w:rsidRPr="003704AB">
                        <w:br/>
                        <w:t>MCID: 5817489</w:t>
                      </w:r>
                    </w:p>
                  </w:tc>
                </w:sdtContent>
              </w:sdt>
              <w:tc>
                <w:tcPr>
                  <w:tcW w:w="536" w:type="dxa"/>
                  <w:tcMar>
                    <w:left w:w="0" w:type="dxa"/>
                    <w:right w:w="0" w:type="dxa"/>
                  </w:tcMar>
                </w:tcPr>
                <w:p w14:paraId="47042E9F" w14:textId="77777777" w:rsidR="00932D92" w:rsidRPr="003704AB" w:rsidRDefault="00932D92" w:rsidP="003704AB">
                  <w:pPr>
                    <w:pStyle w:val="Icons"/>
                    <w:rPr>
                      <w:color w:val="595959" w:themeColor="text1" w:themeTint="A6"/>
                    </w:rPr>
                  </w:pPr>
                  <w:r w:rsidRPr="003704AB">
                    <w:rPr>
                      <w:noProof/>
                      <w:color w:val="595959" w:themeColor="text1" w:themeTint="A6"/>
                    </w:rPr>
                    <mc:AlternateContent>
                      <mc:Choice Requires="wps">
                        <w:drawing>
                          <wp:inline distT="0" distB="0" distL="0" distR="0" wp14:anchorId="0539F702" wp14:editId="1BC5C85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A513EA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42373F5" w14:textId="77777777" w:rsidR="00D92B95" w:rsidRDefault="00D92B95" w:rsidP="009D3336">
            <w:pPr>
              <w:pStyle w:val="Header"/>
            </w:pPr>
          </w:p>
        </w:tc>
      </w:tr>
    </w:tbl>
    <w:p w14:paraId="19577B32" w14:textId="7C355538" w:rsidR="00C43D65" w:rsidRDefault="005D3AB4" w:rsidP="005D3AB4">
      <w:pPr>
        <w:tabs>
          <w:tab w:val="left" w:pos="8551"/>
        </w:tabs>
        <w:ind w:left="46"/>
      </w:pPr>
      <w:r w:rsidRPr="005D3AB4">
        <w:t>A technocrat with 1</w:t>
      </w:r>
      <w:r w:rsidR="004577FA">
        <w:t>6</w:t>
      </w:r>
      <w:r w:rsidRPr="005D3AB4">
        <w:t xml:space="preserve">+ years of experience </w:t>
      </w:r>
      <w:r w:rsidR="00767E0A">
        <w:t xml:space="preserve">working as </w:t>
      </w:r>
      <w:r w:rsidRPr="005D3AB4">
        <w:t xml:space="preserve">Azure </w:t>
      </w:r>
      <w:r w:rsidR="0005436E">
        <w:t>Architect</w:t>
      </w:r>
      <w:r w:rsidRPr="005D3AB4">
        <w:t>/</w:t>
      </w:r>
      <w:r w:rsidR="00767E0A">
        <w:t xml:space="preserve"> </w:t>
      </w:r>
      <w:r w:rsidR="00767E0A" w:rsidRPr="005D3AB4">
        <w:t>Administration</w:t>
      </w:r>
      <w:r w:rsidR="00767E0A">
        <w:t xml:space="preserve"> and </w:t>
      </w:r>
      <w:r w:rsidRPr="005D3AB4">
        <w:t>Remote Server technical Support. Comprehensive understanding of Wintel Server OS concepts, IT communication and maintenance in multi-platform environments. Involved with configurations for Single Sign On (Ping Identity, Azure AFDS and OKTA) and troubleshooting for Windows Servers, Active Directory related issues</w:t>
      </w:r>
      <w:r w:rsidR="005B029E">
        <w:t xml:space="preserve">. </w:t>
      </w:r>
      <w:r w:rsidRPr="005D3AB4">
        <w:t>Have done successful Separation of two companies along with building a new domain altogether for the client. Handled projects to migrate on premise servers to Azure Cloud Platform. Deploying RDS solutions for clients with load balancer</w:t>
      </w:r>
    </w:p>
    <w:p w14:paraId="4C1DF326" w14:textId="77777777" w:rsidR="00AD13CB" w:rsidRDefault="0000000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A17D2AE4AC2F4B9FAD37C0E17D9B24BB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46C76846" w14:textId="77777777" w:rsidTr="004577FA">
        <w:trPr>
          <w:trHeight w:val="1478"/>
        </w:trPr>
        <w:tc>
          <w:tcPr>
            <w:tcW w:w="4680" w:type="dxa"/>
          </w:tcPr>
          <w:p w14:paraId="3405C54F" w14:textId="77777777" w:rsidR="005B1D68" w:rsidRDefault="005D3AB4" w:rsidP="00BC7376">
            <w:pPr>
              <w:pStyle w:val="ListBullet"/>
              <w:numPr>
                <w:ilvl w:val="0"/>
                <w:numId w:val="4"/>
              </w:numPr>
            </w:pPr>
            <w:r>
              <w:t>Azure Administrator</w:t>
            </w:r>
          </w:p>
          <w:p w14:paraId="5C6F2CA2" w14:textId="77777777" w:rsidR="00752315" w:rsidRDefault="005D3AB4" w:rsidP="005D3AB4">
            <w:pPr>
              <w:pStyle w:val="ListBullet"/>
              <w:numPr>
                <w:ilvl w:val="0"/>
                <w:numId w:val="4"/>
              </w:numPr>
            </w:pPr>
            <w:r>
              <w:t>Azure AD</w:t>
            </w:r>
          </w:p>
          <w:p w14:paraId="301020E3" w14:textId="77777777" w:rsidR="005D3AB4" w:rsidRDefault="005D3AB4" w:rsidP="005D3AB4">
            <w:pPr>
              <w:pStyle w:val="ListBullet"/>
              <w:numPr>
                <w:ilvl w:val="0"/>
                <w:numId w:val="4"/>
              </w:numPr>
            </w:pPr>
            <w:r>
              <w:t>Azure SSO</w:t>
            </w:r>
          </w:p>
          <w:p w14:paraId="75CA7CBA" w14:textId="77777777" w:rsidR="005D3AB4" w:rsidRDefault="005D3AB4" w:rsidP="005D3AB4">
            <w:pPr>
              <w:pStyle w:val="ListBullet"/>
              <w:numPr>
                <w:ilvl w:val="0"/>
                <w:numId w:val="4"/>
              </w:numPr>
            </w:pPr>
            <w:r>
              <w:t>Ping Federate SSO</w:t>
            </w:r>
          </w:p>
          <w:p w14:paraId="741FEAB9" w14:textId="58CE0A23" w:rsidR="005D3AB4" w:rsidRPr="004937AE" w:rsidRDefault="005D3AB4" w:rsidP="004577F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77C9E7E" w14:textId="77777777" w:rsidR="005B1D68" w:rsidRDefault="005D3AB4" w:rsidP="00BC7376">
            <w:pPr>
              <w:pStyle w:val="ListBullet"/>
            </w:pPr>
            <w:r>
              <w:t>Windows Server Administration</w:t>
            </w:r>
          </w:p>
          <w:p w14:paraId="52D8EECF" w14:textId="77777777" w:rsidR="00752315" w:rsidRDefault="005D3AB4" w:rsidP="00BC7376">
            <w:pPr>
              <w:pStyle w:val="ListBullet"/>
            </w:pPr>
            <w:r>
              <w:t>Active Directory Administration</w:t>
            </w:r>
          </w:p>
          <w:p w14:paraId="709A26A8" w14:textId="77777777" w:rsidR="00752315" w:rsidRDefault="005D3AB4" w:rsidP="005D3AB4">
            <w:pPr>
              <w:pStyle w:val="ListBullet"/>
            </w:pPr>
            <w:r>
              <w:t>VMWare Administration</w:t>
            </w:r>
          </w:p>
          <w:p w14:paraId="674E6D63" w14:textId="64C9EB7F" w:rsidR="004577FA" w:rsidRPr="004937AE" w:rsidRDefault="004577FA" w:rsidP="005D3AB4">
            <w:pPr>
              <w:pStyle w:val="ListBullet"/>
            </w:pPr>
            <w:r>
              <w:t>Okta SSO</w:t>
            </w:r>
          </w:p>
        </w:tc>
      </w:tr>
    </w:tbl>
    <w:p w14:paraId="6AF82230" w14:textId="77777777" w:rsidR="005B1D68" w:rsidRDefault="00000000" w:rsidP="004577FA">
      <w:pPr>
        <w:pStyle w:val="Heading1"/>
        <w:spacing w:before="0"/>
      </w:pPr>
      <w:sdt>
        <w:sdtPr>
          <w:alias w:val="Experience:"/>
          <w:tag w:val="Experience:"/>
          <w:id w:val="-898354009"/>
          <w:placeholder>
            <w:docPart w:val="63CDE58D98694E71B2E14B2637709A68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4C4486B2" w14:textId="56A096A5" w:rsidR="0023705D" w:rsidRDefault="00D10A84" w:rsidP="00D413F9">
      <w:pPr>
        <w:pStyle w:val="Heading3"/>
      </w:pPr>
      <w:r>
        <w:t>Sep</w:t>
      </w:r>
      <w:r w:rsidR="005D3AB4">
        <w:t xml:space="preserve"> 20</w:t>
      </w:r>
      <w:r>
        <w:t>22</w:t>
      </w:r>
      <w:r w:rsidR="00D413F9" w:rsidRPr="00D413F9">
        <w:t xml:space="preserve"> –</w:t>
      </w:r>
      <w:r w:rsidR="00D413F9">
        <w:t xml:space="preserve"> </w:t>
      </w:r>
      <w:r w:rsidR="005D3AB4">
        <w:t>Present</w:t>
      </w:r>
    </w:p>
    <w:p w14:paraId="277DD76A" w14:textId="229F4F77" w:rsidR="00D10A84" w:rsidRDefault="00AE67C7" w:rsidP="00D10A84">
      <w:pPr>
        <w:pStyle w:val="Heading2"/>
        <w:rPr>
          <w:rStyle w:val="Emphasis"/>
        </w:rPr>
      </w:pPr>
      <w:r>
        <w:t>Information Tech Specialist</w:t>
      </w:r>
      <w:r w:rsidR="00D10A84">
        <w:t xml:space="preserve"> /</w:t>
      </w:r>
      <w:r w:rsidR="00D10A84" w:rsidRPr="00513EFC">
        <w:t xml:space="preserve"> </w:t>
      </w:r>
      <w:r>
        <w:rPr>
          <w:rStyle w:val="Emphasis"/>
        </w:rPr>
        <w:t>Gilead Sciences</w:t>
      </w:r>
      <w:r w:rsidR="00D10A84">
        <w:rPr>
          <w:rStyle w:val="Emphasis"/>
        </w:rPr>
        <w:t>, USA</w:t>
      </w:r>
    </w:p>
    <w:p w14:paraId="29B85CDB" w14:textId="77777777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Collaborating with stakeholders to understand their business needs and requirements.</w:t>
      </w:r>
    </w:p>
    <w:p w14:paraId="20CEFFF3" w14:textId="77777777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Developing technical architectures and solutions that align with business goals and requirements.</w:t>
      </w:r>
    </w:p>
    <w:p w14:paraId="403DBE35" w14:textId="798DAE29" w:rsid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Leading the implementation of cloud-based solutions using Azure services such as virtual machines, storage, networking, and security.</w:t>
      </w:r>
    </w:p>
    <w:p w14:paraId="22147867" w14:textId="2A14C442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Performing on-prem servers’ migration to Azure Cloud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Agent Based and Agentless</w:t>
      </w:r>
    </w:p>
    <w:p w14:paraId="3123E33F" w14:textId="48D1C639" w:rsidR="0005436E" w:rsidRPr="00AE67C7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Configuring</w:t>
      </w: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Identity Provider (Okta)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 Azure Enterprise App</w:t>
      </w:r>
    </w:p>
    <w:p w14:paraId="1BB6C22F" w14:textId="77777777" w:rsidR="0005436E" w:rsidRP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Ensuring that solutions are scalable, resilient, and highly available to meet customer needs.</w:t>
      </w:r>
    </w:p>
    <w:p w14:paraId="1A8FB8B9" w14:textId="77777777" w:rsidR="0005436E" w:rsidRDefault="0005436E" w:rsidP="0005436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5436E">
        <w:rPr>
          <w:rFonts w:ascii="Times New Roman" w:eastAsia="Times New Roman" w:hAnsi="Times New Roman" w:cs="Times New Roman"/>
          <w:color w:val="333333"/>
          <w:sz w:val="24"/>
          <w:szCs w:val="24"/>
        </w:rPr>
        <w:t>Identifying and mitigating potential technical issues and risks in solutions</w:t>
      </w:r>
    </w:p>
    <w:p w14:paraId="2B192425" w14:textId="50E9207A" w:rsidR="00AE67C7" w:rsidRPr="00AE67C7" w:rsidRDefault="00AE67C7" w:rsidP="0005436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Administer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ing</w:t>
      </w: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Global </w:t>
      </w: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Active Directory servers for an organization of 30,000 employees</w:t>
      </w:r>
    </w:p>
    <w:p w14:paraId="5CD011D5" w14:textId="6F083CE5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Promotions, Demotions and upgrade of Domain Controllers and Domains</w:t>
      </w:r>
    </w:p>
    <w:p w14:paraId="2A150FE9" w14:textId="0164ECA9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Utilizing Powershell scripts to automate certain tasks and performing Health Checks.</w:t>
      </w:r>
    </w:p>
    <w:p w14:paraId="09CF1F20" w14:textId="77777777" w:rsidR="00AE67C7" w:rsidRP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Certificate Authority Installation, Configuration, and Administration</w:t>
      </w:r>
    </w:p>
    <w:p w14:paraId="1F559BF2" w14:textId="46010ECF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DFSR replications troubleshooting and File Share maintenance.</w:t>
      </w:r>
    </w:p>
    <w:p w14:paraId="31A1F21E" w14:textId="3726E275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Print Services and Server configurations</w:t>
      </w:r>
    </w:p>
    <w:p w14:paraId="69CA651D" w14:textId="36EAA86E" w:rsidR="00AE67C7" w:rsidRDefault="00AE67C7" w:rsidP="00AE67C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Assisting App teams with LDAP, DNS and DHCP (with HA) configurations</w:t>
      </w:r>
    </w:p>
    <w:p w14:paraId="31FF68B8" w14:textId="4826DD7E" w:rsidR="00AE67C7" w:rsidRDefault="00AE67C7" w:rsidP="00A505DF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E67C7">
        <w:rPr>
          <w:rFonts w:ascii="Times New Roman" w:eastAsia="Times New Roman" w:hAnsi="Times New Roman" w:cs="Times New Roman"/>
          <w:color w:val="333333"/>
          <w:sz w:val="24"/>
          <w:szCs w:val="24"/>
        </w:rPr>
        <w:t>Working with Cluster configurations for SQL servers both on-prem and Azure cloud using LB.</w:t>
      </w:r>
    </w:p>
    <w:p w14:paraId="1357AB9E" w14:textId="32A048F0" w:rsidR="00AE67C7" w:rsidRPr="00AE67C7" w:rsidRDefault="00AE67C7" w:rsidP="004E1D45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Group Policies deployment and management.</w:t>
      </w:r>
    </w:p>
    <w:p w14:paraId="3EEC7B41" w14:textId="79208F0D" w:rsidR="00AE67C7" w:rsidRPr="0005436E" w:rsidRDefault="00AE67C7" w:rsidP="004E1D45">
      <w:pPr>
        <w:numPr>
          <w:ilvl w:val="0"/>
          <w:numId w:val="13"/>
        </w:numPr>
        <w:shd w:val="clear" w:color="auto" w:fill="FFFFFF"/>
        <w:spacing w:before="100" w:beforeAutospacing="1" w:after="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Deploying and maintaining RDS server infrastructure for published apps.</w:t>
      </w:r>
    </w:p>
    <w:p w14:paraId="27048846" w14:textId="7EE794D9" w:rsidR="00D10A84" w:rsidRDefault="00D10A84" w:rsidP="0005436E">
      <w:pPr>
        <w:shd w:val="clear" w:color="auto" w:fill="FFFFFF"/>
        <w:spacing w:before="100" w:beforeAutospacing="1" w:after="0" w:afterAutospacing="1"/>
      </w:pPr>
      <w:r>
        <w:t>Aug 2014</w:t>
      </w:r>
      <w:r w:rsidRPr="00D413F9">
        <w:t xml:space="preserve"> –</w:t>
      </w:r>
      <w:r>
        <w:t xml:space="preserve"> Sep 2022</w:t>
      </w:r>
    </w:p>
    <w:p w14:paraId="7BF02CDB" w14:textId="77777777" w:rsidR="0023705D" w:rsidRPr="00513EFC" w:rsidRDefault="005D3AB4" w:rsidP="00513EFC">
      <w:pPr>
        <w:pStyle w:val="Heading2"/>
      </w:pPr>
      <w:r>
        <w:t>Infra Ops Specialist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5D3AB4">
        <w:rPr>
          <w:rStyle w:val="Emphasis"/>
        </w:rPr>
        <w:t>Cognizant</w:t>
      </w:r>
      <w:r>
        <w:rPr>
          <w:rStyle w:val="Emphasis"/>
        </w:rPr>
        <w:t xml:space="preserve"> Tech Solutions, Pune</w:t>
      </w:r>
    </w:p>
    <w:p w14:paraId="47F5D7BA" w14:textId="77777777" w:rsidR="005D3AB4" w:rsidRPr="005D3AB4" w:rsidRDefault="005D3AB4" w:rsidP="005D3AB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Working as Azure Admin, Active Directory Admin, Single Sign On Admin, Windows Server Administrator.</w:t>
      </w:r>
    </w:p>
    <w:p w14:paraId="3D61D250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Migrated the on-premises workloads to Azure cloud based on the requirement.</w:t>
      </w:r>
    </w:p>
    <w:p w14:paraId="6CCE156F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Strong design and live migration experience from on-premises to Azure IaaS &amp; PaaS</w:t>
      </w:r>
    </w:p>
    <w:p w14:paraId="39194361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Implementation experience on AD B2C Custom UI and Custom Attributes, Role based access (RBAC) and AD Groups.</w:t>
      </w:r>
    </w:p>
    <w:p w14:paraId="193AA40D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To ensure the availability, performance, scalability and security of production systems.</w:t>
      </w:r>
    </w:p>
    <w:p w14:paraId="79B448F5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Build of new environments for development and test in Azure.</w:t>
      </w:r>
    </w:p>
    <w:p w14:paraId="145FCEBA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Successfully migrated 5k user mailboxes to office365 from Exchange 2013 to create a hybrid deployment. Used Azure AD Connect for directory synchronization.</w:t>
      </w:r>
    </w:p>
    <w:p w14:paraId="3A8A6274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Developed PowerShell Scripts to automate processes and tasks.</w:t>
      </w:r>
    </w:p>
    <w:p w14:paraId="69EFCE69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Maintained system documentation logs and assisting in troubleshooting and diagnosis of system problems.</w:t>
      </w:r>
    </w:p>
    <w:p w14:paraId="2FCE7CEB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Responsible for Incident Management i.e. troubleshooting and leading critical or urgent issues on email and mobility infrastructure and driving them to resolution as per the agreed SLAs with customer.</w:t>
      </w:r>
    </w:p>
    <w:p w14:paraId="1F9B16FE" w14:textId="77777777" w:rsidR="005D3AB4" w:rsidRPr="005D3AB4" w:rsidRDefault="005D3AB4" w:rsidP="005D3AB4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Available 24/7 to perform on call/stand-by duty and to perform scheduled changes.</w:t>
      </w:r>
    </w:p>
    <w:p w14:paraId="1BCDDD07" w14:textId="77777777" w:rsidR="005D3AB4" w:rsidRPr="005D3AB4" w:rsidRDefault="005D3AB4" w:rsidP="00376E2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Providing Root Cause Analysis and defining Action items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accordingly.</w:t>
      </w:r>
    </w:p>
    <w:p w14:paraId="43A50559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Attended Daily Service Review (DSR), Change management meeting etc. conducted trainings on outlook and mail environment to Local IT.</w:t>
      </w:r>
    </w:p>
    <w:p w14:paraId="2CCAFCD4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Coordinated with AD team, backup team, network team to resolve problems.</w:t>
      </w:r>
    </w:p>
    <w:p w14:paraId="02520E29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 Windows 2000 Servers, Active 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irectory servers, DNS, and DHCP Mainte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ance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0F5F6C4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Installation and troubleshooting of Windows Servers 2008, 2012, 2016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nd 2019.</w:t>
      </w:r>
    </w:p>
    <w:p w14:paraId="170875B4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Maintaining backups and providing solutions for OS problems.</w:t>
      </w:r>
    </w:p>
    <w:p w14:paraId="3A984339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Installing &amp; configuring the network printers.</w:t>
      </w:r>
    </w:p>
    <w:p w14:paraId="7E57AA75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Administrating User, Group and OU accounts.</w:t>
      </w:r>
    </w:p>
    <w:p w14:paraId="04335906" w14:textId="77777777" w:rsidR="005D3AB4" w:rsidRPr="005D3AB4" w:rsidRDefault="005D3AB4" w:rsidP="005D3AB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Backing up &amp; restore data through Veeam and Azure Backup.</w:t>
      </w:r>
    </w:p>
    <w:p w14:paraId="40EADAE0" w14:textId="77777777" w:rsidR="00D413F9" w:rsidRPr="00D413F9" w:rsidRDefault="005D3AB4" w:rsidP="00D413F9">
      <w:pPr>
        <w:pStyle w:val="Heading3"/>
      </w:pPr>
      <w:r>
        <w:t>Jun 2012</w:t>
      </w:r>
      <w:r w:rsidR="00D413F9" w:rsidRPr="00D413F9">
        <w:t xml:space="preserve"> –</w:t>
      </w:r>
      <w:r w:rsidR="00D413F9">
        <w:t xml:space="preserve"> </w:t>
      </w:r>
      <w:r>
        <w:t>Aug 2014</w:t>
      </w:r>
    </w:p>
    <w:p w14:paraId="0CDB96D9" w14:textId="77777777" w:rsidR="00D413F9" w:rsidRPr="00513EFC" w:rsidRDefault="005D3AB4" w:rsidP="00513EFC">
      <w:pPr>
        <w:pStyle w:val="Heading2"/>
      </w:pPr>
      <w:r>
        <w:t>System Support Analyst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CompuCom, Pune</w:t>
      </w:r>
    </w:p>
    <w:p w14:paraId="5F36C3A5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 physical server migration to virtual platform (VMware) to retire legacy hardware and extend capacity to add hardware resources on need basis</w:t>
      </w:r>
    </w:p>
    <w:p w14:paraId="52FC6F5A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 MS OS build on physical and virtual servers and complete new build process (including IQ, CMDB addition, QA review)</w:t>
      </w:r>
    </w:p>
    <w:p w14:paraId="3948A471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Performs Microsoft Windows 2000/2003/2008 server administration</w:t>
      </w:r>
    </w:p>
    <w:p w14:paraId="32D9473D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 Active directory, DNS, DHCP and AD replications issues</w:t>
      </w:r>
    </w:p>
    <w:p w14:paraId="548EADE0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Performs implementation of new servers, administration, maintenance and support to physical/virtual servers</w:t>
      </w:r>
    </w:p>
    <w:p w14:paraId="00B1457E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Perform Physical to Virtual (P2V) and Virtual to Virtual (V2V) server migration activity</w:t>
      </w:r>
    </w:p>
    <w:p w14:paraId="2BC3A175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Prepare scripts to automate tasks, jobs, reports etc…</w:t>
      </w:r>
    </w:p>
    <w:p w14:paraId="0B15BF34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 connectivity and performance issues in a virtualized environment</w:t>
      </w:r>
    </w:p>
    <w:p w14:paraId="5C54E79F" w14:textId="77777777" w:rsid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Decommissioning of old servers</w:t>
      </w:r>
    </w:p>
    <w:p w14:paraId="4046AA06" w14:textId="77777777" w:rsidR="005D3AB4" w:rsidRPr="00D413F9" w:rsidRDefault="005D3AB4" w:rsidP="005D3AB4">
      <w:pPr>
        <w:pStyle w:val="Heading3"/>
      </w:pPr>
      <w:r>
        <w:t>Nov 2010</w:t>
      </w:r>
      <w:r w:rsidRPr="00D413F9">
        <w:t xml:space="preserve"> –</w:t>
      </w:r>
      <w:r>
        <w:t xml:space="preserve"> May 2012</w:t>
      </w:r>
    </w:p>
    <w:p w14:paraId="71F56F82" w14:textId="77777777" w:rsidR="005D3AB4" w:rsidRPr="00513EFC" w:rsidRDefault="005D3AB4" w:rsidP="005D3AB4">
      <w:pPr>
        <w:pStyle w:val="Heading2"/>
      </w:pPr>
      <w:r>
        <w:t>Associate Consultant /</w:t>
      </w:r>
      <w:r w:rsidRPr="00513EFC">
        <w:t xml:space="preserve"> </w:t>
      </w:r>
      <w:r>
        <w:rPr>
          <w:rStyle w:val="Emphasis"/>
        </w:rPr>
        <w:t>Atos Origin, Pune</w:t>
      </w:r>
    </w:p>
    <w:p w14:paraId="6FC3CB6E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Maintaining 800+ Windows Servers (Physical and Virtual) for Netherlands region.</w:t>
      </w:r>
    </w:p>
    <w:p w14:paraId="456028E1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Manual and Automated Patching of Servers</w:t>
      </w:r>
    </w:p>
    <w:p w14:paraId="150D2B90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Health Monitoring.</w:t>
      </w:r>
    </w:p>
    <w:p w14:paraId="354CF566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Backup Job Monitoring using Commvault.</w:t>
      </w:r>
    </w:p>
    <w:p w14:paraId="646F2BD6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 of Applications.</w:t>
      </w:r>
    </w:p>
    <w:p w14:paraId="17F18C28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Troubleshooting Blue Screens and Memory Dumps analysis.</w:t>
      </w:r>
    </w:p>
    <w:p w14:paraId="289AA516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Problem Management.</w:t>
      </w:r>
    </w:p>
    <w:p w14:paraId="4FBC0C91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Providing RCA’s for Sev1 and Sev2 encountered.</w:t>
      </w:r>
    </w:p>
    <w:p w14:paraId="7C3AECC4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OS deployment on New Systems both Physical and Virtual.</w:t>
      </w:r>
    </w:p>
    <w:p w14:paraId="7B9A1017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Remote Management of Servers via HP ILO and Dell DRAC</w:t>
      </w:r>
    </w:p>
    <w:p w14:paraId="606829FB" w14:textId="77777777" w:rsidR="005D3AB4" w:rsidRPr="005D3AB4" w:rsidRDefault="005D3AB4" w:rsidP="005D3AB4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Commissioning and Decommissioning of Servers.</w:t>
      </w:r>
    </w:p>
    <w:p w14:paraId="171F641E" w14:textId="77777777" w:rsidR="005D3AB4" w:rsidRPr="00D413F9" w:rsidRDefault="005D3AB4" w:rsidP="005D3AB4">
      <w:pPr>
        <w:pStyle w:val="Heading3"/>
      </w:pPr>
      <w:r>
        <w:t>May 2009</w:t>
      </w:r>
      <w:r w:rsidRPr="00D413F9">
        <w:t xml:space="preserve"> –</w:t>
      </w:r>
      <w:r>
        <w:t xml:space="preserve"> Oct 2010</w:t>
      </w:r>
    </w:p>
    <w:p w14:paraId="2A5095E3" w14:textId="77777777" w:rsidR="005D3AB4" w:rsidRPr="00513EFC" w:rsidRDefault="005D3AB4" w:rsidP="005D3AB4">
      <w:pPr>
        <w:pStyle w:val="Heading2"/>
      </w:pPr>
      <w:r>
        <w:t>Lead Infra Engineer /</w:t>
      </w:r>
      <w:r w:rsidRPr="00513EFC">
        <w:t xml:space="preserve"> </w:t>
      </w:r>
      <w:r>
        <w:rPr>
          <w:rStyle w:val="Emphasis"/>
        </w:rPr>
        <w:t>Mphasis, an HP Co., Pune</w:t>
      </w:r>
    </w:p>
    <w:p w14:paraId="7092E7C6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Maintaining 2500+ Windows Servers (Physical and Virtual) for Pan Europe region.</w:t>
      </w:r>
    </w:p>
    <w:p w14:paraId="4ED28D9E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Manual and Automated Patching of Servers</w:t>
      </w:r>
    </w:p>
    <w:p w14:paraId="7E8FB572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Health Monitoring.</w:t>
      </w:r>
    </w:p>
    <w:p w14:paraId="6A30C874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Backup Job Monitoring using Commvault.</w:t>
      </w:r>
    </w:p>
    <w:p w14:paraId="6C86F5A9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Installation of Applications.</w:t>
      </w:r>
    </w:p>
    <w:p w14:paraId="108B4756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Troubleshooting Blue Screens and Memory Dumps analysis.</w:t>
      </w:r>
    </w:p>
    <w:p w14:paraId="4A3C7A4B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Problem Management.</w:t>
      </w:r>
    </w:p>
    <w:p w14:paraId="0D2C771A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Providing RCA’s for Sev1 and Sev2 encountered.</w:t>
      </w:r>
    </w:p>
    <w:p w14:paraId="7DE1CA7A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OS deployment on New Systems both Physical and Virtual.</w:t>
      </w:r>
    </w:p>
    <w:p w14:paraId="5A21A6B3" w14:textId="77777777" w:rsidR="005D3AB4" w:rsidRP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Remote Management of Servers via HP ILO and Dell DRAC</w:t>
      </w:r>
    </w:p>
    <w:p w14:paraId="58050EF2" w14:textId="77777777" w:rsidR="005D3AB4" w:rsidRDefault="005D3AB4" w:rsidP="005D3AB4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Commissioning and Decommissioning of Servers.</w:t>
      </w:r>
    </w:p>
    <w:p w14:paraId="551B45A9" w14:textId="77777777" w:rsidR="005D3AB4" w:rsidRPr="00D413F9" w:rsidRDefault="005D3AB4" w:rsidP="005D3AB4">
      <w:pPr>
        <w:pStyle w:val="Heading3"/>
      </w:pPr>
      <w:r>
        <w:t>Sep 2007</w:t>
      </w:r>
      <w:r w:rsidRPr="00D413F9">
        <w:t xml:space="preserve"> –</w:t>
      </w:r>
      <w:r>
        <w:t xml:space="preserve"> may 2009</w:t>
      </w:r>
    </w:p>
    <w:p w14:paraId="124C45E1" w14:textId="77777777" w:rsidR="005D3AB4" w:rsidRPr="00513EFC" w:rsidRDefault="005D3AB4" w:rsidP="005D3AB4">
      <w:pPr>
        <w:pStyle w:val="Heading2"/>
      </w:pPr>
      <w:r>
        <w:t xml:space="preserve">Sr. Support Engineer </w:t>
      </w:r>
      <w:r w:rsidR="00192BA2">
        <w:t xml:space="preserve">(Microsoft) </w:t>
      </w:r>
      <w:r>
        <w:t>/</w:t>
      </w:r>
      <w:r w:rsidRPr="00513EFC">
        <w:t xml:space="preserve"> </w:t>
      </w:r>
      <w:r>
        <w:rPr>
          <w:rStyle w:val="Emphasis"/>
        </w:rPr>
        <w:t>Convergys, Pune</w:t>
      </w:r>
    </w:p>
    <w:p w14:paraId="13218848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Primary responsibility included resolving Technical issues related to Microsoft OS in a Domain environment followed by in depth research and analysis.</w:t>
      </w:r>
    </w:p>
    <w:p w14:paraId="0875E6D6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Support for Global Active Directory domain environments of Microsoft’s Enterprise level customers; this includes Microsoft’s Gold Certified Partners.</w:t>
      </w:r>
    </w:p>
    <w:p w14:paraId="2E254775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Configuring Domains, Group Policies and Terminal Servers for Microsoft Enterprise Clients.</w:t>
      </w:r>
    </w:p>
    <w:p w14:paraId="67331151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Managed Active Directory Disaster recovery using additional DC’s and system state backups.</w:t>
      </w:r>
    </w:p>
    <w:p w14:paraId="2D2C4B03" w14:textId="77777777" w:rsidR="005D3AB4" w:rsidRPr="005D3AB4" w:rsidRDefault="005D3AB4" w:rsidP="005D3AB4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3AB4">
        <w:rPr>
          <w:rFonts w:ascii="Times New Roman" w:eastAsia="Times New Roman" w:hAnsi="Times New Roman" w:cs="Times New Roman"/>
          <w:color w:val="333333"/>
          <w:sz w:val="24"/>
          <w:szCs w:val="24"/>
        </w:rPr>
        <w:t>Event Log Monitoring to detect the exact cause resulting in the issue.</w:t>
      </w:r>
    </w:p>
    <w:p w14:paraId="17466BDD" w14:textId="77777777" w:rsidR="0070237E" w:rsidRDefault="0000000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B503367F9BCE420989748938F32ADA30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03A4B27D" w14:textId="77777777" w:rsidR="0070237E" w:rsidRDefault="00192BA2" w:rsidP="0070237E">
      <w:pPr>
        <w:pStyle w:val="Heading3"/>
      </w:pPr>
      <w:r>
        <w:t>Apr 2001</w:t>
      </w:r>
    </w:p>
    <w:p w14:paraId="60601789" w14:textId="77777777" w:rsidR="0070237E" w:rsidRPr="00513EFC" w:rsidRDefault="00192BA2" w:rsidP="00513EFC">
      <w:pPr>
        <w:pStyle w:val="Heading2"/>
      </w:pPr>
      <w:r>
        <w:t>B.Com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Nagpur University, Nagpur</w:t>
      </w:r>
    </w:p>
    <w:p w14:paraId="6173D076" w14:textId="77777777" w:rsidR="0070237E" w:rsidRDefault="00192BA2" w:rsidP="0070237E">
      <w:pPr>
        <w:pStyle w:val="Heading3"/>
      </w:pPr>
      <w:r>
        <w:t>Apr 1997</w:t>
      </w:r>
    </w:p>
    <w:p w14:paraId="33113C13" w14:textId="77777777" w:rsidR="0070237E" w:rsidRDefault="00192BA2" w:rsidP="0070237E">
      <w:pPr>
        <w:pStyle w:val="Heading2"/>
      </w:pPr>
      <w:r>
        <w:t>HSSC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G S College, Nagpur</w:t>
      </w:r>
    </w:p>
    <w:p w14:paraId="373A6C63" w14:textId="77777777" w:rsidR="00434074" w:rsidRDefault="00000000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31F2D0AB1292443093CD14AE73991075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</w:p>
    <w:p w14:paraId="575CD061" w14:textId="77777777" w:rsidR="00BC7376" w:rsidRDefault="00192BA2" w:rsidP="00BC7376">
      <w:r>
        <w:t>Love to go on Tracking, Playing videogames in some free time. Visiting historical places and monuments.</w:t>
      </w:r>
    </w:p>
    <w:p w14:paraId="1EB2FED8" w14:textId="77777777" w:rsidR="00192BA2" w:rsidRDefault="00192BA2" w:rsidP="00192BA2">
      <w:pPr>
        <w:pStyle w:val="Heading1"/>
      </w:pPr>
      <w:r>
        <w:t>Certifications Earned</w:t>
      </w:r>
    </w:p>
    <w:tbl>
      <w:tblPr>
        <w:tblW w:w="9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"/>
        <w:gridCol w:w="4284"/>
        <w:gridCol w:w="1562"/>
        <w:gridCol w:w="2790"/>
      </w:tblGrid>
      <w:tr w:rsidR="00192BA2" w:rsidRPr="00322063" w14:paraId="65DB96B3" w14:textId="77777777" w:rsidTr="00192BA2">
        <w:trPr>
          <w:trHeight w:val="294"/>
        </w:trPr>
        <w:tc>
          <w:tcPr>
            <w:tcW w:w="731" w:type="dxa"/>
            <w:tcBorders>
              <w:top w:val="single" w:sz="4" w:space="0" w:color="auto"/>
            </w:tcBorders>
          </w:tcPr>
          <w:p w14:paraId="53E763A2" w14:textId="77777777" w:rsidR="00192BA2" w:rsidRPr="008356EA" w:rsidRDefault="00192BA2" w:rsidP="00192BA2">
            <w:pPr>
              <w:pStyle w:val="Header"/>
              <w:jc w:val="center"/>
              <w:rPr>
                <w:rFonts w:ascii="Arial" w:hAnsi="Arial"/>
                <w:b/>
                <w:iCs/>
                <w:sz w:val="18"/>
                <w:szCs w:val="16"/>
              </w:rPr>
            </w:pPr>
            <w:r w:rsidRPr="008356EA">
              <w:rPr>
                <w:rFonts w:ascii="Arial" w:hAnsi="Arial"/>
                <w:b/>
                <w:iCs/>
                <w:sz w:val="18"/>
                <w:szCs w:val="16"/>
              </w:rPr>
              <w:t>No</w:t>
            </w:r>
          </w:p>
        </w:tc>
        <w:tc>
          <w:tcPr>
            <w:tcW w:w="4284" w:type="dxa"/>
            <w:tcBorders>
              <w:top w:val="single" w:sz="4" w:space="0" w:color="auto"/>
            </w:tcBorders>
          </w:tcPr>
          <w:p w14:paraId="6EE61C69" w14:textId="77777777" w:rsidR="00192BA2" w:rsidRPr="008356EA" w:rsidRDefault="00192BA2" w:rsidP="00192BA2">
            <w:pPr>
              <w:jc w:val="center"/>
              <w:rPr>
                <w:rFonts w:ascii="Arial" w:hAnsi="Arial"/>
                <w:b/>
                <w:iCs/>
                <w:sz w:val="18"/>
                <w:szCs w:val="16"/>
              </w:rPr>
            </w:pPr>
            <w:r>
              <w:rPr>
                <w:rFonts w:ascii="Arial" w:hAnsi="Arial"/>
                <w:b/>
                <w:iCs/>
                <w:sz w:val="18"/>
                <w:szCs w:val="16"/>
              </w:rPr>
              <w:t>Name of Institution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CDCCAD4" w14:textId="77777777" w:rsidR="00192BA2" w:rsidRPr="008356EA" w:rsidRDefault="00192BA2" w:rsidP="00192BA2">
            <w:pPr>
              <w:rPr>
                <w:rFonts w:ascii="Arial" w:hAnsi="Arial"/>
                <w:b/>
                <w:iCs/>
                <w:sz w:val="18"/>
                <w:szCs w:val="16"/>
              </w:rPr>
            </w:pPr>
            <w:r w:rsidRPr="008356EA">
              <w:rPr>
                <w:rFonts w:ascii="Arial" w:hAnsi="Arial"/>
                <w:b/>
                <w:iCs/>
                <w:sz w:val="18"/>
                <w:szCs w:val="16"/>
              </w:rPr>
              <w:t>Certificate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D5DE309" w14:textId="77777777" w:rsidR="00192BA2" w:rsidRPr="008356EA" w:rsidRDefault="00192BA2" w:rsidP="00192BA2">
            <w:pPr>
              <w:jc w:val="center"/>
              <w:rPr>
                <w:rFonts w:ascii="Arial" w:hAnsi="Arial"/>
                <w:b/>
                <w:iCs/>
                <w:sz w:val="18"/>
                <w:szCs w:val="16"/>
              </w:rPr>
            </w:pPr>
            <w:r w:rsidRPr="008356EA">
              <w:rPr>
                <w:rFonts w:ascii="Arial" w:hAnsi="Arial"/>
                <w:b/>
                <w:iCs/>
                <w:sz w:val="18"/>
                <w:szCs w:val="16"/>
              </w:rPr>
              <w:t>Year of Completion</w:t>
            </w:r>
          </w:p>
        </w:tc>
      </w:tr>
      <w:tr w:rsidR="00087CB6" w:rsidRPr="00322063" w14:paraId="76375028" w14:textId="77777777" w:rsidTr="00192BA2">
        <w:trPr>
          <w:trHeight w:val="108"/>
        </w:trPr>
        <w:tc>
          <w:tcPr>
            <w:tcW w:w="731" w:type="dxa"/>
          </w:tcPr>
          <w:p w14:paraId="34314757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1</w:t>
            </w:r>
          </w:p>
        </w:tc>
        <w:tc>
          <w:tcPr>
            <w:tcW w:w="4284" w:type="dxa"/>
          </w:tcPr>
          <w:p w14:paraId="618AA72D" w14:textId="77777777" w:rsidR="00087CB6" w:rsidRDefault="00087CB6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 w:rsidRPr="00087CB6">
              <w:rPr>
                <w:rFonts w:ascii="Arial" w:hAnsi="Arial"/>
                <w:iCs/>
                <w:sz w:val="20"/>
                <w:szCs w:val="16"/>
              </w:rPr>
              <w:t>Azure Architect Technologies</w:t>
            </w:r>
            <w:r>
              <w:rPr>
                <w:rFonts w:ascii="Arial" w:hAnsi="Arial"/>
                <w:iCs/>
                <w:sz w:val="20"/>
                <w:szCs w:val="16"/>
              </w:rPr>
              <w:t xml:space="preserve"> (AZ-303)</w:t>
            </w:r>
          </w:p>
        </w:tc>
        <w:tc>
          <w:tcPr>
            <w:tcW w:w="1562" w:type="dxa"/>
          </w:tcPr>
          <w:p w14:paraId="1F3C49A2" w14:textId="77777777" w:rsidR="00087CB6" w:rsidRDefault="00087CB6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66E18EFC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2021</w:t>
            </w:r>
          </w:p>
        </w:tc>
      </w:tr>
      <w:tr w:rsidR="00087CB6" w:rsidRPr="00322063" w14:paraId="087A3824" w14:textId="77777777" w:rsidTr="00192BA2">
        <w:trPr>
          <w:trHeight w:val="108"/>
        </w:trPr>
        <w:tc>
          <w:tcPr>
            <w:tcW w:w="731" w:type="dxa"/>
          </w:tcPr>
          <w:p w14:paraId="430AFCFA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</w:t>
            </w:r>
          </w:p>
        </w:tc>
        <w:tc>
          <w:tcPr>
            <w:tcW w:w="4284" w:type="dxa"/>
          </w:tcPr>
          <w:p w14:paraId="1797D2C6" w14:textId="77777777" w:rsidR="00087CB6" w:rsidRDefault="00087CB6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 w:rsidRPr="00087CB6">
              <w:rPr>
                <w:rFonts w:ascii="Arial" w:hAnsi="Arial"/>
                <w:iCs/>
                <w:sz w:val="20"/>
                <w:szCs w:val="16"/>
              </w:rPr>
              <w:t>Azure Architect Technologies</w:t>
            </w:r>
            <w:r>
              <w:rPr>
                <w:rFonts w:ascii="Arial" w:hAnsi="Arial"/>
                <w:iCs/>
                <w:sz w:val="20"/>
                <w:szCs w:val="16"/>
              </w:rPr>
              <w:t xml:space="preserve"> (AZ-300)</w:t>
            </w:r>
          </w:p>
        </w:tc>
        <w:tc>
          <w:tcPr>
            <w:tcW w:w="1562" w:type="dxa"/>
          </w:tcPr>
          <w:p w14:paraId="367DA223" w14:textId="77777777" w:rsidR="00087CB6" w:rsidRDefault="00087CB6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0CC1F900" w14:textId="77777777" w:rsidR="00087CB6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2019</w:t>
            </w:r>
          </w:p>
        </w:tc>
      </w:tr>
      <w:tr w:rsidR="00192BA2" w:rsidRPr="00322063" w14:paraId="0495A566" w14:textId="77777777" w:rsidTr="00192BA2">
        <w:trPr>
          <w:trHeight w:val="108"/>
        </w:trPr>
        <w:tc>
          <w:tcPr>
            <w:tcW w:w="731" w:type="dxa"/>
          </w:tcPr>
          <w:p w14:paraId="53C866F6" w14:textId="77777777" w:rsidR="00192BA2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3</w:t>
            </w:r>
          </w:p>
        </w:tc>
        <w:tc>
          <w:tcPr>
            <w:tcW w:w="4284" w:type="dxa"/>
          </w:tcPr>
          <w:p w14:paraId="4A22D9D0" w14:textId="77777777" w:rsidR="00192BA2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MCP- Azure Admin</w:t>
            </w:r>
          </w:p>
        </w:tc>
        <w:tc>
          <w:tcPr>
            <w:tcW w:w="1562" w:type="dxa"/>
          </w:tcPr>
          <w:p w14:paraId="360AD05D" w14:textId="77777777" w:rsidR="00192BA2" w:rsidRDefault="00192BA2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57E8446B" w14:textId="77777777" w:rsidR="00192BA2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2019</w:t>
            </w:r>
          </w:p>
        </w:tc>
      </w:tr>
      <w:tr w:rsidR="00192BA2" w:rsidRPr="00322063" w14:paraId="78CBC70C" w14:textId="77777777" w:rsidTr="00192BA2">
        <w:trPr>
          <w:trHeight w:val="108"/>
        </w:trPr>
        <w:tc>
          <w:tcPr>
            <w:tcW w:w="731" w:type="dxa"/>
          </w:tcPr>
          <w:p w14:paraId="7BF6FC70" w14:textId="77777777" w:rsidR="00192BA2" w:rsidRPr="00322063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4</w:t>
            </w:r>
          </w:p>
        </w:tc>
        <w:tc>
          <w:tcPr>
            <w:tcW w:w="4284" w:type="dxa"/>
          </w:tcPr>
          <w:p w14:paraId="4D3F5257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MCSA – 2012</w:t>
            </w:r>
          </w:p>
        </w:tc>
        <w:tc>
          <w:tcPr>
            <w:tcW w:w="1562" w:type="dxa"/>
          </w:tcPr>
          <w:p w14:paraId="1146C4FA" w14:textId="77777777" w:rsidR="00192BA2" w:rsidRPr="00322063" w:rsidRDefault="00192BA2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62FF577A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2017</w:t>
            </w:r>
          </w:p>
        </w:tc>
      </w:tr>
      <w:tr w:rsidR="00192BA2" w:rsidRPr="00322063" w14:paraId="27155005" w14:textId="77777777" w:rsidTr="00192BA2">
        <w:trPr>
          <w:trHeight w:val="108"/>
        </w:trPr>
        <w:tc>
          <w:tcPr>
            <w:tcW w:w="731" w:type="dxa"/>
          </w:tcPr>
          <w:p w14:paraId="3CA00E7F" w14:textId="77777777" w:rsidR="00192BA2" w:rsidRPr="00322063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5</w:t>
            </w:r>
          </w:p>
        </w:tc>
        <w:tc>
          <w:tcPr>
            <w:tcW w:w="4284" w:type="dxa"/>
          </w:tcPr>
          <w:p w14:paraId="6358F0C8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EXIN (ITIL Foundation)</w:t>
            </w:r>
          </w:p>
        </w:tc>
        <w:tc>
          <w:tcPr>
            <w:tcW w:w="1562" w:type="dxa"/>
          </w:tcPr>
          <w:p w14:paraId="661A0FE8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10E11CAA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2011</w:t>
            </w:r>
          </w:p>
        </w:tc>
      </w:tr>
      <w:tr w:rsidR="00192BA2" w:rsidRPr="00322063" w14:paraId="2FDA4FD8" w14:textId="77777777" w:rsidTr="00192BA2">
        <w:trPr>
          <w:trHeight w:val="246"/>
        </w:trPr>
        <w:tc>
          <w:tcPr>
            <w:tcW w:w="731" w:type="dxa"/>
          </w:tcPr>
          <w:p w14:paraId="77AB945F" w14:textId="77777777" w:rsidR="00192BA2" w:rsidRPr="00322063" w:rsidRDefault="00087CB6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6</w:t>
            </w:r>
          </w:p>
        </w:tc>
        <w:tc>
          <w:tcPr>
            <w:tcW w:w="4284" w:type="dxa"/>
          </w:tcPr>
          <w:p w14:paraId="0C68086F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MSCITP - 2008</w:t>
            </w:r>
          </w:p>
        </w:tc>
        <w:tc>
          <w:tcPr>
            <w:tcW w:w="1562" w:type="dxa"/>
          </w:tcPr>
          <w:p w14:paraId="0E1850FC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55E79209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2011</w:t>
            </w:r>
          </w:p>
        </w:tc>
      </w:tr>
      <w:tr w:rsidR="00192BA2" w:rsidRPr="00322063" w14:paraId="482C6E89" w14:textId="77777777" w:rsidTr="00192BA2">
        <w:trPr>
          <w:trHeight w:val="154"/>
        </w:trPr>
        <w:tc>
          <w:tcPr>
            <w:tcW w:w="731" w:type="dxa"/>
          </w:tcPr>
          <w:p w14:paraId="6535CC83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5</w:t>
            </w:r>
          </w:p>
        </w:tc>
        <w:tc>
          <w:tcPr>
            <w:tcW w:w="4284" w:type="dxa"/>
          </w:tcPr>
          <w:p w14:paraId="5BF39C86" w14:textId="77777777" w:rsidR="00192BA2" w:rsidRPr="00322063" w:rsidRDefault="00192BA2" w:rsidP="00087CB6">
            <w:pPr>
              <w:spacing w:after="0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MCP – 2003</w:t>
            </w:r>
          </w:p>
        </w:tc>
        <w:tc>
          <w:tcPr>
            <w:tcW w:w="1562" w:type="dxa"/>
          </w:tcPr>
          <w:p w14:paraId="2BC89FD7" w14:textId="77777777" w:rsidR="00192BA2" w:rsidRPr="00322063" w:rsidRDefault="00192BA2" w:rsidP="00087CB6">
            <w:pPr>
              <w:pStyle w:val="Head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Certificate</w:t>
            </w:r>
          </w:p>
        </w:tc>
        <w:tc>
          <w:tcPr>
            <w:tcW w:w="2790" w:type="dxa"/>
          </w:tcPr>
          <w:p w14:paraId="4AA8C8CE" w14:textId="77777777" w:rsidR="00192BA2" w:rsidRPr="00322063" w:rsidRDefault="00192BA2" w:rsidP="00087CB6">
            <w:pPr>
              <w:spacing w:after="0"/>
              <w:jc w:val="center"/>
              <w:rPr>
                <w:rFonts w:ascii="Arial" w:hAnsi="Arial"/>
                <w:iCs/>
                <w:sz w:val="20"/>
                <w:szCs w:val="16"/>
              </w:rPr>
            </w:pPr>
            <w:r>
              <w:rPr>
                <w:rFonts w:ascii="Arial" w:hAnsi="Arial"/>
                <w:iCs/>
                <w:sz w:val="20"/>
                <w:szCs w:val="16"/>
              </w:rPr>
              <w:t>2007</w:t>
            </w:r>
          </w:p>
        </w:tc>
      </w:tr>
    </w:tbl>
    <w:p w14:paraId="6B996698" w14:textId="77777777" w:rsidR="00192BA2" w:rsidRPr="00BC7376" w:rsidRDefault="00192BA2" w:rsidP="00BC7376"/>
    <w:sectPr w:rsidR="00192BA2" w:rsidRPr="00BC7376" w:rsidSect="00D92B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6E31" w14:textId="77777777" w:rsidR="00ED3C86" w:rsidRDefault="00ED3C86" w:rsidP="00725803">
      <w:pPr>
        <w:spacing w:after="0"/>
      </w:pPr>
      <w:r>
        <w:separator/>
      </w:r>
    </w:p>
  </w:endnote>
  <w:endnote w:type="continuationSeparator" w:id="0">
    <w:p w14:paraId="34FBE542" w14:textId="77777777" w:rsidR="00ED3C86" w:rsidRDefault="00ED3C8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9C5A" w14:textId="77777777" w:rsidR="00D10A84" w:rsidRDefault="00D10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E6444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9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67AB" w14:textId="77777777" w:rsidR="00D10A84" w:rsidRDefault="00D10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A4EF" w14:textId="77777777" w:rsidR="00ED3C86" w:rsidRDefault="00ED3C86" w:rsidP="00725803">
      <w:pPr>
        <w:spacing w:after="0"/>
      </w:pPr>
      <w:r>
        <w:separator/>
      </w:r>
    </w:p>
  </w:footnote>
  <w:footnote w:type="continuationSeparator" w:id="0">
    <w:p w14:paraId="459CCA22" w14:textId="77777777" w:rsidR="00ED3C86" w:rsidRDefault="00ED3C86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1200" w14:textId="77777777" w:rsidR="00D10A84" w:rsidRDefault="00D10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2F46C" w14:textId="77777777" w:rsidR="00D10A84" w:rsidRDefault="00D10A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EBF4" w14:textId="77777777" w:rsidR="00D10A84" w:rsidRDefault="00D10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5A2CD2"/>
    <w:multiLevelType w:val="multilevel"/>
    <w:tmpl w:val="543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D61A0"/>
    <w:multiLevelType w:val="multilevel"/>
    <w:tmpl w:val="060C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382200"/>
    <w:multiLevelType w:val="multilevel"/>
    <w:tmpl w:val="451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64339F"/>
    <w:multiLevelType w:val="hybridMultilevel"/>
    <w:tmpl w:val="49D6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50475"/>
    <w:multiLevelType w:val="multilevel"/>
    <w:tmpl w:val="47F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42AB9"/>
    <w:multiLevelType w:val="multilevel"/>
    <w:tmpl w:val="648C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A12AA2"/>
    <w:multiLevelType w:val="multilevel"/>
    <w:tmpl w:val="6712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B931DD"/>
    <w:multiLevelType w:val="multilevel"/>
    <w:tmpl w:val="6B4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964457"/>
    <w:multiLevelType w:val="multilevel"/>
    <w:tmpl w:val="0D26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597587">
    <w:abstractNumId w:val="11"/>
  </w:num>
  <w:num w:numId="2" w16cid:durableId="1299721548">
    <w:abstractNumId w:val="7"/>
  </w:num>
  <w:num w:numId="3" w16cid:durableId="966089159">
    <w:abstractNumId w:val="6"/>
  </w:num>
  <w:num w:numId="4" w16cid:durableId="12627624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6698477">
    <w:abstractNumId w:val="8"/>
  </w:num>
  <w:num w:numId="6" w16cid:durableId="1360735968">
    <w:abstractNumId w:val="12"/>
  </w:num>
  <w:num w:numId="7" w16cid:durableId="355811759">
    <w:abstractNumId w:val="5"/>
  </w:num>
  <w:num w:numId="8" w16cid:durableId="2002662794">
    <w:abstractNumId w:val="4"/>
  </w:num>
  <w:num w:numId="9" w16cid:durableId="966160532">
    <w:abstractNumId w:val="3"/>
  </w:num>
  <w:num w:numId="10" w16cid:durableId="1728718196">
    <w:abstractNumId w:val="2"/>
  </w:num>
  <w:num w:numId="11" w16cid:durableId="1045133871">
    <w:abstractNumId w:val="1"/>
  </w:num>
  <w:num w:numId="12" w16cid:durableId="1229144962">
    <w:abstractNumId w:val="0"/>
  </w:num>
  <w:num w:numId="13" w16cid:durableId="2085566769">
    <w:abstractNumId w:val="18"/>
  </w:num>
  <w:num w:numId="14" w16cid:durableId="1348560245">
    <w:abstractNumId w:val="16"/>
  </w:num>
  <w:num w:numId="15" w16cid:durableId="1581789214">
    <w:abstractNumId w:val="17"/>
  </w:num>
  <w:num w:numId="16" w16cid:durableId="2056586790">
    <w:abstractNumId w:val="10"/>
  </w:num>
  <w:num w:numId="17" w16cid:durableId="965508248">
    <w:abstractNumId w:val="13"/>
  </w:num>
  <w:num w:numId="18" w16cid:durableId="1501042236">
    <w:abstractNumId w:val="19"/>
  </w:num>
  <w:num w:numId="19" w16cid:durableId="847133261">
    <w:abstractNumId w:val="14"/>
  </w:num>
  <w:num w:numId="20" w16cid:durableId="1043098809">
    <w:abstractNumId w:val="9"/>
  </w:num>
  <w:num w:numId="21" w16cid:durableId="101151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B4"/>
    <w:rsid w:val="00025E77"/>
    <w:rsid w:val="00027312"/>
    <w:rsid w:val="0005436E"/>
    <w:rsid w:val="000645F2"/>
    <w:rsid w:val="00082F03"/>
    <w:rsid w:val="000835A0"/>
    <w:rsid w:val="00087CB6"/>
    <w:rsid w:val="000934A2"/>
    <w:rsid w:val="00192BA2"/>
    <w:rsid w:val="001B0955"/>
    <w:rsid w:val="00227784"/>
    <w:rsid w:val="0023705D"/>
    <w:rsid w:val="00250A31"/>
    <w:rsid w:val="00251C13"/>
    <w:rsid w:val="0028255E"/>
    <w:rsid w:val="002922D0"/>
    <w:rsid w:val="002E7934"/>
    <w:rsid w:val="00340B03"/>
    <w:rsid w:val="003704AB"/>
    <w:rsid w:val="00380AE7"/>
    <w:rsid w:val="003A6943"/>
    <w:rsid w:val="00410BA2"/>
    <w:rsid w:val="00434074"/>
    <w:rsid w:val="004577FA"/>
    <w:rsid w:val="00463C3B"/>
    <w:rsid w:val="00485AC1"/>
    <w:rsid w:val="004937AE"/>
    <w:rsid w:val="004E2970"/>
    <w:rsid w:val="005026DD"/>
    <w:rsid w:val="00513EFC"/>
    <w:rsid w:val="0052113B"/>
    <w:rsid w:val="00550DE0"/>
    <w:rsid w:val="00564951"/>
    <w:rsid w:val="005655EE"/>
    <w:rsid w:val="00573BF9"/>
    <w:rsid w:val="0058656C"/>
    <w:rsid w:val="005A4A49"/>
    <w:rsid w:val="005B029E"/>
    <w:rsid w:val="005B1D68"/>
    <w:rsid w:val="005D3AB4"/>
    <w:rsid w:val="00611B37"/>
    <w:rsid w:val="006252B4"/>
    <w:rsid w:val="00646BA2"/>
    <w:rsid w:val="00656F0A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67E0A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11C23"/>
    <w:rsid w:val="00AD13CB"/>
    <w:rsid w:val="00AD3FD8"/>
    <w:rsid w:val="00AE67C7"/>
    <w:rsid w:val="00B370A8"/>
    <w:rsid w:val="00BC7376"/>
    <w:rsid w:val="00BD669A"/>
    <w:rsid w:val="00C13F2B"/>
    <w:rsid w:val="00C43D65"/>
    <w:rsid w:val="00C84833"/>
    <w:rsid w:val="00C9044F"/>
    <w:rsid w:val="00D10A84"/>
    <w:rsid w:val="00D2420D"/>
    <w:rsid w:val="00D30382"/>
    <w:rsid w:val="00D413F9"/>
    <w:rsid w:val="00D44E50"/>
    <w:rsid w:val="00D90060"/>
    <w:rsid w:val="00D923F1"/>
    <w:rsid w:val="00D92B95"/>
    <w:rsid w:val="00DC5464"/>
    <w:rsid w:val="00DC5E78"/>
    <w:rsid w:val="00E03F71"/>
    <w:rsid w:val="00E154B5"/>
    <w:rsid w:val="00E232F0"/>
    <w:rsid w:val="00E52791"/>
    <w:rsid w:val="00E83195"/>
    <w:rsid w:val="00ED3C86"/>
    <w:rsid w:val="00F00A4F"/>
    <w:rsid w:val="00F33CD8"/>
    <w:rsid w:val="00F73926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43D41"/>
  <w15:chartTrackingRefBased/>
  <w15:docId w15:val="{4EDA4E2C-FFB4-45A9-81F0-87524FB3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experienceitemdefault-modulebulletdotyyc44">
    <w:name w:val="experienceitemdefault-module_bulletdot__yyc44"/>
    <w:basedOn w:val="Normal"/>
    <w:rsid w:val="00AE67C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ullets-modulebulletdotbogi7">
    <w:name w:val="bullets-module_bulletdot__bogi7"/>
    <w:basedOn w:val="DefaultParagraphFont"/>
    <w:rsid w:val="00AE67C7"/>
  </w:style>
  <w:style w:type="paragraph" w:customStyle="1" w:styleId="ember-view">
    <w:name w:val="ember-view"/>
    <w:basedOn w:val="Normal"/>
    <w:rsid w:val="0005436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1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7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6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7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5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2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7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7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6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55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18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1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4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213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2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0E0E0"/>
                                        <w:left w:val="single" w:sz="6" w:space="11" w:color="E0E0E0"/>
                                        <w:bottom w:val="single" w:sz="6" w:space="11" w:color="E0E0E0"/>
                                        <w:right w:val="single" w:sz="6" w:space="11" w:color="E0E0E0"/>
                                      </w:divBdr>
                                      <w:divsChild>
                                        <w:div w:id="199047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87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6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5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67356">
                                              <w:marLeft w:val="0"/>
                                              <w:marRight w:val="-22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8908">
          <w:marLeft w:val="0"/>
          <w:marRight w:val="0"/>
          <w:marTop w:val="225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095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E0E0E0"/>
                                        <w:left w:val="single" w:sz="6" w:space="11" w:color="E0E0E0"/>
                                        <w:bottom w:val="single" w:sz="6" w:space="11" w:color="E0E0E0"/>
                                        <w:right w:val="single" w:sz="6" w:space="11" w:color="E0E0E0"/>
                                      </w:divBdr>
                                      <w:divsChild>
                                        <w:div w:id="5817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91823">
                                              <w:marLeft w:val="0"/>
                                              <w:marRight w:val="-22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53515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69495E7C2242B3A9381136E857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E2E4-BA7D-4AFC-9EFB-999802B44C1B}"/>
      </w:docPartPr>
      <w:docPartBody>
        <w:p w:rsidR="00C05A04" w:rsidRDefault="009F355A">
          <w:pPr>
            <w:pStyle w:val="9F69495E7C2242B3A9381136E8570878"/>
          </w:pPr>
          <w:r>
            <w:t>First Name</w:t>
          </w:r>
        </w:p>
      </w:docPartBody>
    </w:docPart>
    <w:docPart>
      <w:docPartPr>
        <w:name w:val="3504528157A94A08B8C8AC24FDE3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B0CCD-5C64-4FCC-86E3-53740AE3D25E}"/>
      </w:docPartPr>
      <w:docPartBody>
        <w:p w:rsidR="00C05A04" w:rsidRDefault="009F355A">
          <w:pPr>
            <w:pStyle w:val="3504528157A94A08B8C8AC24FDE33AF6"/>
          </w:pPr>
          <w:r w:rsidRPr="009D0878">
            <w:t>Address</w:t>
          </w:r>
        </w:p>
      </w:docPartBody>
    </w:docPart>
    <w:docPart>
      <w:docPartPr>
        <w:name w:val="2496E1CC142A4D03B9543E7B4FA2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CD472-88C5-47CC-B1B0-41624C16DE67}"/>
      </w:docPartPr>
      <w:docPartBody>
        <w:p w:rsidR="00C05A04" w:rsidRDefault="009F355A">
          <w:pPr>
            <w:pStyle w:val="2496E1CC142A4D03B9543E7B4FA2B319"/>
          </w:pPr>
          <w:r w:rsidRPr="009D0878">
            <w:t>Phone</w:t>
          </w:r>
        </w:p>
      </w:docPartBody>
    </w:docPart>
    <w:docPart>
      <w:docPartPr>
        <w:name w:val="5F1D8A1A5427483FBF88F1A3F9218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AF686-85D0-42E1-B11E-76BA57C1DCDA}"/>
      </w:docPartPr>
      <w:docPartBody>
        <w:p w:rsidR="00C05A04" w:rsidRDefault="009F355A">
          <w:pPr>
            <w:pStyle w:val="5F1D8A1A5427483FBF88F1A3F9218FEB"/>
          </w:pPr>
          <w:r w:rsidRPr="009D0878">
            <w:t>Email</w:t>
          </w:r>
        </w:p>
      </w:docPartBody>
    </w:docPart>
    <w:docPart>
      <w:docPartPr>
        <w:name w:val="AB8284608CDC4F48B49C0A5DBD72C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464D9-59D7-499A-93F3-787A5CD6D389}"/>
      </w:docPartPr>
      <w:docPartBody>
        <w:p w:rsidR="00C05A04" w:rsidRDefault="009F355A">
          <w:pPr>
            <w:pStyle w:val="AB8284608CDC4F48B49C0A5DBD72C155"/>
          </w:pPr>
          <w:r w:rsidRPr="009D0878">
            <w:t>LinkedIn Profile</w:t>
          </w:r>
        </w:p>
      </w:docPartBody>
    </w:docPart>
    <w:docPart>
      <w:docPartPr>
        <w:name w:val="A17D2AE4AC2F4B9FAD37C0E17D9B2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6B23E-C9BF-400E-B994-E7AFB57DBFFE}"/>
      </w:docPartPr>
      <w:docPartBody>
        <w:p w:rsidR="00C05A04" w:rsidRDefault="009F355A">
          <w:pPr>
            <w:pStyle w:val="A17D2AE4AC2F4B9FAD37C0E17D9B24BB"/>
          </w:pPr>
          <w:r>
            <w:t>Skills</w:t>
          </w:r>
        </w:p>
      </w:docPartBody>
    </w:docPart>
    <w:docPart>
      <w:docPartPr>
        <w:name w:val="63CDE58D98694E71B2E14B2637709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7869-4416-4D98-BBC7-57476289D856}"/>
      </w:docPartPr>
      <w:docPartBody>
        <w:p w:rsidR="00C05A04" w:rsidRDefault="009F355A">
          <w:pPr>
            <w:pStyle w:val="63CDE58D98694E71B2E14B2637709A68"/>
          </w:pPr>
          <w:r w:rsidRPr="00AD3FD8">
            <w:t>Experience</w:t>
          </w:r>
        </w:p>
      </w:docPartBody>
    </w:docPart>
    <w:docPart>
      <w:docPartPr>
        <w:name w:val="B503367F9BCE420989748938F32AD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6E96C-959C-485A-97C4-E3A4FFDC9EF2}"/>
      </w:docPartPr>
      <w:docPartBody>
        <w:p w:rsidR="00C05A04" w:rsidRDefault="009F355A">
          <w:pPr>
            <w:pStyle w:val="B503367F9BCE420989748938F32ADA30"/>
          </w:pPr>
          <w:r w:rsidRPr="0070237E">
            <w:t>Education</w:t>
          </w:r>
        </w:p>
      </w:docPartBody>
    </w:docPart>
    <w:docPart>
      <w:docPartPr>
        <w:name w:val="31F2D0AB1292443093CD14AE73991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B662A-BB72-411E-92D6-6D5ABA03B6B9}"/>
      </w:docPartPr>
      <w:docPartBody>
        <w:p w:rsidR="00C05A04" w:rsidRDefault="009F355A">
          <w:pPr>
            <w:pStyle w:val="31F2D0AB1292443093CD14AE73991075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5A"/>
    <w:rsid w:val="0000213F"/>
    <w:rsid w:val="00190ED7"/>
    <w:rsid w:val="00963E82"/>
    <w:rsid w:val="00981EB0"/>
    <w:rsid w:val="009E55BF"/>
    <w:rsid w:val="009F355A"/>
    <w:rsid w:val="00BE09EA"/>
    <w:rsid w:val="00C05A04"/>
    <w:rsid w:val="00E81974"/>
    <w:rsid w:val="00E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69495E7C2242B3A9381136E8570878">
    <w:name w:val="9F69495E7C2242B3A9381136E8570878"/>
  </w:style>
  <w:style w:type="paragraph" w:customStyle="1" w:styleId="3504528157A94A08B8C8AC24FDE33AF6">
    <w:name w:val="3504528157A94A08B8C8AC24FDE33AF6"/>
  </w:style>
  <w:style w:type="paragraph" w:customStyle="1" w:styleId="2496E1CC142A4D03B9543E7B4FA2B319">
    <w:name w:val="2496E1CC142A4D03B9543E7B4FA2B319"/>
  </w:style>
  <w:style w:type="paragraph" w:customStyle="1" w:styleId="5F1D8A1A5427483FBF88F1A3F9218FEB">
    <w:name w:val="5F1D8A1A5427483FBF88F1A3F9218FEB"/>
  </w:style>
  <w:style w:type="paragraph" w:customStyle="1" w:styleId="AB8284608CDC4F48B49C0A5DBD72C155">
    <w:name w:val="AB8284608CDC4F48B49C0A5DBD72C155"/>
  </w:style>
  <w:style w:type="paragraph" w:customStyle="1" w:styleId="A17D2AE4AC2F4B9FAD37C0E17D9B24BB">
    <w:name w:val="A17D2AE4AC2F4B9FAD37C0E17D9B24BB"/>
  </w:style>
  <w:style w:type="paragraph" w:customStyle="1" w:styleId="63CDE58D98694E71B2E14B2637709A68">
    <w:name w:val="63CDE58D98694E71B2E14B2637709A6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503367F9BCE420989748938F32ADA30">
    <w:name w:val="B503367F9BCE420989748938F32ADA30"/>
  </w:style>
  <w:style w:type="paragraph" w:customStyle="1" w:styleId="31F2D0AB1292443093CD14AE73991075">
    <w:name w:val="31F2D0AB1292443093CD14AE73991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Anil</Abstract>
  <CompanyAddress>2116 Chipley Dr, Cary NC 27519</CompanyAddress>
  <CompanyPhone>+1 6692482551</CompanyPhone>
  <CompanyFax/>
  <CompanyEmail>anilmittalji@gmail.com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C0312006AB44082D378C33194B3E8" ma:contentTypeVersion="13" ma:contentTypeDescription="Create a new document." ma:contentTypeScope="" ma:versionID="bd6ed78b8df0f6d34ac09c19395453ec">
  <xsd:schema xmlns:xsd="http://www.w3.org/2001/XMLSchema" xmlns:xs="http://www.w3.org/2001/XMLSchema" xmlns:p="http://schemas.microsoft.com/office/2006/metadata/properties" xmlns:ns3="67026181-deb6-4fd5-9b87-9dc8af74a79e" xmlns:ns4="4f25cc3f-3015-4fd4-8d48-f367f4411a95" targetNamespace="http://schemas.microsoft.com/office/2006/metadata/properties" ma:root="true" ma:fieldsID="5fe7b8ae3b348fedbcbe05309986d88f" ns3:_="" ns4:_="">
    <xsd:import namespace="67026181-deb6-4fd5-9b87-9dc8af74a79e"/>
    <xsd:import namespace="4f25cc3f-3015-4fd4-8d48-f367f4411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26181-deb6-4fd5-9b87-9dc8af74a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5cc3f-3015-4fd4-8d48-f367f4411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63691-F7EA-46D8-A195-4D89D6279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3431A-0FF0-41FA-8E0C-53A9E4E5E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26181-deb6-4fd5-9b87-9dc8af74a79e"/>
    <ds:schemaRef ds:uri="4f25cc3f-3015-4fd4-8d48-f367f4411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03964-7ACB-4398-B1D2-A1F79F1006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0E4A67B-39E2-440B-9C5D-831A254515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71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Anil Mahadevprasad (Cognizant)</dc:creator>
  <cp:keywords>https:/www.linkedin.com/in/anil-mittal-80746a149
MCID: 5817489</cp:keywords>
  <dc:description/>
  <cp:lastModifiedBy>David RIU</cp:lastModifiedBy>
  <cp:revision>13</cp:revision>
  <dcterms:created xsi:type="dcterms:W3CDTF">2021-03-13T10:13:00Z</dcterms:created>
  <dcterms:modified xsi:type="dcterms:W3CDTF">2023-10-30T14:33:00Z</dcterms:modified>
  <cp:category>Mittal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0x010100C26C0312006AB44082D378C33194B3E8</vt:lpwstr>
  </property>
  <property fmtid="{D5CDD505-2E9C-101B-9397-08002B2CF9AE}" pid="3" name="MSIP_Label_418c1083-8924-401d-97ae-40f5eed0fcd8_Enabled">
    <vt:lpwstr>true</vt:lpwstr>
  </property>
  <property fmtid="{D5CDD505-2E9C-101B-9397-08002B2CF9AE}" pid="4" name="MSIP_Label_418c1083-8924-401d-97ae-40f5eed0fcd8_SetDate">
    <vt:lpwstr>2023-06-08T13:16:14Z</vt:lpwstr>
  </property>
  <property fmtid="{D5CDD505-2E9C-101B-9397-08002B2CF9AE}" pid="5" name="MSIP_Label_418c1083-8924-401d-97ae-40f5eed0fcd8_Method">
    <vt:lpwstr>Standard</vt:lpwstr>
  </property>
  <property fmtid="{D5CDD505-2E9C-101B-9397-08002B2CF9AE}" pid="6" name="MSIP_Label_418c1083-8924-401d-97ae-40f5eed0fcd8_Name">
    <vt:lpwstr>418c1083-8924-401d-97ae-40f5eed0fcd8</vt:lpwstr>
  </property>
  <property fmtid="{D5CDD505-2E9C-101B-9397-08002B2CF9AE}" pid="7" name="MSIP_Label_418c1083-8924-401d-97ae-40f5eed0fcd8_SiteId">
    <vt:lpwstr>a5a8bcaa-3292-41e6-b735-5e8b21f4dbfd</vt:lpwstr>
  </property>
  <property fmtid="{D5CDD505-2E9C-101B-9397-08002B2CF9AE}" pid="8" name="MSIP_Label_418c1083-8924-401d-97ae-40f5eed0fcd8_ActionId">
    <vt:lpwstr>40c59d9e-40e0-4636-8d80-4ea5f992051e</vt:lpwstr>
  </property>
  <property fmtid="{D5CDD505-2E9C-101B-9397-08002B2CF9AE}" pid="9" name="MSIP_Label_418c1083-8924-401d-97ae-40f5eed0fcd8_ContentBits">
    <vt:lpwstr>0</vt:lpwstr>
  </property>
</Properties>
</file>