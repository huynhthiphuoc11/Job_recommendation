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21D18" w:rsidR="4C9F4C1F" w:rsidP="0D90ADD6" w:rsidRDefault="003A05D0" w14:paraId="1CD2F777" w14:textId="3247EF2B">
      <w:pPr>
        <w:tabs>
          <w:tab w:val="left" w:pos="1080"/>
          <w:tab w:val="left" w:pos="1260"/>
          <w:tab w:val="left" w:pos="1392"/>
          <w:tab w:val="center" w:pos="4873"/>
        </w:tabs>
        <w:spacing w:after="0"/>
        <w:jc w:val="center"/>
        <w:rPr>
          <w:rFonts w:ascii="Times New Roman" w:hAnsi="Times New Roman" w:eastAsia="Times New Roman" w:cs="Times New Roman"/>
          <w:b w:val="1"/>
          <w:bCs w:val="1"/>
          <w:color w:val="002060"/>
          <w:sz w:val="28"/>
          <w:szCs w:val="28"/>
        </w:rPr>
      </w:pPr>
      <w:r>
        <w:rPr>
          <w:rFonts w:ascii="Times New Roman" w:hAnsi="Times New Roman" w:eastAsia="Times New Roman" w:cs="Times New Roman"/>
          <w:b/>
          <w:bCs/>
          <w:noProof/>
          <w:color w:val="002060"/>
          <w:sz w:val="28"/>
          <w:szCs w:val="28"/>
        </w:rPr>
        <w:drawing>
          <wp:anchor distT="0" distB="0" distL="114300" distR="114300" simplePos="0" relativeHeight="251658240" behindDoc="1" locked="0" layoutInCell="1" allowOverlap="1" wp14:anchorId="7E4C0026" wp14:editId="27C48268">
            <wp:simplePos x="0" y="0"/>
            <wp:positionH relativeFrom="margin">
              <wp:align>left</wp:align>
            </wp:positionH>
            <wp:positionV relativeFrom="paragraph">
              <wp:posOffset>0</wp:posOffset>
            </wp:positionV>
            <wp:extent cx="1402080" cy="845699"/>
            <wp:effectExtent l="0" t="0" r="7620" b="0"/>
            <wp:wrapNone/>
            <wp:docPr id="197895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8456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D18" w:rsidR="47DF2330">
        <w:rPr>
          <w:rFonts w:ascii="Times New Roman" w:hAnsi="Times New Roman" w:eastAsia="Times New Roman" w:cs="Times New Roman"/>
          <w:b w:val="1"/>
          <w:bCs w:val="1"/>
          <w:color w:val="002060"/>
          <w:sz w:val="28"/>
          <w:szCs w:val="28"/>
        </w:rPr>
        <w:t xml:space="preserve">PAVANA DIVYA </w:t>
      </w:r>
      <w:r w:rsidRPr="00B21D18" w:rsidR="47DF2330">
        <w:rPr>
          <w:rFonts w:ascii="Times New Roman" w:hAnsi="Times New Roman" w:eastAsia="Times New Roman" w:cs="Times New Roman"/>
          <w:b w:val="1"/>
          <w:bCs w:val="1"/>
          <w:color w:val="002060"/>
          <w:sz w:val="28"/>
          <w:szCs w:val="28"/>
        </w:rPr>
        <w:t>BASANI</w:t>
      </w:r>
    </w:p>
    <w:p w:rsidRPr="00B21D18" w:rsidR="4C9F4C1F" w:rsidP="0D90ADD6" w:rsidRDefault="003A05D0" w14:textId="62C5B9BD" w14:paraId="633DB255">
      <w:pPr>
        <w:tabs>
          <w:tab w:val="left" w:pos="1080"/>
          <w:tab w:val="left" w:pos="1260"/>
          <w:tab w:val="left" w:pos="1392"/>
          <w:tab w:val="center" w:pos="4873"/>
        </w:tabs>
        <w:spacing w:after="0"/>
        <w:jc w:val="center"/>
        <w:rPr>
          <w:rFonts w:ascii="Times New Roman" w:hAnsi="Times New Roman" w:eastAsia="Times New Roman" w:cs="Times New Roman"/>
          <w:b w:val="1"/>
          <w:bCs w:val="1"/>
          <w:color w:val="002060"/>
          <w:sz w:val="28"/>
          <w:szCs w:val="28"/>
        </w:rPr>
      </w:pPr>
      <w:r w:rsidRPr="00B21D18" w:rsidR="47DF2330">
        <w:rPr>
          <w:rFonts w:ascii="Times New Roman" w:hAnsi="Times New Roman" w:eastAsia="Times New Roman" w:cs="Times New Roman"/>
          <w:b w:val="1"/>
          <w:bCs w:val="1"/>
          <w:color w:val="002060"/>
          <w:sz w:val="28"/>
          <w:szCs w:val="28"/>
        </w:rPr>
        <w:t xml:space="preserve">      Database/ SQL/ PLSQL Developer</w:t>
      </w:r>
      <w:r>
        <w:rPr>
          <w:rFonts w:ascii="Times New Roman" w:hAnsi="Times New Roman" w:eastAsia="Times New Roman" w:cs="Times New Roman"/>
          <w:b/>
          <w:bCs/>
          <w:color w:val="002060"/>
          <w:sz w:val="28"/>
          <w:szCs w:val="28"/>
        </w:rPr>
        <w:tab/>
      </w:r>
      <w:r>
        <w:rPr>
          <w:rFonts w:ascii="Times New Roman" w:hAnsi="Times New Roman" w:eastAsia="Times New Roman" w:cs="Times New Roman"/>
          <w:b/>
          <w:bCs/>
          <w:color w:val="002060"/>
          <w:sz w:val="28"/>
          <w:szCs w:val="28"/>
        </w:rPr>
        <w:tab/>
      </w:r>
    </w:p>
    <w:p w:rsidRPr="00B21D18" w:rsidR="0012075E" w:rsidP="0D90ADD6" w:rsidRDefault="003A05D0" w14:paraId="1D32CF48" w14:textId="7D6AC5FD" w14:noSpellErr="1">
      <w:pPr>
        <w:tabs>
          <w:tab w:val="left" w:pos="1800"/>
          <w:tab w:val="center" w:pos="4873"/>
        </w:tabs>
        <w:spacing w:after="0"/>
        <w:ind w:firstLine="0"/>
        <w:jc w:val="center"/>
        <w:rPr>
          <w:rFonts w:ascii="Times New Roman" w:hAnsi="Times New Roman" w:eastAsia="Times New Roman" w:cs="Times New Roman"/>
          <w:b w:val="1"/>
          <w:bCs w:val="1"/>
          <w:color w:val="002060"/>
          <w:sz w:val="28"/>
          <w:szCs w:val="28"/>
        </w:rPr>
      </w:pPr>
      <w:hyperlink w:history="1" r:id="Re00c927d07564bca">
        <w:r w:rsidRPr="00B21D18" w:rsidR="0012075E">
          <w:rPr>
            <w:rStyle w:val="Hyperlink"/>
            <w:rFonts w:ascii="Times New Roman" w:hAnsi="Times New Roman" w:eastAsia="Times New Roman" w:cs="Times New Roman"/>
            <w:b w:val="1"/>
            <w:bCs w:val="1"/>
            <w:color w:val="002060"/>
            <w:sz w:val="28"/>
            <w:szCs w:val="28"/>
          </w:rPr>
          <w:t>divya.pb196@gmail.com</w:t>
        </w:r>
      </w:hyperlink>
    </w:p>
    <w:p w:rsidRPr="00B21D18" w:rsidR="0012075E" w:rsidP="0D90ADD6" w:rsidRDefault="003A05D0" w14:paraId="60DB910B" w14:textId="0214B797">
      <w:pPr>
        <w:spacing w:after="0"/>
        <w:jc w:val="center"/>
        <w:rPr>
          <w:rFonts w:ascii="Times New Roman" w:hAnsi="Times New Roman" w:eastAsia="Times New Roman" w:cs="Times New Roman"/>
          <w:b w:val="1"/>
          <w:bCs w:val="1"/>
          <w:color w:val="002060"/>
          <w:sz w:val="28"/>
          <w:szCs w:val="28"/>
        </w:rPr>
      </w:pPr>
      <w:r w:rsidRPr="0D90ADD6" w:rsidR="0D90ADD6">
        <w:rPr>
          <w:rFonts w:ascii="Times New Roman" w:hAnsi="Times New Roman" w:eastAsia="Times New Roman" w:cs="Times New Roman"/>
          <w:b w:val="1"/>
          <w:bCs w:val="1"/>
          <w:color w:val="002060"/>
          <w:sz w:val="28"/>
          <w:szCs w:val="28"/>
        </w:rPr>
        <w:t>+1 919-522-6102</w:t>
      </w:r>
    </w:p>
    <w:p w:rsidR="0D90ADD6" w:rsidP="0D90ADD6" w:rsidRDefault="0D90ADD6" w14:paraId="2A270B01" w14:textId="3F2C460D">
      <w:pPr>
        <w:pStyle w:val="Normal"/>
        <w:spacing w:after="0"/>
        <w:jc w:val="center"/>
        <w:rPr>
          <w:rFonts w:ascii="Times New Roman" w:hAnsi="Times New Roman" w:eastAsia="Times New Roman" w:cs="Times New Roman"/>
          <w:b w:val="1"/>
          <w:bCs w:val="1"/>
          <w:color w:val="002060"/>
          <w:sz w:val="28"/>
          <w:szCs w:val="28"/>
        </w:rPr>
      </w:pPr>
      <w:hyperlink r:id="R2ee7fc50ff024279">
        <w:r w:rsidRPr="0D90ADD6" w:rsidR="0D90ADD6">
          <w:rPr>
            <w:rStyle w:val="Hyperlink"/>
            <w:rFonts w:ascii="Times New Roman" w:hAnsi="Times New Roman" w:eastAsia="Times New Roman" w:cs="Times New Roman"/>
            <w:b w:val="1"/>
            <w:bCs w:val="1"/>
            <w:color w:val="002060"/>
            <w:sz w:val="28"/>
            <w:szCs w:val="28"/>
          </w:rPr>
          <w:t>LinkedIn</w:t>
        </w:r>
      </w:hyperlink>
    </w:p>
    <w:p w:rsidR="006270A9" w:rsidP="47DF2330" w:rsidRDefault="006270A9" w14:paraId="68B96717" w14:textId="6EE07815">
      <w:pPr>
        <w:spacing w:after="0"/>
        <w:rPr>
          <w:rFonts w:ascii="Times New Roman" w:hAnsi="Times New Roman" w:eastAsia="Times New Roman" w:cs="Times New Roman"/>
          <w:b/>
          <w:bCs/>
          <w:sz w:val="24"/>
          <w:szCs w:val="24"/>
        </w:rPr>
      </w:pPr>
    </w:p>
    <w:tbl>
      <w:tblPr>
        <w:tblStyle w:val="TableGrid"/>
        <w:tblW w:w="0" w:type="auto"/>
        <w:tblLayout w:type="fixed"/>
        <w:tblLook w:val="06A0" w:firstRow="1" w:lastRow="0" w:firstColumn="1" w:lastColumn="0" w:noHBand="1" w:noVBand="1"/>
      </w:tblPr>
      <w:tblGrid>
        <w:gridCol w:w="9735"/>
      </w:tblGrid>
      <w:tr w:rsidR="47DF2330" w:rsidTr="0D90ADD6" w14:paraId="06A8F819" w14:textId="77777777">
        <w:trPr>
          <w:trHeight w:val="300"/>
        </w:trPr>
        <w:tc>
          <w:tcPr>
            <w:tcW w:w="9735" w:type="dxa"/>
            <w:shd w:val="clear" w:color="auto" w:fill="CECCCA" w:themeFill="background2" w:themeFillShade="E6"/>
            <w:tcMar/>
            <w:vAlign w:val="center"/>
          </w:tcPr>
          <w:p w:rsidR="47DF2330" w:rsidP="0D90ADD6" w:rsidRDefault="47DF2330" w14:paraId="5A22D27D" w14:textId="56CD7134">
            <w:pPr>
              <w:spacing w:after="0" w:afterAutospacing="off" w:line="240" w:lineRule="auto"/>
              <w:rPr>
                <w:rFonts w:ascii="Times New Roman" w:hAnsi="Times New Roman" w:eastAsia="Times New Roman" w:cs="Times New Roman"/>
                <w:color w:val="auto"/>
                <w:sz w:val="24"/>
                <w:szCs w:val="24"/>
              </w:rPr>
            </w:pPr>
            <w:r w:rsidRPr="0D90ADD6" w:rsidR="0D90ADD6">
              <w:rPr>
                <w:rFonts w:ascii="Times New Roman" w:hAnsi="Times New Roman" w:eastAsia="Times New Roman" w:cs="Times New Roman"/>
                <w:b w:val="1"/>
                <w:bCs w:val="1"/>
                <w:sz w:val="24"/>
                <w:szCs w:val="24"/>
              </w:rPr>
              <w:t>SUMMARY</w:t>
            </w:r>
            <w:r w:rsidRPr="0D90ADD6" w:rsidR="0D90ADD6">
              <w:rPr>
                <w:rFonts w:ascii="Times New Roman" w:hAnsi="Times New Roman" w:eastAsia="Times New Roman" w:cs="Times New Roman"/>
                <w:color w:val="auto"/>
                <w:sz w:val="24"/>
                <w:szCs w:val="24"/>
              </w:rPr>
              <w:t>:</w:t>
            </w:r>
          </w:p>
        </w:tc>
      </w:tr>
    </w:tbl>
    <w:p w:rsidR="0D90ADD6" w:rsidP="0D90ADD6" w:rsidRDefault="0D90ADD6" w14:paraId="4C1810E0" w14:textId="2B1B960B">
      <w:pPr>
        <w:spacing w:after="0" w:line="240" w:lineRule="auto"/>
        <w:jc w:val="both"/>
        <w:rPr>
          <w:rFonts w:ascii="Times New Roman" w:hAnsi="Times New Roman" w:eastAsia="Times New Roman" w:cs="Times New Roman"/>
          <w:color w:val="auto"/>
          <w:sz w:val="23"/>
          <w:szCs w:val="23"/>
        </w:rPr>
      </w:pPr>
    </w:p>
    <w:p w:rsidRPr="00982FD8" w:rsidR="006270A9" w:rsidP="0D90ADD6" w:rsidRDefault="4E511EA5" w14:paraId="7420D0AD" w14:textId="0A047AAD">
      <w:pPr>
        <w:spacing w:after="0" w:line="240" w:lineRule="auto"/>
        <w:jc w:val="both"/>
        <w:rPr>
          <w:rFonts w:ascii="Times New Roman" w:hAnsi="Times New Roman" w:eastAsia="Times New Roman" w:cs="Times New Roman"/>
          <w:color w:val="auto"/>
          <w:sz w:val="23"/>
          <w:szCs w:val="23"/>
        </w:rPr>
      </w:pPr>
      <w:r w:rsidRPr="688B4DD1" w:rsidR="688B4DD1">
        <w:rPr>
          <w:rFonts w:ascii="Times New Roman" w:hAnsi="Times New Roman" w:eastAsia="Times New Roman" w:cs="Times New Roman"/>
          <w:color w:val="auto"/>
          <w:sz w:val="23"/>
          <w:szCs w:val="23"/>
        </w:rPr>
        <w:t xml:space="preserve">Enthusiastic Software Engineer interested in continuous learning, </w:t>
      </w:r>
      <w:r w:rsidRPr="688B4DD1" w:rsidR="688B4DD1">
        <w:rPr>
          <w:rFonts w:ascii="Times New Roman" w:hAnsi="Times New Roman" w:eastAsia="Times New Roman" w:cs="Times New Roman"/>
          <w:color w:val="auto"/>
          <w:sz w:val="23"/>
          <w:szCs w:val="23"/>
        </w:rPr>
        <w:t>implementation</w:t>
      </w:r>
      <w:r w:rsidRPr="688B4DD1" w:rsidR="688B4DD1">
        <w:rPr>
          <w:rFonts w:ascii="Times New Roman" w:hAnsi="Times New Roman" w:eastAsia="Times New Roman" w:cs="Times New Roman"/>
          <w:color w:val="auto"/>
          <w:sz w:val="23"/>
          <w:szCs w:val="23"/>
        </w:rPr>
        <w:t xml:space="preserve"> and innovation, with </w:t>
      </w:r>
      <w:r w:rsidRPr="688B4DD1" w:rsidR="688B4DD1">
        <w:rPr>
          <w:rFonts w:ascii="Times New Roman" w:hAnsi="Times New Roman" w:eastAsia="Times New Roman" w:cs="Times New Roman"/>
          <w:b w:val="1"/>
          <w:bCs w:val="1"/>
          <w:color w:val="auto"/>
          <w:sz w:val="23"/>
          <w:szCs w:val="23"/>
        </w:rPr>
        <w:t>7 years</w:t>
      </w:r>
      <w:r w:rsidRPr="688B4DD1" w:rsidR="688B4DD1">
        <w:rPr>
          <w:rFonts w:ascii="Times New Roman" w:hAnsi="Times New Roman" w:eastAsia="Times New Roman" w:cs="Times New Roman"/>
          <w:color w:val="auto"/>
          <w:sz w:val="23"/>
          <w:szCs w:val="23"/>
        </w:rPr>
        <w:t xml:space="preserve"> of dedicated experience in the field of Data Analytics and Data Engineering.</w:t>
      </w:r>
    </w:p>
    <w:p w:rsidR="47DF2330" w:rsidP="688B4DD1" w:rsidRDefault="47DF2330" w14:paraId="14AC6397" w14:textId="12346221">
      <w:pPr>
        <w:pStyle w:val="ListBullet"/>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H</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aving </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good experience</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 in </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Insurance, Healthcare </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and </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Telecom</w:t>
      </w:r>
    </w:p>
    <w:p w:rsidR="73D15B54" w:rsidP="688B4DD1" w:rsidRDefault="73D15B54" w14:paraId="3CC70181" w14:textId="1823F31C">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Experienced Database Oracle, MySQL / PLSQL developer.</w:t>
      </w:r>
    </w:p>
    <w:p w:rsidR="73D15B54" w:rsidP="688B4DD1" w:rsidRDefault="73D15B54" w14:paraId="6EE53048" w14:textId="2AEA3108">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Good knowledge of RDBMS concepts, OLAP, OLTP Databases and Data Modeling.</w:t>
      </w:r>
    </w:p>
    <w:p w:rsidRPr="00982FD8" w:rsidR="00842E17" w:rsidP="688B4DD1" w:rsidRDefault="4E511EA5" w14:paraId="61198949" w14:textId="55A9CFB5">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Exp</w:t>
      </w: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 xml:space="preserve">erience in automating </w:t>
      </w: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project</w:t>
      </w: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 xml:space="preserve"> processes using Python and Unix Shell Scripting.</w:t>
      </w:r>
    </w:p>
    <w:p w:rsidRPr="00982FD8" w:rsidR="004A75E3" w:rsidP="688B4DD1" w:rsidRDefault="4E511EA5" w14:paraId="0179B05F" w14:textId="5F4BBF20">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Experience in building Workflows using Pentaho Data Integration (PDI - Kettle), SSIS and Informatica and scheduling the same using Crontabs or Apache Airflow based on business needs.</w:t>
      </w:r>
    </w:p>
    <w:p w:rsidRPr="00982FD8" w:rsidR="00F21C69" w:rsidP="688B4DD1" w:rsidRDefault="4E511EA5" w14:paraId="2BB4B0B4" w14:textId="6A29AA12">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Familiar with the concepts of Partitioning, Bucketing, handling External Tables, implementing Compression techniques etc. in AWS Athena and S3 Buckets.</w:t>
      </w:r>
    </w:p>
    <w:p w:rsidRPr="00982FD8" w:rsidR="00766C4C" w:rsidP="688B4DD1" w:rsidRDefault="4E511EA5" w14:paraId="3381BC03" w14:textId="3A386CE4" w14:noSpellErr="1">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 xml:space="preserve">Experience in dealing with different data sources like CSV, Parquet, </w:t>
      </w: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JSON</w:t>
      </w: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 xml:space="preserve"> and databases files.</w:t>
      </w:r>
    </w:p>
    <w:p w:rsidRPr="00982FD8" w:rsidR="004A75E3" w:rsidP="688B4DD1" w:rsidRDefault="4E511EA5" w14:paraId="27FD7459" w14:textId="1D0D6D51">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Familiar with Cloud Databases like AWS Relational Database Service (RDS), Snowflake, Azure SQL Database.</w:t>
      </w:r>
    </w:p>
    <w:p w:rsidRPr="00982FD8" w:rsidR="004A75E3" w:rsidP="688B4DD1" w:rsidRDefault="4E511EA5" w14:paraId="7D06BE7E" w14:textId="03AF5969">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Good knowledge of the concepts and implementation of Backup and Recovery, Replication, Always on High Availability (AOHA), Database Security etc.</w:t>
      </w:r>
    </w:p>
    <w:p w:rsidRPr="00982FD8" w:rsidR="6F1DD25A" w:rsidP="688B4DD1" w:rsidRDefault="47DF2330" w14:paraId="429B04FA" w14:textId="06131B61">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Involvement in Jasper Reporting and Dashboards generation by providing data points from database end.</w:t>
      </w:r>
    </w:p>
    <w:p w:rsidR="688B4DD1" w:rsidP="688B4DD1" w:rsidRDefault="688B4DD1" w14:paraId="4DA82FF6" w14:textId="6BE78617">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Extensively used the git hub to store the backup copies of procedures and </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maintaining</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 the versioning.</w:t>
      </w:r>
    </w:p>
    <w:p w:rsidRPr="00982FD8" w:rsidR="00CC5109" w:rsidP="688B4DD1" w:rsidRDefault="47DF2330" w14:paraId="725228D6" w14:textId="52BD000E">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 xml:space="preserve">Capable of processing large sets of structured data and small sets of semi-structured data. </w:t>
      </w:r>
    </w:p>
    <w:p w:rsidRPr="00982FD8" w:rsidR="4C9F4C1F" w:rsidP="688B4DD1" w:rsidRDefault="4E511EA5" w14:paraId="7BFE5B5C" w14:textId="3D5A19B7">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 xml:space="preserve">Experience in Migration of databases from </w:t>
      </w: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On-Premises</w:t>
      </w: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 xml:space="preserve"> to Cloud Storage or Cloud Databases.</w:t>
      </w:r>
    </w:p>
    <w:p w:rsidRPr="00982FD8" w:rsidR="00331514" w:rsidP="688B4DD1" w:rsidRDefault="47DF2330" w14:paraId="3260EB1A" w14:textId="5F9C15C9">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Created </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Tables, Views, Constraints, Index</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 (B Tree, Bitmap and Function Based).</w:t>
      </w:r>
    </w:p>
    <w:p w:rsidRPr="00982FD8" w:rsidR="00331514" w:rsidP="688B4DD1" w:rsidRDefault="47DF2330" w14:paraId="0ED166DF" w14:textId="0D8BE24F">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Developed Complex database objects like (Oracle/MySQL/MSSQL server) Stored Procedures, Functions, Packages and Triggers using SQL and PL/SQL.</w:t>
      </w:r>
    </w:p>
    <w:p w:rsidRPr="00982FD8" w:rsidR="00331514" w:rsidP="688B4DD1" w:rsidRDefault="47DF2330" w14:paraId="2DA2D1DF" w14:textId="38711E38">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Strong experience in Extraction, Transformation and Loading (ETL) data from various sources into Data Warehouses and Data Marts using Informatica Power Center (Repository Manager, Designer, Workflow Manager, Workflow Monitor, Metadata Manger), Power Exchange, Power Connect as ETL tool on Oracle, DB2 and SQL Server Databases.</w:t>
      </w:r>
    </w:p>
    <w:p w:rsidRPr="00982FD8" w:rsidR="00331514" w:rsidP="688B4DD1" w:rsidRDefault="47DF2330" w14:paraId="43980EA8" w14:textId="34AF67FB">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Good Monitoring and Analytical skills for providing solutions to business needs.</w:t>
      </w:r>
    </w:p>
    <w:p w:rsidR="688B4DD1" w:rsidP="688B4DD1" w:rsidRDefault="688B4DD1" w14:paraId="1CE19438" w14:textId="655B03C1">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 xml:space="preserve">Able to communicate with application owners properly for </w:t>
      </w: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timely</w:t>
      </w: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 xml:space="preserve"> delivery.</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 </w:t>
      </w:r>
    </w:p>
    <w:p w:rsidR="688B4DD1" w:rsidP="688B4DD1" w:rsidRDefault="688B4DD1" w14:paraId="7A9E892C" w14:textId="4B3AB7D2">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Parsers written in </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Python</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 for extracting useful data from the design </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database</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w:t>
      </w:r>
    </w:p>
    <w:p w:rsidR="688B4DD1" w:rsidP="688B4DD1" w:rsidRDefault="688B4DD1" w14:paraId="08ACF674" w14:textId="256612DE">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Development of </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XMLs</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 for several components which </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maintains</w:t>
      </w: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 xml:space="preserve"> data for several registers</w:t>
      </w:r>
    </w:p>
    <w:p w:rsidRPr="00982FD8" w:rsidR="6F1DD25A" w:rsidP="688B4DD1" w:rsidRDefault="47DF2330" w14:paraId="0B28DA58" w14:textId="7A11E224">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 xml:space="preserve">Work within the Product Development team by following Agile </w:t>
      </w: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methodology</w:t>
      </w: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 xml:space="preserve"> and going through Software Development Life Cycle (SDLC) stages and Implementing DevOps CI/CD pipelines.</w:t>
      </w:r>
    </w:p>
    <w:p w:rsidRPr="00982FD8" w:rsidR="6F1DD25A" w:rsidP="688B4DD1" w:rsidRDefault="47DF2330" w14:paraId="73EA79C9" w14:textId="11E05181">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Requirements gathering, working based on user stories, development, debugging and self-testing.</w:t>
      </w:r>
    </w:p>
    <w:p w:rsidRPr="00982FD8" w:rsidR="6F1DD25A" w:rsidP="688B4DD1" w:rsidRDefault="47DF2330" w14:paraId="3A0E6131" w14:textId="273C3AA0">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 xml:space="preserve">Integration of Web applications and Jasper Reporting or SSRS reports with backend databases. </w:t>
      </w:r>
    </w:p>
    <w:p w:rsidRPr="00982FD8" w:rsidR="6F1DD25A" w:rsidP="688B4DD1" w:rsidRDefault="47DF2330" w14:paraId="4006D36B" w14:textId="4C0B5AAC">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Commitment to get to the root of problem and stay involved in delivering high quality product solutions to clients.</w:t>
      </w:r>
    </w:p>
    <w:p w:rsidRPr="00982FD8" w:rsidR="6F1DD25A" w:rsidP="688B4DD1" w:rsidRDefault="47DF2330" w14:paraId="15F0AFD8" w14:textId="32A018EE">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Defects fixing for the applications from database end and enhancements of processes.</w:t>
      </w:r>
    </w:p>
    <w:p w:rsidR="24E0E13E" w:rsidP="688B4DD1" w:rsidRDefault="24E0E13E" w14:paraId="53B65F42" w14:textId="5028CF22">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 xml:space="preserve">Interaction with business users for getting any error information related to data and providing </w:t>
      </w: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appropriate solutions</w:t>
      </w:r>
      <w:r w:rsidRPr="688B4DD1" w:rsidR="688B4DD1">
        <w:rPr>
          <w:rFonts w:ascii="Times New Roman" w:hAnsi="Times New Roman" w:eastAsia="Times New Roman" w:cs="Times New Roman" w:asciiTheme="minorAscii" w:hAnsiTheme="minorAscii" w:eastAsiaTheme="minorEastAsia" w:cstheme="minorBidi"/>
          <w:color w:val="auto"/>
          <w:sz w:val="23"/>
          <w:szCs w:val="23"/>
          <w:lang w:eastAsia="ja-JP" w:bidi="ar-SA"/>
        </w:rPr>
        <w:t>.</w:t>
      </w:r>
    </w:p>
    <w:p w:rsidR="24E0E13E" w:rsidP="688B4DD1" w:rsidRDefault="24E0E13E" w14:paraId="13E4D3D9" w14:textId="7F328E33">
      <w:pPr>
        <w:pStyle w:val="ListBullet"/>
        <w:numPr>
          <w:ilvl w:val="0"/>
          <w:numId w:val="4"/>
        </w:numPr>
        <w:suppressLineNumbers w:val="0"/>
        <w:bidi w:val="0"/>
        <w:spacing w:before="0" w:beforeAutospacing="off" w:after="0" w:afterAutospacing="off" w:line="288" w:lineRule="auto"/>
        <w:ind w:left="358" w:right="0" w:hanging="216"/>
        <w:jc w:val="both"/>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noProof w:val="0"/>
          <w:color w:val="auto"/>
          <w:sz w:val="23"/>
          <w:szCs w:val="23"/>
          <w:lang w:val="en-US" w:eastAsia="ja-JP" w:bidi="ar-SA"/>
        </w:rPr>
        <w:t>Utilized Python for data analysis, visualization, and reporting.</w:t>
      </w:r>
    </w:p>
    <w:p w:rsidR="28915CCE" w:rsidP="28915CCE" w:rsidRDefault="28915CCE" w14:paraId="7B7790F5" w14:textId="42D1D0D5">
      <w:pPr>
        <w:pStyle w:val="ListBullet"/>
        <w:numPr>
          <w:numId w:val="0"/>
        </w:numPr>
        <w:spacing w:after="0"/>
        <w:ind w:left="0"/>
        <w:jc w:val="both"/>
        <w:rPr>
          <w:rFonts w:ascii="Times New Roman" w:hAnsi="Times New Roman" w:eastAsia="Times New Roman" w:cs="Times New Roman"/>
          <w:color w:val="auto"/>
          <w:sz w:val="24"/>
          <w:szCs w:val="24"/>
        </w:rPr>
      </w:pPr>
    </w:p>
    <w:tbl>
      <w:tblPr>
        <w:tblStyle w:val="TableGrid"/>
        <w:tblW w:w="0" w:type="auto"/>
        <w:tblLayout w:type="fixed"/>
        <w:tblLook w:val="06A0" w:firstRow="1" w:lastRow="0" w:firstColumn="1" w:lastColumn="0" w:noHBand="1" w:noVBand="1"/>
      </w:tblPr>
      <w:tblGrid>
        <w:gridCol w:w="9735"/>
      </w:tblGrid>
      <w:tr w:rsidR="006747FB" w:rsidTr="0D90ADD6" w14:paraId="37E2C6F3" w14:textId="77777777">
        <w:trPr>
          <w:trHeight w:val="300"/>
        </w:trPr>
        <w:tc>
          <w:tcPr>
            <w:tcW w:w="9735" w:type="dxa"/>
            <w:shd w:val="clear" w:color="auto" w:fill="CECCCA" w:themeFill="background2" w:themeFillShade="E6"/>
            <w:tcMar/>
            <w:vAlign w:val="center"/>
          </w:tcPr>
          <w:p w:rsidR="006747FB" w:rsidP="0D90ADD6" w:rsidRDefault="006747FB" w14:paraId="6D3C284B" w14:textId="40110782">
            <w:pPr>
              <w:spacing w:after="0" w:afterAutospacing="off" w:line="240" w:lineRule="auto"/>
              <w:rPr>
                <w:rFonts w:ascii="Times New Roman" w:hAnsi="Times New Roman" w:eastAsia="Times New Roman" w:cs="Times New Roman"/>
                <w:b w:val="1"/>
                <w:bCs w:val="1"/>
                <w:color w:val="auto"/>
                <w:sz w:val="24"/>
                <w:szCs w:val="24"/>
              </w:rPr>
            </w:pPr>
            <w:r w:rsidRPr="0D90ADD6" w:rsidR="0D90ADD6">
              <w:rPr>
                <w:rFonts w:ascii="Times New Roman" w:hAnsi="Times New Roman" w:eastAsia="Times New Roman" w:cs="Times New Roman"/>
                <w:b w:val="1"/>
                <w:bCs w:val="1"/>
                <w:color w:val="auto"/>
                <w:sz w:val="24"/>
                <w:szCs w:val="24"/>
              </w:rPr>
              <w:t>TECHNICAL SKILLS:</w:t>
            </w:r>
          </w:p>
        </w:tc>
      </w:tr>
    </w:tbl>
    <w:p w:rsidR="00B21D18" w:rsidP="0D90ADD6" w:rsidRDefault="00B21D18" w14:paraId="38AF5522" w14:textId="77777777" w14:noSpellErr="1">
      <w:pPr>
        <w:pStyle w:val="ListBullet"/>
        <w:numPr>
          <w:numId w:val="0"/>
        </w:numPr>
        <w:spacing w:after="0" w:afterAutospacing="off" w:line="240" w:lineRule="auto"/>
      </w:pPr>
    </w:p>
    <w:tbl>
      <w:tblPr>
        <w:tblW w:w="9470" w:type="dxa"/>
        <w:jc w:val="left"/>
        <w:tblLook w:val="04A0" w:firstRow="1" w:lastRow="0" w:firstColumn="1" w:lastColumn="0" w:noHBand="0" w:noVBand="1"/>
      </w:tblPr>
      <w:tblGrid>
        <w:gridCol w:w="3525"/>
        <w:gridCol w:w="5945"/>
      </w:tblGrid>
      <w:tr w:rsidRPr="00B21D18" w:rsidR="00B21D18" w:rsidTr="688B4DD1" w14:paraId="417CB6B8" w14:textId="77777777">
        <w:trPr>
          <w:trHeight w:val="288"/>
        </w:trPr>
        <w:tc>
          <w:tcPr>
            <w:tcW w:w="3525"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B21D18" w:rsidR="00B21D18" w:rsidP="688B4DD1" w:rsidRDefault="00B21D18" w14:paraId="5A298F7A"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DATABASES (RDBMS)</w:t>
            </w:r>
          </w:p>
        </w:tc>
        <w:tc>
          <w:tcPr>
            <w:tcW w:w="5945" w:type="dxa"/>
            <w:tcBorders>
              <w:top w:val="single" w:color="auto" w:sz="4" w:space="0"/>
              <w:left w:val="nil"/>
              <w:bottom w:val="single" w:color="auto" w:sz="4" w:space="0"/>
              <w:right w:val="single" w:color="auto" w:sz="4" w:space="0"/>
            </w:tcBorders>
            <w:shd w:val="clear" w:color="auto" w:fill="auto"/>
            <w:noWrap/>
            <w:tcMar/>
            <w:vAlign w:val="center"/>
            <w:hideMark/>
          </w:tcPr>
          <w:p w:rsidRPr="00B21D18" w:rsidR="00B21D18" w:rsidP="688B4DD1" w:rsidRDefault="00B21D18" w14:paraId="07722832" w14:textId="186A7853">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MySQL, Microsoft SQL Server (MSSQL), Oracle, PostgreSQL</w:t>
            </w:r>
          </w:p>
        </w:tc>
      </w:tr>
      <w:tr w:rsidRPr="00B21D18" w:rsidR="00B21D18" w:rsidTr="688B4DD1" w14:paraId="4030C3E5" w14:textId="77777777">
        <w:trPr>
          <w:trHeight w:val="288"/>
        </w:trPr>
        <w:tc>
          <w:tcPr>
            <w:tcW w:w="3525" w:type="dxa"/>
            <w:tcBorders>
              <w:top w:val="nil"/>
              <w:left w:val="single" w:color="auto" w:sz="4" w:space="0"/>
              <w:bottom w:val="single" w:color="auto" w:sz="4" w:space="0"/>
              <w:right w:val="single" w:color="auto" w:sz="4" w:space="0"/>
            </w:tcBorders>
            <w:shd w:val="clear" w:color="auto" w:fill="auto"/>
            <w:noWrap/>
            <w:tcMar/>
            <w:vAlign w:val="center"/>
            <w:hideMark/>
          </w:tcPr>
          <w:p w:rsidRPr="00B21D18" w:rsidR="00B21D18" w:rsidP="688B4DD1" w:rsidRDefault="00B21D18" w14:paraId="687A7F4B"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SCRIPTING LANGUAGES</w:t>
            </w:r>
          </w:p>
        </w:tc>
        <w:tc>
          <w:tcPr>
            <w:tcW w:w="5945" w:type="dxa"/>
            <w:tcBorders>
              <w:top w:val="nil"/>
              <w:left w:val="nil"/>
              <w:bottom w:val="single" w:color="auto" w:sz="4" w:space="0"/>
              <w:right w:val="single" w:color="auto" w:sz="4" w:space="0"/>
            </w:tcBorders>
            <w:shd w:val="clear" w:color="auto" w:fill="auto"/>
            <w:noWrap/>
            <w:tcMar/>
            <w:vAlign w:val="center"/>
            <w:hideMark/>
          </w:tcPr>
          <w:p w:rsidRPr="00B21D18" w:rsidR="00B21D18" w:rsidP="688B4DD1" w:rsidRDefault="00B21D18" w14:paraId="3E7240E7"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 xml:space="preserve">SQL, PLSQL, Athena, Shell scripting, T-SQL, PowerShell </w:t>
            </w:r>
          </w:p>
        </w:tc>
      </w:tr>
      <w:tr w:rsidRPr="00B21D18" w:rsidR="00B21D18" w:rsidTr="688B4DD1" w14:paraId="49E1233D" w14:textId="77777777">
        <w:trPr>
          <w:trHeight w:val="288"/>
        </w:trPr>
        <w:tc>
          <w:tcPr>
            <w:tcW w:w="3525" w:type="dxa"/>
            <w:tcBorders>
              <w:top w:val="nil"/>
              <w:left w:val="single" w:color="auto" w:sz="4" w:space="0"/>
              <w:bottom w:val="single" w:color="auto" w:sz="4" w:space="0"/>
              <w:right w:val="single" w:color="auto" w:sz="4" w:space="0"/>
            </w:tcBorders>
            <w:shd w:val="clear" w:color="auto" w:fill="auto"/>
            <w:noWrap/>
            <w:tcMar/>
            <w:vAlign w:val="center"/>
            <w:hideMark/>
          </w:tcPr>
          <w:p w:rsidRPr="00B21D18" w:rsidR="00B21D18" w:rsidP="688B4DD1" w:rsidRDefault="00B21D18" w14:paraId="29D80A33"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PROGRAMMING LANGUAGES</w:t>
            </w:r>
          </w:p>
        </w:tc>
        <w:tc>
          <w:tcPr>
            <w:tcW w:w="5945" w:type="dxa"/>
            <w:tcBorders>
              <w:top w:val="nil"/>
              <w:left w:val="nil"/>
              <w:bottom w:val="single" w:color="auto" w:sz="4" w:space="0"/>
              <w:right w:val="single" w:color="auto" w:sz="4" w:space="0"/>
            </w:tcBorders>
            <w:shd w:val="clear" w:color="auto" w:fill="auto"/>
            <w:noWrap/>
            <w:tcMar/>
            <w:vAlign w:val="center"/>
            <w:hideMark/>
          </w:tcPr>
          <w:p w:rsidRPr="00B21D18" w:rsidR="00B21D18" w:rsidP="688B4DD1" w:rsidRDefault="00B21D18" w14:paraId="600C107B"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Python, Java, C</w:t>
            </w:r>
          </w:p>
        </w:tc>
      </w:tr>
      <w:tr w:rsidRPr="00B21D18" w:rsidR="00B21D18" w:rsidTr="688B4DD1" w14:paraId="78CE3336" w14:textId="77777777">
        <w:trPr>
          <w:trHeight w:val="288"/>
        </w:trPr>
        <w:tc>
          <w:tcPr>
            <w:tcW w:w="3525" w:type="dxa"/>
            <w:tcBorders>
              <w:top w:val="nil"/>
              <w:left w:val="single" w:color="auto" w:sz="4" w:space="0"/>
              <w:bottom w:val="single" w:color="auto" w:sz="4" w:space="0"/>
              <w:right w:val="single" w:color="auto" w:sz="4" w:space="0"/>
            </w:tcBorders>
            <w:shd w:val="clear" w:color="auto" w:fill="auto"/>
            <w:noWrap/>
            <w:tcMar/>
            <w:vAlign w:val="center"/>
            <w:hideMark/>
          </w:tcPr>
          <w:p w:rsidRPr="00B21D18" w:rsidR="00B21D18" w:rsidP="688B4DD1" w:rsidRDefault="00B21D18" w14:paraId="5D11ABDB"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ETL TOOLS</w:t>
            </w:r>
          </w:p>
        </w:tc>
        <w:tc>
          <w:tcPr>
            <w:tcW w:w="5945" w:type="dxa"/>
            <w:tcBorders>
              <w:top w:val="nil"/>
              <w:left w:val="nil"/>
              <w:bottom w:val="single" w:color="auto" w:sz="4" w:space="0"/>
              <w:right w:val="single" w:color="auto" w:sz="4" w:space="0"/>
            </w:tcBorders>
            <w:shd w:val="clear" w:color="auto" w:fill="auto"/>
            <w:noWrap/>
            <w:tcMar/>
            <w:vAlign w:val="center"/>
            <w:hideMark/>
          </w:tcPr>
          <w:p w:rsidRPr="00B21D18" w:rsidR="00B21D18" w:rsidP="688B4DD1" w:rsidRDefault="00B21D18" w14:paraId="09FAE274"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 xml:space="preserve">Pentaho Data Integration (PDI - Kettle), SSIS, Informatica </w:t>
            </w:r>
          </w:p>
        </w:tc>
      </w:tr>
      <w:tr w:rsidRPr="00B21D18" w:rsidR="00B21D18" w:rsidTr="688B4DD1" w14:paraId="0CF6632A" w14:textId="77777777">
        <w:trPr>
          <w:trHeight w:val="288"/>
        </w:trPr>
        <w:tc>
          <w:tcPr>
            <w:tcW w:w="3525" w:type="dxa"/>
            <w:tcBorders>
              <w:top w:val="nil"/>
              <w:left w:val="single" w:color="auto" w:sz="4" w:space="0"/>
              <w:bottom w:val="single" w:color="auto" w:sz="4" w:space="0"/>
              <w:right w:val="single" w:color="auto" w:sz="4" w:space="0"/>
            </w:tcBorders>
            <w:shd w:val="clear" w:color="auto" w:fill="auto"/>
            <w:noWrap/>
            <w:tcMar/>
            <w:vAlign w:val="center"/>
            <w:hideMark/>
          </w:tcPr>
          <w:p w:rsidRPr="00B21D18" w:rsidR="00B21D18" w:rsidP="688B4DD1" w:rsidRDefault="00B21D18" w14:paraId="198F8BDE"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REPORTING TOOLS</w:t>
            </w:r>
          </w:p>
        </w:tc>
        <w:tc>
          <w:tcPr>
            <w:tcW w:w="5945" w:type="dxa"/>
            <w:tcBorders>
              <w:top w:val="nil"/>
              <w:left w:val="nil"/>
              <w:bottom w:val="single" w:color="auto" w:sz="4" w:space="0"/>
              <w:right w:val="single" w:color="auto" w:sz="4" w:space="0"/>
            </w:tcBorders>
            <w:shd w:val="clear" w:color="auto" w:fill="auto"/>
            <w:noWrap/>
            <w:tcMar/>
            <w:vAlign w:val="center"/>
            <w:hideMark/>
          </w:tcPr>
          <w:p w:rsidRPr="00B21D18" w:rsidR="00B21D18" w:rsidP="688B4DD1" w:rsidRDefault="00B21D18" w14:paraId="32F570D5"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 xml:space="preserve">Jasper Studio Reports, SSRS </w:t>
            </w:r>
          </w:p>
        </w:tc>
      </w:tr>
      <w:tr w:rsidRPr="00B21D18" w:rsidR="00B21D18" w:rsidTr="688B4DD1" w14:paraId="44E1C4D4" w14:textId="77777777">
        <w:trPr>
          <w:trHeight w:val="288"/>
        </w:trPr>
        <w:tc>
          <w:tcPr>
            <w:tcW w:w="3525" w:type="dxa"/>
            <w:tcBorders>
              <w:top w:val="nil"/>
              <w:left w:val="single" w:color="auto" w:sz="4" w:space="0"/>
              <w:bottom w:val="single" w:color="auto" w:sz="4" w:space="0"/>
              <w:right w:val="single" w:color="auto" w:sz="4" w:space="0"/>
            </w:tcBorders>
            <w:shd w:val="clear" w:color="auto" w:fill="auto"/>
            <w:noWrap/>
            <w:tcMar/>
            <w:vAlign w:val="center"/>
            <w:hideMark/>
          </w:tcPr>
          <w:p w:rsidRPr="00B21D18" w:rsidR="00B21D18" w:rsidP="688B4DD1" w:rsidRDefault="00B21D18" w14:paraId="6346F62E"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SCHEDULING TOOLS</w:t>
            </w:r>
          </w:p>
        </w:tc>
        <w:tc>
          <w:tcPr>
            <w:tcW w:w="5945" w:type="dxa"/>
            <w:tcBorders>
              <w:top w:val="nil"/>
              <w:left w:val="nil"/>
              <w:bottom w:val="single" w:color="auto" w:sz="4" w:space="0"/>
              <w:right w:val="single" w:color="auto" w:sz="4" w:space="0"/>
            </w:tcBorders>
            <w:shd w:val="clear" w:color="auto" w:fill="auto"/>
            <w:noWrap/>
            <w:tcMar/>
            <w:vAlign w:val="center"/>
            <w:hideMark/>
          </w:tcPr>
          <w:p w:rsidRPr="00B21D18" w:rsidR="00B21D18" w:rsidP="688B4DD1" w:rsidRDefault="00B21D18" w14:paraId="345F3E32"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 xml:space="preserve">Crontab, Apache Airflow </w:t>
            </w:r>
          </w:p>
        </w:tc>
      </w:tr>
      <w:tr w:rsidRPr="00B21D18" w:rsidR="00B21D18" w:rsidTr="688B4DD1" w14:paraId="56B1157D" w14:textId="77777777">
        <w:trPr>
          <w:trHeight w:val="288"/>
        </w:trPr>
        <w:tc>
          <w:tcPr>
            <w:tcW w:w="3525" w:type="dxa"/>
            <w:tcBorders>
              <w:top w:val="nil"/>
              <w:left w:val="single" w:color="auto" w:sz="4" w:space="0"/>
              <w:bottom w:val="single" w:color="auto" w:sz="4" w:space="0"/>
              <w:right w:val="single" w:color="auto" w:sz="4" w:space="0"/>
            </w:tcBorders>
            <w:shd w:val="clear" w:color="auto" w:fill="auto"/>
            <w:noWrap/>
            <w:tcMar/>
            <w:vAlign w:val="center"/>
            <w:hideMark/>
          </w:tcPr>
          <w:p w:rsidRPr="00B21D18" w:rsidR="00B21D18" w:rsidP="688B4DD1" w:rsidRDefault="00B21D18" w14:paraId="2448C97E"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CLOUD TECHNOLOGIES</w:t>
            </w:r>
          </w:p>
        </w:tc>
        <w:tc>
          <w:tcPr>
            <w:tcW w:w="5945" w:type="dxa"/>
            <w:tcBorders>
              <w:top w:val="nil"/>
              <w:left w:val="nil"/>
              <w:bottom w:val="single" w:color="auto" w:sz="4" w:space="0"/>
              <w:right w:val="single" w:color="auto" w:sz="4" w:space="0"/>
            </w:tcBorders>
            <w:shd w:val="clear" w:color="auto" w:fill="auto"/>
            <w:noWrap/>
            <w:tcMar/>
            <w:vAlign w:val="center"/>
            <w:hideMark/>
          </w:tcPr>
          <w:p w:rsidRPr="00B21D18" w:rsidR="00B21D18" w:rsidP="688B4DD1" w:rsidRDefault="00B21D18" w14:paraId="17669D66" w14:textId="0618CAEE">
            <w:pPr>
              <w:pStyle w:val="Normal"/>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 xml:space="preserve">Amazon Web Services (EC2, Relational Database Service, S3, Glue Catalog, </w:t>
            </w:r>
            <w:r w:rsidRPr="688B4DD1" w:rsidR="688B4DD1">
              <w:rPr>
                <w:rFonts w:ascii="Times New Roman" w:hAnsi="Times New Roman" w:eastAsia="Times New Roman" w:cs="Times New Roman"/>
                <w:color w:val="auto"/>
                <w:sz w:val="22"/>
                <w:szCs w:val="22"/>
              </w:rPr>
              <w:t>CloudWatch, Lambda</w:t>
            </w:r>
            <w:r w:rsidRPr="688B4DD1" w:rsidR="688B4DD1">
              <w:rPr>
                <w:rFonts w:ascii="Times New Roman" w:hAnsi="Times New Roman" w:eastAsia="Times New Roman" w:cs="Times New Roman"/>
                <w:color w:val="auto"/>
                <w:sz w:val="22"/>
                <w:szCs w:val="22"/>
              </w:rPr>
              <w:t xml:space="preserve"> ), Microsoft Azure (Azure SQL Database, Azure Backups, Azure Data Factory), Snowflake</w:t>
            </w:r>
          </w:p>
        </w:tc>
      </w:tr>
      <w:tr w:rsidRPr="00B21D18" w:rsidR="00B21D18" w:rsidTr="688B4DD1" w14:paraId="172BD85F" w14:textId="77777777">
        <w:trPr>
          <w:trHeight w:val="288"/>
        </w:trPr>
        <w:tc>
          <w:tcPr>
            <w:tcW w:w="3525" w:type="dxa"/>
            <w:tcBorders>
              <w:top w:val="nil"/>
              <w:left w:val="single" w:color="auto" w:sz="4" w:space="0"/>
              <w:bottom w:val="single" w:color="auto" w:sz="4" w:space="0"/>
              <w:right w:val="single" w:color="auto" w:sz="4" w:space="0"/>
            </w:tcBorders>
            <w:shd w:val="clear" w:color="auto" w:fill="auto"/>
            <w:noWrap/>
            <w:tcMar/>
            <w:vAlign w:val="center"/>
            <w:hideMark/>
          </w:tcPr>
          <w:p w:rsidRPr="00B21D18" w:rsidR="00B21D18" w:rsidP="688B4DD1" w:rsidRDefault="00B21D18" w14:paraId="18ED4666"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WEB TECHNOLOGIES</w:t>
            </w:r>
          </w:p>
        </w:tc>
        <w:tc>
          <w:tcPr>
            <w:tcW w:w="5945" w:type="dxa"/>
            <w:tcBorders>
              <w:top w:val="nil"/>
              <w:left w:val="nil"/>
              <w:bottom w:val="single" w:color="auto" w:sz="4" w:space="0"/>
              <w:right w:val="single" w:color="auto" w:sz="4" w:space="0"/>
            </w:tcBorders>
            <w:shd w:val="clear" w:color="auto" w:fill="auto"/>
            <w:noWrap/>
            <w:tcMar/>
            <w:vAlign w:val="center"/>
            <w:hideMark/>
          </w:tcPr>
          <w:p w:rsidRPr="00B21D18" w:rsidR="00B21D18" w:rsidP="688B4DD1" w:rsidRDefault="00B21D18" w14:paraId="61B27B2A"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 xml:space="preserve">HTML, CSS, JavaScript </w:t>
            </w:r>
          </w:p>
        </w:tc>
      </w:tr>
      <w:tr w:rsidRPr="00B21D18" w:rsidR="00B21D18" w:rsidTr="688B4DD1" w14:paraId="4054C3A5" w14:textId="77777777">
        <w:trPr>
          <w:trHeight w:val="288"/>
        </w:trPr>
        <w:tc>
          <w:tcPr>
            <w:tcW w:w="3525" w:type="dxa"/>
            <w:tcBorders>
              <w:top w:val="nil"/>
              <w:left w:val="single" w:color="auto" w:sz="4" w:space="0"/>
              <w:bottom w:val="single" w:color="auto" w:sz="4" w:space="0"/>
              <w:right w:val="single" w:color="auto" w:sz="4" w:space="0"/>
            </w:tcBorders>
            <w:shd w:val="clear" w:color="auto" w:fill="auto"/>
            <w:noWrap/>
            <w:tcMar/>
            <w:vAlign w:val="center"/>
            <w:hideMark/>
          </w:tcPr>
          <w:p w:rsidRPr="00B21D18" w:rsidR="00B21D18" w:rsidP="688B4DD1" w:rsidRDefault="00B21D18" w14:paraId="08186D63" w14:textId="77777777" w14:noSpellErr="1">
            <w:pPr>
              <w:spacing w:before="100" w:beforeAutospacing="on" w:after="60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TOOLS</w:t>
            </w:r>
          </w:p>
        </w:tc>
        <w:tc>
          <w:tcPr>
            <w:tcW w:w="5945" w:type="dxa"/>
            <w:tcBorders>
              <w:top w:val="nil"/>
              <w:left w:val="nil"/>
              <w:bottom w:val="single" w:color="auto" w:sz="4" w:space="0"/>
              <w:right w:val="single" w:color="auto" w:sz="4" w:space="0"/>
            </w:tcBorders>
            <w:shd w:val="clear" w:color="auto" w:fill="auto"/>
            <w:noWrap/>
            <w:tcMar/>
            <w:vAlign w:val="center"/>
            <w:hideMark/>
          </w:tcPr>
          <w:p w:rsidRPr="00B21D18" w:rsidR="00B21D18" w:rsidP="688B4DD1" w:rsidRDefault="00B21D18" w14:paraId="2C291D46" w14:textId="0BE87473">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 xml:space="preserve">MySQL Workbench, MySQL Yog, SQL Server Management Studio (SSMS), </w:t>
            </w:r>
            <w:r w:rsidRPr="688B4DD1" w:rsidR="688B4DD1">
              <w:rPr>
                <w:rFonts w:ascii="Times New Roman" w:hAnsi="Times New Roman" w:eastAsia="Times New Roman" w:cs="Times New Roman"/>
                <w:color w:val="auto"/>
                <w:sz w:val="22"/>
                <w:szCs w:val="22"/>
              </w:rPr>
              <w:t>DBeaver</w:t>
            </w:r>
            <w:r w:rsidRPr="688B4DD1" w:rsidR="688B4DD1">
              <w:rPr>
                <w:rFonts w:ascii="Times New Roman" w:hAnsi="Times New Roman" w:eastAsia="Times New Roman" w:cs="Times New Roman"/>
                <w:color w:val="auto"/>
                <w:sz w:val="22"/>
                <w:szCs w:val="22"/>
              </w:rPr>
              <w:t xml:space="preserve">, Sublime Text, Notepad++, Jira, Git, Microsoft Office, Dragon Disk, File Zilla, Redmine, ServiceNow, Incident Management, Visual Studio, </w:t>
            </w:r>
            <w:r w:rsidRPr="688B4DD1" w:rsidR="688B4DD1">
              <w:rPr>
                <w:rFonts w:ascii="Times New Roman" w:hAnsi="Times New Roman" w:eastAsia="Times New Roman" w:cs="Times New Roman"/>
                <w:color w:val="auto"/>
                <w:sz w:val="22"/>
                <w:szCs w:val="22"/>
              </w:rPr>
              <w:t>Table</w:t>
            </w:r>
            <w:r w:rsidRPr="688B4DD1" w:rsidR="688B4DD1">
              <w:rPr>
                <w:rFonts w:ascii="Times New Roman" w:hAnsi="Times New Roman" w:eastAsia="Times New Roman" w:cs="Times New Roman"/>
                <w:color w:val="auto"/>
                <w:sz w:val="22"/>
                <w:szCs w:val="22"/>
              </w:rPr>
              <w:t>au</w:t>
            </w:r>
          </w:p>
        </w:tc>
      </w:tr>
      <w:tr w:rsidRPr="00B21D18" w:rsidR="00B21D18" w:rsidTr="688B4DD1" w14:paraId="2E74B0C3" w14:textId="77777777">
        <w:trPr>
          <w:trHeight w:val="288"/>
        </w:trPr>
        <w:tc>
          <w:tcPr>
            <w:tcW w:w="3525" w:type="dxa"/>
            <w:tcBorders>
              <w:top w:val="nil"/>
              <w:left w:val="single" w:color="auto" w:sz="4" w:space="0"/>
              <w:bottom w:val="single" w:color="auto" w:sz="4" w:space="0"/>
              <w:right w:val="single" w:color="auto" w:sz="4" w:space="0"/>
            </w:tcBorders>
            <w:shd w:val="clear" w:color="auto" w:fill="auto"/>
            <w:noWrap/>
            <w:tcMar/>
            <w:vAlign w:val="center"/>
            <w:hideMark/>
          </w:tcPr>
          <w:p w:rsidRPr="00B21D18" w:rsidR="00B21D18" w:rsidP="688B4DD1" w:rsidRDefault="00B21D18" w14:paraId="0037D572" w14:textId="77777777" w14:noSpellErr="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OPERATING SYSTEMS</w:t>
            </w:r>
          </w:p>
        </w:tc>
        <w:tc>
          <w:tcPr>
            <w:tcW w:w="5945" w:type="dxa"/>
            <w:tcBorders>
              <w:top w:val="nil"/>
              <w:left w:val="nil"/>
              <w:bottom w:val="single" w:color="auto" w:sz="4" w:space="0"/>
              <w:right w:val="single" w:color="auto" w:sz="4" w:space="0"/>
            </w:tcBorders>
            <w:shd w:val="clear" w:color="auto" w:fill="auto"/>
            <w:noWrap/>
            <w:tcMar/>
            <w:vAlign w:val="center"/>
            <w:hideMark/>
          </w:tcPr>
          <w:p w:rsidRPr="00B21D18" w:rsidR="00B21D18" w:rsidP="688B4DD1" w:rsidRDefault="00B21D18" w14:paraId="7904210C" w14:textId="7C451A91">
            <w:pPr>
              <w:spacing w:after="0" w:line="288" w:lineRule="auto"/>
              <w:jc w:val="both"/>
              <w:rPr>
                <w:rFonts w:ascii="Times New Roman" w:hAnsi="Times New Roman" w:eastAsia="Times New Roman" w:cs="Times New Roman"/>
                <w:color w:val="auto"/>
                <w:sz w:val="22"/>
                <w:szCs w:val="22"/>
              </w:rPr>
            </w:pPr>
            <w:r w:rsidRPr="688B4DD1" w:rsidR="688B4DD1">
              <w:rPr>
                <w:rFonts w:ascii="Times New Roman" w:hAnsi="Times New Roman" w:eastAsia="Times New Roman" w:cs="Times New Roman"/>
                <w:color w:val="auto"/>
                <w:sz w:val="22"/>
                <w:szCs w:val="22"/>
              </w:rPr>
              <w:t>Windows, Ubuntu,Linux,Unix</w:t>
            </w:r>
          </w:p>
        </w:tc>
      </w:tr>
    </w:tbl>
    <w:p w:rsidR="47DF2330" w:rsidP="0D90ADD6" w:rsidRDefault="47DF2330" w14:paraId="7F01DD46" w14:textId="3F0049CB" w14:noSpellErr="1">
      <w:pPr>
        <w:pStyle w:val="ListBullet"/>
        <w:numPr>
          <w:numId w:val="0"/>
        </w:numPr>
        <w:spacing w:after="0" w:afterAutospacing="off" w:line="240" w:lineRule="auto"/>
        <w:jc w:val="both"/>
        <w:rPr>
          <w:rFonts w:ascii="Times New Roman" w:hAnsi="Times New Roman" w:eastAsia="Times New Roman" w:cs="Times New Roman"/>
          <w:color w:val="auto"/>
          <w:sz w:val="24"/>
          <w:szCs w:val="24"/>
        </w:rPr>
      </w:pPr>
    </w:p>
    <w:p w:rsidR="0D90ADD6" w:rsidP="0D90ADD6" w:rsidRDefault="0D90ADD6" w14:paraId="70854194" w14:textId="31D6E7BE">
      <w:pPr>
        <w:pStyle w:val="ListBullet"/>
        <w:numPr>
          <w:numId w:val="0"/>
        </w:numPr>
        <w:spacing w:after="0" w:afterAutospacing="off" w:line="240" w:lineRule="auto"/>
        <w:ind w:left="0"/>
        <w:jc w:val="both"/>
        <w:rPr>
          <w:rFonts w:ascii="Times New Roman" w:hAnsi="Times New Roman" w:eastAsia="Times New Roman" w:cs="Times New Roman"/>
          <w:color w:val="auto"/>
          <w:sz w:val="24"/>
          <w:szCs w:val="24"/>
        </w:rPr>
      </w:pPr>
    </w:p>
    <w:tbl>
      <w:tblPr>
        <w:tblStyle w:val="TableGrid"/>
        <w:tblW w:w="0" w:type="auto"/>
        <w:tblLayout w:type="fixed"/>
        <w:tblLook w:val="06A0" w:firstRow="1" w:lastRow="0" w:firstColumn="1" w:lastColumn="0" w:noHBand="1" w:noVBand="1"/>
      </w:tblPr>
      <w:tblGrid>
        <w:gridCol w:w="9735"/>
      </w:tblGrid>
      <w:tr w:rsidR="47DF2330" w:rsidTr="0D90ADD6" w14:paraId="5D85F089" w14:textId="77777777">
        <w:trPr>
          <w:trHeight w:val="300"/>
        </w:trPr>
        <w:tc>
          <w:tcPr>
            <w:tcW w:w="9735" w:type="dxa"/>
            <w:shd w:val="clear" w:color="auto" w:fill="CECCCA" w:themeFill="background2" w:themeFillShade="E6"/>
            <w:tcMar/>
            <w:vAlign w:val="center"/>
          </w:tcPr>
          <w:p w:rsidR="47DF2330" w:rsidP="0D90ADD6" w:rsidRDefault="47DF2330" w14:paraId="4F3B4CEE" w14:textId="518C4F19">
            <w:pPr>
              <w:spacing w:after="0" w:afterAutospacing="off" w:line="240" w:lineRule="auto"/>
              <w:rPr>
                <w:rFonts w:ascii="Times New Roman" w:hAnsi="Times New Roman" w:eastAsia="Times New Roman" w:cs="Times New Roman"/>
                <w:b w:val="1"/>
                <w:bCs w:val="1"/>
                <w:sz w:val="24"/>
                <w:szCs w:val="24"/>
              </w:rPr>
            </w:pPr>
            <w:r w:rsidRPr="0D90ADD6" w:rsidR="0D90ADD6">
              <w:rPr>
                <w:rFonts w:ascii="Times New Roman" w:hAnsi="Times New Roman" w:eastAsia="Times New Roman" w:cs="Times New Roman"/>
                <w:b w:val="1"/>
                <w:bCs w:val="1"/>
                <w:sz w:val="24"/>
                <w:szCs w:val="24"/>
              </w:rPr>
              <w:t>CERTIFICATIONS</w:t>
            </w:r>
            <w:r w:rsidRPr="0D90ADD6" w:rsidR="0D90ADD6">
              <w:rPr>
                <w:rFonts w:ascii="Times New Roman" w:hAnsi="Times New Roman" w:eastAsia="Times New Roman" w:cs="Times New Roman"/>
                <w:color w:val="auto"/>
                <w:sz w:val="24"/>
                <w:szCs w:val="24"/>
              </w:rPr>
              <w:t>:</w:t>
            </w:r>
          </w:p>
        </w:tc>
      </w:tr>
    </w:tbl>
    <w:p w:rsidR="0D90ADD6" w:rsidP="5A3D3478" w:rsidRDefault="0D90ADD6" w14:paraId="2AC2BE96" w14:textId="185F6BCA">
      <w:pPr>
        <w:pStyle w:val="ListBullet"/>
        <w:spacing w:after="0" w:afterAutospacing="off" w:line="240" w:lineRule="auto"/>
        <w:ind w:left="358"/>
        <w:rPr>
          <w:rFonts w:ascii="Times New Roman" w:hAnsi="Times New Roman" w:eastAsia="Times New Roman" w:cs="Times New Roman"/>
          <w:color w:val="auto"/>
          <w:sz w:val="23"/>
          <w:szCs w:val="23"/>
        </w:rPr>
      </w:pPr>
      <w:r w:rsidRPr="688B4DD1" w:rsidR="688B4DD1">
        <w:rPr>
          <w:rFonts w:ascii="Times New Roman" w:hAnsi="Times New Roman" w:eastAsia="Times New Roman" w:cs="Times New Roman"/>
          <w:color w:val="auto"/>
          <w:sz w:val="23"/>
          <w:szCs w:val="23"/>
        </w:rPr>
        <w:t>Microsoft Certified: Azure Fundamentals (AZ-900)</w:t>
      </w:r>
    </w:p>
    <w:p w:rsidR="0D90ADD6" w:rsidP="0D90ADD6" w:rsidRDefault="0D90ADD6" w14:paraId="5A11CA66" w14:textId="5B8B39FD">
      <w:pPr>
        <w:pStyle w:val="ListBullet"/>
        <w:numPr>
          <w:numId w:val="0"/>
        </w:numPr>
        <w:spacing w:after="0" w:afterAutospacing="off" w:line="240" w:lineRule="auto"/>
        <w:ind w:left="0"/>
        <w:rPr>
          <w:rFonts w:ascii="Times New Roman" w:hAnsi="Times New Roman" w:eastAsia="Times New Roman" w:cs="Times New Roman"/>
          <w:color w:val="auto"/>
        </w:rPr>
      </w:pPr>
    </w:p>
    <w:tbl>
      <w:tblPr>
        <w:tblStyle w:val="TableGrid"/>
        <w:tblW w:w="0" w:type="auto"/>
        <w:tblLayout w:type="fixed"/>
        <w:tblLook w:val="06A0" w:firstRow="1" w:lastRow="0" w:firstColumn="1" w:lastColumn="0" w:noHBand="1" w:noVBand="1"/>
      </w:tblPr>
      <w:tblGrid>
        <w:gridCol w:w="9735"/>
      </w:tblGrid>
      <w:tr w:rsidR="47DF2330" w:rsidTr="688B4DD1" w14:paraId="08CB5316" w14:textId="77777777">
        <w:trPr>
          <w:trHeight w:val="300"/>
        </w:trPr>
        <w:tc>
          <w:tcPr>
            <w:tcW w:w="9735" w:type="dxa"/>
            <w:shd w:val="clear" w:color="auto" w:fill="CECCCA" w:themeFill="background2" w:themeFillShade="E6"/>
            <w:tcMar/>
          </w:tcPr>
          <w:p w:rsidR="47DF2330" w:rsidP="0D90ADD6" w:rsidRDefault="47DF2330" w14:paraId="5013B6DB" w14:textId="03D2C6AD" w14:noSpellErr="1">
            <w:pPr>
              <w:spacing w:after="0" w:afterAutospacing="off" w:line="240" w:lineRule="auto"/>
              <w:rPr>
                <w:rFonts w:ascii="Times New Roman" w:hAnsi="Times New Roman" w:eastAsia="Times New Roman" w:cs="Times New Roman"/>
                <w:color w:val="auto"/>
                <w:sz w:val="24"/>
                <w:szCs w:val="24"/>
              </w:rPr>
            </w:pPr>
            <w:r w:rsidRPr="0D90ADD6" w:rsidR="0D90ADD6">
              <w:rPr>
                <w:rFonts w:ascii="Times New Roman" w:hAnsi="Times New Roman" w:eastAsia="Times New Roman" w:cs="Times New Roman"/>
                <w:b w:val="1"/>
                <w:bCs w:val="1"/>
                <w:sz w:val="24"/>
                <w:szCs w:val="24"/>
              </w:rPr>
              <w:t>EXPERIENCES</w:t>
            </w:r>
            <w:r w:rsidRPr="0D90ADD6" w:rsidR="0D90ADD6">
              <w:rPr>
                <w:rFonts w:ascii="Times New Roman" w:hAnsi="Times New Roman" w:eastAsia="Times New Roman" w:cs="Times New Roman"/>
                <w:color w:val="auto"/>
                <w:sz w:val="24"/>
                <w:szCs w:val="24"/>
              </w:rPr>
              <w:t>:</w:t>
            </w:r>
          </w:p>
        </w:tc>
      </w:tr>
    </w:tbl>
    <w:p w:rsidR="688B4DD1" w:rsidP="688B4DD1" w:rsidRDefault="688B4DD1" w14:paraId="1DAF53CE" w14:textId="5F0B26DF">
      <w:pPr>
        <w:pStyle w:val="Heading2"/>
        <w:bidi w:val="0"/>
        <w:spacing w:before="0" w:beforeAutospacing="off" w:after="0" w:afterAutospacing="off" w:line="240" w:lineRule="auto"/>
        <w:ind w:left="0" w:right="0"/>
        <w:jc w:val="both"/>
        <w:rPr>
          <w:rFonts w:ascii="Times New Roman" w:hAnsi="Times New Roman" w:eastAsia="Times New Roman" w:cs="Times New Roman"/>
          <w:color w:val="auto"/>
          <w:sz w:val="23"/>
          <w:szCs w:val="23"/>
        </w:rPr>
      </w:pPr>
      <w:r w:rsidRPr="688B4DD1" w:rsidR="688B4DD1">
        <w:rPr>
          <w:rFonts w:ascii="Times New Roman" w:hAnsi="Times New Roman" w:eastAsia="Times New Roman" w:cs="Times New Roman"/>
          <w:color w:val="auto"/>
          <w:sz w:val="23"/>
          <w:szCs w:val="23"/>
        </w:rPr>
        <w:t>ROLE: SENIOR SQL DEVELOPER                                           AUG 2023 – TILL TO DATE</w:t>
      </w:r>
    </w:p>
    <w:p w:rsidR="688B4DD1" w:rsidP="688B4DD1" w:rsidRDefault="688B4DD1" w14:paraId="6A2C28B6" w14:textId="05BFA6D9">
      <w:pPr>
        <w:pStyle w:val="Heading2"/>
        <w:spacing w:before="0" w:after="0" w:line="240" w:lineRule="auto"/>
        <w:jc w:val="both"/>
        <w:rPr>
          <w:rFonts w:ascii="Times New Roman" w:hAnsi="Times New Roman" w:eastAsia="Times New Roman" w:cs="Times New Roman"/>
          <w:color w:val="auto"/>
          <w:sz w:val="23"/>
          <w:szCs w:val="23"/>
        </w:rPr>
      </w:pPr>
      <w:r w:rsidRPr="688B4DD1" w:rsidR="688B4DD1">
        <w:rPr>
          <w:rFonts w:ascii="Times New Roman" w:hAnsi="Times New Roman" w:eastAsia="Times New Roman" w:cs="Times New Roman"/>
          <w:color w:val="auto"/>
          <w:sz w:val="23"/>
          <w:szCs w:val="23"/>
        </w:rPr>
        <w:t>CLIENT: Verizon| FL                                             </w:t>
      </w:r>
    </w:p>
    <w:p w:rsidR="688B4DD1" w:rsidP="688B4DD1" w:rsidRDefault="688B4DD1" w14:paraId="3E947CEC" w14:textId="5D8BD7D6">
      <w:pPr>
        <w:pStyle w:val="Heading1"/>
        <w:spacing w:before="0" w:after="0" w:line="240" w:lineRule="auto"/>
        <w:jc w:val="both"/>
        <w:rPr>
          <w:rFonts w:ascii="Times New Roman" w:hAnsi="Times New Roman" w:eastAsia="Times New Roman" w:cs="Times New Roman"/>
          <w:b w:val="0"/>
          <w:bCs w:val="0"/>
          <w:i w:val="0"/>
          <w:iCs w:val="0"/>
          <w:caps w:val="0"/>
          <w:smallCaps w:val="0"/>
          <w:noProof w:val="0"/>
          <w:color w:val="374151"/>
          <w:sz w:val="23"/>
          <w:szCs w:val="23"/>
          <w:lang w:val="en-US"/>
        </w:rPr>
      </w:pPr>
      <w:r w:rsidRPr="688B4DD1" w:rsidR="688B4DD1">
        <w:rPr>
          <w:rFonts w:ascii="Times New Roman" w:hAnsi="Times New Roman" w:eastAsia="Times New Roman" w:cs="Times New Roman"/>
          <w:b w:val="1"/>
          <w:bCs w:val="1"/>
          <w:color w:val="auto"/>
          <w:sz w:val="23"/>
          <w:szCs w:val="23"/>
        </w:rPr>
        <w:t>DESCRIPTION:</w:t>
      </w:r>
      <w:r w:rsidRPr="688B4DD1" w:rsidR="688B4DD1">
        <w:rPr>
          <w:rFonts w:ascii="system-ui" w:hAnsi="system-ui" w:eastAsia="system-ui" w:cs="system-ui"/>
          <w:b w:val="0"/>
          <w:bCs w:val="0"/>
          <w:i w:val="0"/>
          <w:iCs w:val="0"/>
          <w:caps w:val="0"/>
          <w:smallCaps w:val="0"/>
          <w:noProof w:val="0"/>
          <w:color w:val="374151"/>
          <w:sz w:val="24"/>
          <w:szCs w:val="24"/>
          <w:lang w:val="en-US"/>
        </w:rPr>
        <w:t xml:space="preserve">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Verizon is a major player in the wireless telecommunications industry, offering a range of mobile services, including voice, data, and messaging. The company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operates</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one of the largest and most reliable wireless networks. It provides broadband and internet services, delivering high-speed connectivity to residential and business customers. The company offers a variety of plans and technologies, including fiber-optic services known as Fios. Verizon has been at the forefront of technological innovation, particularly in the development and deployment of 5G wireless networks.</w:t>
      </w:r>
    </w:p>
    <w:p w:rsidR="688B4DD1" w:rsidP="688B4DD1" w:rsidRDefault="688B4DD1" w14:paraId="648FE908" w14:textId="0AF10361">
      <w:pPr>
        <w:pStyle w:val="Heading1"/>
        <w:spacing w:before="0" w:after="0" w:line="240" w:lineRule="auto"/>
        <w:jc w:val="both"/>
        <w:rPr>
          <w:rFonts w:ascii="Times New Roman" w:hAnsi="Times New Roman" w:eastAsia="Times New Roman" w:cs="Times New Roman"/>
          <w:b w:val="0"/>
          <w:bCs w:val="0"/>
          <w:i w:val="0"/>
          <w:iCs w:val="0"/>
          <w:caps w:val="0"/>
          <w:smallCaps w:val="0"/>
          <w:noProof w:val="0"/>
          <w:color w:val="374151"/>
          <w:sz w:val="23"/>
          <w:szCs w:val="23"/>
          <w:lang w:val="en-US"/>
        </w:rPr>
      </w:pPr>
    </w:p>
    <w:p w:rsidR="688B4DD1" w:rsidP="688B4DD1" w:rsidRDefault="688B4DD1" w14:paraId="16493E9B" w14:textId="2C683134">
      <w:pPr>
        <w:pStyle w:val="ListBullet"/>
        <w:numPr>
          <w:numId w:val="0"/>
        </w:numPr>
        <w:spacing w:after="0"/>
        <w:jc w:val="both"/>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pPr>
      <w:r w:rsidRPr="688B4DD1" w:rsidR="688B4DD1">
        <w:rPr>
          <w:rFonts w:ascii="Times New Roman" w:hAnsi="Times New Roman" w:eastAsia="Times New Roman" w:cs="Times New Roman"/>
          <w:b w:val="1"/>
          <w:bCs w:val="1"/>
          <w:color w:val="auto"/>
          <w:sz w:val="23"/>
          <w:szCs w:val="23"/>
        </w:rPr>
        <w:t>RESPONSIBILITIES:</w:t>
      </w:r>
    </w:p>
    <w:p w:rsidR="688B4DD1" w:rsidP="688B4DD1" w:rsidRDefault="688B4DD1" w14:paraId="14EE4610" w14:textId="027306FD">
      <w:pPr>
        <w:pStyle w:val="ListBullet"/>
        <w:spacing w:after="0"/>
        <w:jc w:val="both"/>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Experience with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Data flow diagrams, Data dictionary, Database normalization theory techniques, Entity relation modeling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and</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design techniques.</w:t>
      </w:r>
    </w:p>
    <w:p w:rsidR="688B4DD1" w:rsidP="688B4DD1" w:rsidRDefault="688B4DD1" w14:paraId="73B4721F" w14:textId="588885FA">
      <w:pPr>
        <w:pStyle w:val="ListBullet"/>
        <w:spacing w:after="0"/>
        <w:jc w:val="both"/>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Effectively made use of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Table Functions, Indexes, Table Partitioning, Collections, Analytical functions, Materialized Views, Query Re-Write</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and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Transportable table spaces.</w:t>
      </w:r>
    </w:p>
    <w:p w:rsidR="688B4DD1" w:rsidP="06A54536" w:rsidRDefault="688B4DD1" w14:paraId="13CAF80C" w14:textId="6771FDD8">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Strong experience in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Data warehouse concepts, ETL.</w:t>
      </w:r>
    </w:p>
    <w:p w:rsidR="688B4DD1" w:rsidP="06A54536" w:rsidRDefault="688B4DD1" w14:paraId="7EE0E5F0" w14:textId="639CC8D3">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Good knowledge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of</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logical and physical Data Modeling using normalizing Techniques.</w:t>
      </w:r>
    </w:p>
    <w:p w:rsidR="688B4DD1" w:rsidP="06A54536" w:rsidRDefault="688B4DD1" w14:paraId="2DF25CB5" w14:textId="4D0A2B2A">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Created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Tables, Views, Constraints, Index</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(B Tree, Bitmap and Function Based).</w:t>
      </w:r>
    </w:p>
    <w:p w:rsidR="688B4DD1" w:rsidP="06A54536" w:rsidRDefault="688B4DD1" w14:paraId="16FDF725" w14:textId="34ED568E">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Developed Complex database objects like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Stored Procedures, Functions, Packages and Triggers using SQL and PL/SQL.</w:t>
      </w:r>
    </w:p>
    <w:p w:rsidR="688B4DD1" w:rsidP="06A54536" w:rsidRDefault="688B4DD1" w14:paraId="05C025A3" w14:textId="111C6ABD">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Developed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materialized views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for data replication in distributed environments.</w:t>
      </w:r>
    </w:p>
    <w:p w:rsidR="688B4DD1" w:rsidP="06A54536" w:rsidRDefault="688B4DD1" w14:paraId="4753D5CE" w14:textId="253B1667">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Excellent technical and analytical skills with clear understanding of design goals of ER modeling for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OLTP</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and dimension modeling for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OLAP.</w:t>
      </w:r>
    </w:p>
    <w:p w:rsidR="688B4DD1" w:rsidP="06A54536" w:rsidRDefault="688B4DD1" w14:paraId="0CB8D1D4" w14:textId="11E21860">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Experience in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Oracle supplied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packages, Dynamic</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SQL, Records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and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PL/SQL Tables.</w:t>
      </w:r>
    </w:p>
    <w:p w:rsidR="688B4DD1" w:rsidP="06A54536" w:rsidRDefault="688B4DD1" w14:paraId="520995A4" w14:textId="636C2C42">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Loaded Data into Oracle Tables using</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SQL Loader.</w:t>
      </w:r>
    </w:p>
    <w:p w:rsidR="688B4DD1" w:rsidP="688B4DD1" w:rsidRDefault="688B4DD1" w14:paraId="18605CB2" w14:textId="5F1CA5C9">
      <w:pPr>
        <w:pStyle w:val="ListBullet"/>
        <w:spacing w:after="0"/>
        <w:jc w:val="both"/>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Partitioned large Tables using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range partition technique</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w:t>
      </w:r>
    </w:p>
    <w:p w:rsidR="688B4DD1" w:rsidP="06A54536" w:rsidRDefault="688B4DD1" w14:paraId="049E8E14" w14:textId="36374430">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Experience with Oracle Supplied Packages such as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DBMS_</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SQL, DBMS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_JOB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and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UTL_FILE.</w:t>
      </w:r>
    </w:p>
    <w:p w:rsidR="688B4DD1" w:rsidP="06A54536" w:rsidRDefault="688B4DD1" w14:paraId="7AB6A5EE" w14:textId="4FF3BA33">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Created Packages and Procedures to automatically drop table indexes and create indexes for the tables.</w:t>
      </w:r>
    </w:p>
    <w:p w:rsidR="688B4DD1" w:rsidP="06A54536" w:rsidRDefault="688B4DD1" w14:paraId="33CF90D7" w14:textId="2CD2E88F">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Worked extensively on Ref Cursor, External Tables and Collections.</w:t>
      </w:r>
    </w:p>
    <w:p w:rsidR="688B4DD1" w:rsidP="06A54536" w:rsidRDefault="688B4DD1" w14:paraId="43E7B967" w14:textId="26885B63">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Expertise</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in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Dynamic SQL, Collections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and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Exception handling</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w:t>
      </w:r>
    </w:p>
    <w:p w:rsidR="688B4DD1" w:rsidP="06A54536" w:rsidRDefault="688B4DD1" w14:paraId="723EE700" w14:textId="2A78C89A">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Good knowledge of key Oracle performance related features such as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Query Optimizer, Execution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Plans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and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Indexes.</w:t>
      </w:r>
    </w:p>
    <w:p w:rsidR="688B4DD1" w:rsidP="06A54536" w:rsidRDefault="688B4DD1" w14:paraId="31B13B17" w14:textId="3C28BEEE">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Experience with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Performance Tuning</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for Oracle RDBMS using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Explain Plan</w:t>
      </w:r>
    </w:p>
    <w:p w:rsidR="688B4DD1" w:rsidP="06A54536" w:rsidRDefault="688B4DD1" w14:paraId="1F7004B6" w14:textId="69D2F035">
      <w:pPr>
        <w:pStyle w:val="ListBullet"/>
        <w:spacing w:after="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Creat</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Shell Scripts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for invoking SQL scripts and scheduled them using crontab.</w:t>
      </w:r>
    </w:p>
    <w:p w:rsidR="688B4DD1" w:rsidP="06A54536" w:rsidRDefault="688B4DD1" w14:paraId="3CEF58FC" w14:textId="01574612">
      <w:pPr>
        <w:pStyle w:val="ListBullet"/>
        <w:spacing w:before="0" w:beforeAutospacing="off" w:after="0" w:afterAutospacing="off"/>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Created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modified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several UNIX shell Scripts according to the changing needs of the project and client requirements.</w:t>
      </w:r>
    </w:p>
    <w:p w:rsidR="688B4DD1" w:rsidP="06A54536" w:rsidRDefault="688B4DD1" w14:paraId="7D5A2EAD" w14:textId="355339F2">
      <w:pPr>
        <w:pStyle w:val="ListBullet"/>
        <w:spacing w:before="0" w:beforeAutospacing="off" w:after="0" w:afterAutospacing="off"/>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Wrote Unix Shell Scripts to process the files on daily basis like renaming the file, extracting date from the file, unzipping the file and remove the junk characters from the file before loading them into the base tables.</w:t>
      </w:r>
    </w:p>
    <w:p w:rsidR="688B4DD1" w:rsidP="688B4DD1" w:rsidRDefault="688B4DD1" w14:paraId="47198B92" w14:textId="2A92AA95">
      <w:pPr>
        <w:pStyle w:val="ListBullet"/>
        <w:spacing w:after="0"/>
        <w:jc w:val="both"/>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Used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Bulk Collections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for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better performance</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and easy retrieval of data, by reducing context switching between SQL and PL/SQL engines.</w:t>
      </w:r>
    </w:p>
    <w:p w:rsidR="688B4DD1" w:rsidP="688B4DD1" w:rsidRDefault="688B4DD1" w14:paraId="4A2BF716" w14:textId="464B76D1">
      <w:pPr>
        <w:pStyle w:val="ListBullet"/>
        <w:spacing w:after="0"/>
        <w:jc w:val="both"/>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Good experience</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on creating incidents, requests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usin</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g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service now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and Jira ticketing tools.</w:t>
      </w:r>
    </w:p>
    <w:p w:rsidR="688B4DD1" w:rsidP="688B4DD1" w:rsidRDefault="688B4DD1" w14:paraId="324A2A27" w14:textId="42C6BB5C">
      <w:pPr>
        <w:pStyle w:val="ListBullet"/>
        <w:spacing w:after="0"/>
        <w:jc w:val="both"/>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Created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records, tables, collections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(nested tables and arrays) for improving Query performance by reducing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context switching.</w:t>
      </w:r>
    </w:p>
    <w:p w:rsidR="688B4DD1" w:rsidP="06A54536" w:rsidRDefault="688B4DD1" w14:paraId="3FEBD1F5" w14:textId="5C7A25D5">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Used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Pragma Autonomous Transaction</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to avoid mutating problem in database trigger.</w:t>
      </w:r>
    </w:p>
    <w:p w:rsidR="688B4DD1" w:rsidP="06A54536" w:rsidRDefault="688B4DD1" w14:paraId="109C7096" w14:textId="6B0E5C75">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Extensively used the advanced features of PL/SQL like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Records, Tables, Object types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and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Dynamic SQL.</w:t>
      </w:r>
    </w:p>
    <w:p w:rsidR="688B4DD1" w:rsidP="688B4DD1" w:rsidRDefault="688B4DD1" w14:paraId="1D6CD3C3" w14:textId="6E43D076">
      <w:pPr>
        <w:pStyle w:val="ListBullet"/>
        <w:spacing w:after="0"/>
        <w:jc w:val="both"/>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Strong experience in Extraction, Transformation and Loading (ETL) data from various sources into Data Warehouses and Data Marts using Informatica Power Center (Repository Manager, Designer, Workflow Manager, Workflow Monitor, Metadata Manger), Power Exchange, Power Connect as ETL tool on Oracle, DB2 and SQL Server Databases.</w:t>
      </w:r>
    </w:p>
    <w:p w:rsidR="688B4DD1" w:rsidP="688B4DD1" w:rsidRDefault="688B4DD1" w14:paraId="178FC3BF" w14:textId="2C9C70A3">
      <w:pPr>
        <w:pStyle w:val="ListBullet"/>
        <w:spacing w:after="0"/>
        <w:jc w:val="both"/>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Conducted data profiling and cleansing activities to ensure data accuracy and consistency.</w:t>
      </w:r>
    </w:p>
    <w:p w:rsidR="688B4DD1" w:rsidP="06A54536" w:rsidRDefault="688B4DD1" w14:paraId="475F4028" w14:textId="568CDC2C">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Collaborated with business analysts and stakeholders to gather and analyze requirements for data integration projects.</w:t>
      </w:r>
    </w:p>
    <w:p w:rsidR="688B4DD1" w:rsidP="06A54536" w:rsidRDefault="688B4DD1" w14:paraId="39E05857" w14:textId="6628EC13">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Developed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maintained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documentation for ETL processes, data mappings, and data dictionaries.</w:t>
      </w:r>
    </w:p>
    <w:p w:rsidR="688B4DD1" w:rsidP="06A54536" w:rsidRDefault="688B4DD1" w14:paraId="7FB5DADC" w14:textId="6C8C2A73">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Experience in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MYSQL/Oracle supplied packages, Dynamic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SQL</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and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PL/SQL Tables.</w:t>
      </w:r>
    </w:p>
    <w:p w:rsidR="688B4DD1" w:rsidP="06A54536" w:rsidRDefault="688B4DD1" w14:paraId="73D5330A" w14:textId="3DCEDB19">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Led the development and optimization of Informatica mappings, sessions, and workflows for efficient data integration.</w:t>
      </w:r>
    </w:p>
    <w:p w:rsidR="688B4DD1" w:rsidP="06A54536" w:rsidRDefault="688B4DD1" w14:paraId="0CDF410D" w14:textId="23B01383">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Worked in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various types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 of transformation like Lookup, Update Strategy, Stored Procedure, Joiner, Filter, Aggregation, Rank, Router and XML Source Qualifier etc of Informatica to bring the data from different databases like MySQL Server, Oracle database, Flat files.</w:t>
      </w:r>
    </w:p>
    <w:p w:rsidR="688B4DD1" w:rsidP="06A54536" w:rsidRDefault="688B4DD1" w14:paraId="2FC34D92" w14:textId="52986B79">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Worked on Informatica tools Source Analyzer, Data Warehousing designer, Mapping Designer, Transformations,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Informatica Repository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Manager</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Informatica Workflow Manager.</w:t>
      </w:r>
    </w:p>
    <w:p w:rsidR="688B4DD1" w:rsidP="06A54536" w:rsidRDefault="688B4DD1" w14:paraId="09CBF743" w14:textId="31996681">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Used Informatica as an ETL tool to create source/target definitions,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mappings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 and sessions to extract, transform and load data into staging tables from various sources.</w:t>
      </w:r>
    </w:p>
    <w:p w:rsidR="688B4DD1" w:rsidP="06A54536" w:rsidRDefault="688B4DD1" w14:paraId="2875D487" w14:textId="6817239E">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Involved in Scheduling control-M, Airflow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Jobs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and Monitoring.</w:t>
      </w:r>
    </w:p>
    <w:p w:rsidR="688B4DD1" w:rsidP="06A54536" w:rsidRDefault="688B4DD1" w14:paraId="521AE8D6" w14:textId="0F68759F">
      <w:pPr>
        <w:pStyle w:val="ListBullet"/>
        <w:suppressLineNumbers w:val="0"/>
        <w:bidi w:val="0"/>
        <w:spacing w:before="0" w:beforeAutospacing="off" w:after="0" w:afterAutospacing="off" w:line="288" w:lineRule="auto"/>
        <w:ind w:left="216" w:right="0" w:hanging="216"/>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Worked on creating reports using Jasper reports based on client requirement.</w:t>
      </w:r>
    </w:p>
    <w:p w:rsidR="688B4DD1" w:rsidP="688B4DD1" w:rsidRDefault="688B4DD1" w14:paraId="27E8025E" w14:textId="5538C2BA">
      <w:pPr>
        <w:pStyle w:val="Normal"/>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688B4DD1" w:rsidR="688B4DD1">
        <w:rPr>
          <w:rFonts w:ascii="Times New Roman" w:hAnsi="Times New Roman" w:eastAsia="Times New Roman" w:cs="Times New Roman"/>
          <w:b w:val="1"/>
          <w:bCs w:val="1"/>
          <w:color w:val="auto"/>
          <w:sz w:val="23"/>
          <w:szCs w:val="23"/>
        </w:rPr>
        <w:t xml:space="preserve">TOOLS/SOFTWARES/LANGUAGES USED: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Informatica Power Center 10/9.6, SQL, MySQL, Jasper, Flat files, Oracle SQL 11g/12c, T-SQL, MYSQL, UNIX/Linux Shell Scripting, UAT, SIT, Business intelligence (BI), Data Masking, DDL, DML,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OLAP, Data</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Analyst, CDC (Change Data Capture), Windows XP, UNIX, FTP,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DBeaver</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Snowflake</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AWS S3</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w:t>
      </w:r>
    </w:p>
    <w:p w:rsidR="688B4DD1" w:rsidP="688B4DD1" w:rsidRDefault="688B4DD1" w14:paraId="17B87BC3" w14:textId="4595576D">
      <w:pPr>
        <w:pStyle w:val="Heading1"/>
        <w:spacing w:before="0" w:after="0" w:line="240" w:lineRule="auto"/>
        <w:jc w:val="both"/>
        <w:rPr>
          <w:rFonts w:ascii="Times New Roman" w:hAnsi="Times New Roman" w:eastAsia="Times New Roman" w:cs="Times New Roman"/>
          <w:b w:val="1"/>
          <w:bCs w:val="1"/>
          <w:color w:val="auto"/>
          <w:sz w:val="23"/>
          <w:szCs w:val="23"/>
        </w:rPr>
      </w:pPr>
    </w:p>
    <w:p w:rsidR="5A3D3478" w:rsidP="5A3D3478" w:rsidRDefault="5A3D3478" w14:paraId="0BC569C4" w14:textId="6B5092B3">
      <w:pPr>
        <w:pStyle w:val="Heading2"/>
        <w:bidi w:val="0"/>
        <w:spacing w:before="0" w:beforeAutospacing="off" w:after="0" w:afterAutospacing="off" w:line="240" w:lineRule="auto"/>
        <w:ind w:left="0" w:right="0"/>
        <w:jc w:val="both"/>
        <w:rPr>
          <w:rFonts w:ascii="Times New Roman" w:hAnsi="Times New Roman" w:eastAsia="Times New Roman" w:cs="Times New Roman"/>
          <w:color w:val="auto"/>
          <w:sz w:val="23"/>
          <w:szCs w:val="23"/>
        </w:rPr>
      </w:pPr>
      <w:r w:rsidRPr="688B4DD1" w:rsidR="688B4DD1">
        <w:rPr>
          <w:rFonts w:ascii="Times New Roman" w:hAnsi="Times New Roman" w:eastAsia="Times New Roman" w:cs="Times New Roman"/>
          <w:color w:val="auto"/>
          <w:sz w:val="23"/>
          <w:szCs w:val="23"/>
        </w:rPr>
        <w:t xml:space="preserve">ROLE: SENIOR SQL DEVELOPER                                           APRIL 2021 – </w:t>
      </w:r>
      <w:r w:rsidRPr="688B4DD1" w:rsidR="688B4DD1">
        <w:rPr>
          <w:rFonts w:ascii="Times New Roman" w:hAnsi="Times New Roman" w:eastAsia="Times New Roman" w:cs="Times New Roman"/>
          <w:color w:val="auto"/>
          <w:sz w:val="23"/>
          <w:szCs w:val="23"/>
        </w:rPr>
        <w:t>June</w:t>
      </w:r>
      <w:r w:rsidRPr="688B4DD1" w:rsidR="688B4DD1">
        <w:rPr>
          <w:rFonts w:ascii="Times New Roman" w:hAnsi="Times New Roman" w:eastAsia="Times New Roman" w:cs="Times New Roman"/>
          <w:color w:val="auto"/>
          <w:sz w:val="23"/>
          <w:szCs w:val="23"/>
        </w:rPr>
        <w:t xml:space="preserve"> 2023</w:t>
      </w:r>
    </w:p>
    <w:p w:rsidRPr="00B2777E" w:rsidR="006270A9" w:rsidP="0D90ADD6" w:rsidRDefault="006747FB" w14:paraId="36941315" w14:textId="19A00B62">
      <w:pPr>
        <w:pStyle w:val="Heading2"/>
        <w:spacing w:before="0" w:after="0" w:line="240" w:lineRule="auto"/>
        <w:jc w:val="both"/>
        <w:rPr>
          <w:rFonts w:ascii="Times New Roman" w:hAnsi="Times New Roman" w:eastAsia="Times New Roman" w:cs="Times New Roman"/>
          <w:color w:val="auto"/>
          <w:sz w:val="23"/>
          <w:szCs w:val="23"/>
        </w:rPr>
      </w:pPr>
      <w:r w:rsidRPr="688B4DD1" w:rsidR="688B4DD1">
        <w:rPr>
          <w:rFonts w:ascii="Times New Roman" w:hAnsi="Times New Roman" w:eastAsia="Times New Roman" w:cs="Times New Roman"/>
          <w:color w:val="auto"/>
          <w:sz w:val="23"/>
          <w:szCs w:val="23"/>
        </w:rPr>
        <w:t>CLIENT: OZONETEL | CA</w:t>
      </w:r>
    </w:p>
    <w:p w:rsidRPr="00B2777E" w:rsidR="006270A9" w:rsidP="0D90ADD6" w:rsidRDefault="006747FB" w14:paraId="67F9ED10" w14:textId="694D4064">
      <w:pPr>
        <w:pStyle w:val="Heading2"/>
        <w:spacing w:before="0" w:after="0"/>
        <w:jc w:val="both"/>
        <w:rPr>
          <w:rFonts w:ascii="Times New Roman" w:hAnsi="Times New Roman" w:eastAsia="Times New Roman" w:cs="Times New Roman"/>
          <w:color w:val="auto"/>
          <w:sz w:val="23"/>
          <w:szCs w:val="23"/>
        </w:rPr>
      </w:pPr>
      <w:r w:rsidRPr="0D90ADD6" w:rsidR="0D90ADD6">
        <w:rPr>
          <w:rFonts w:ascii="Times New Roman" w:hAnsi="Times New Roman" w:eastAsia="Times New Roman" w:cs="Times New Roman"/>
          <w:color w:val="auto"/>
          <w:sz w:val="23"/>
          <w:szCs w:val="23"/>
        </w:rPr>
        <w:t xml:space="preserve">                                             </w:t>
      </w:r>
    </w:p>
    <w:p w:rsidRPr="00982FD8" w:rsidR="006270A9" w:rsidP="688B4DD1" w:rsidRDefault="006270A9" w14:paraId="5859A679" w14:textId="32AD1290">
      <w:pPr>
        <w:spacing w:after="0"/>
        <w:jc w:val="both"/>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pPr>
      <w:r w:rsidRPr="688B4DD1" w:rsidR="688B4DD1">
        <w:rPr>
          <w:rFonts w:ascii="Times New Roman" w:hAnsi="Times New Roman" w:eastAsia="Times New Roman" w:cs="Times New Roman"/>
          <w:b w:val="1"/>
          <w:bCs w:val="1"/>
          <w:color w:val="auto"/>
          <w:sz w:val="23"/>
          <w:szCs w:val="23"/>
        </w:rPr>
        <w:t>DESCRIPTION:</w:t>
      </w:r>
      <w:r w:rsidRPr="688B4DD1" w:rsidR="688B4DD1">
        <w:rPr>
          <w:rFonts w:ascii="Times New Roman" w:hAnsi="Times New Roman" w:eastAsia="Times New Roman" w:cs="Times New Roman"/>
          <w:b w:val="1"/>
          <w:bCs w:val="1"/>
          <w:color w:val="auto"/>
        </w:rPr>
        <w:t xml:space="preserve"> </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Ozonetel</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 xml:space="preserve"> is a product-based company which offers cloud-based contact center solutions and products to a wide range of Telecom domain companies. Their products include </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KooKoo</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 xml:space="preserve">, </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CloudAgent</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 Interaction Analyst, CX-Hub.</w:t>
      </w:r>
    </w:p>
    <w:p w:rsidR="24E0E13E" w:rsidP="688B4DD1" w:rsidRDefault="24E0E13E" w14:paraId="0938E11B" w14:textId="17E97285">
      <w:pPr>
        <w:spacing w:after="0" w:line="288" w:lineRule="auto"/>
        <w:jc w:val="both"/>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KooKoo</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 xml:space="preserve"> is an interface between your web application and the caller which takes phone commands from you and executes them on your behalf to the caller. Cloud Agent is a cloud telephony solution product which provides Multi-Channel ACD (Voice, Email, SMS, social media), IVR, Dialer, Quality Monitoring, Interaction Intelligence and more with zero installation, all contact center applications delivered out of internet browser. Interaction Analyst in Cloud Agent is an advanced business intelligence tool which helps you to get insights into your contact patterns and offers more than 300 reports across all dimensions of a contact </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 xml:space="preserve">center. </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Ozonetel</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 xml:space="preserve"> CX Hub delivers relevant customer information from across all their interaction.</w:t>
      </w:r>
    </w:p>
    <w:p w:rsidR="24E0E13E" w:rsidP="24E0E13E" w:rsidRDefault="24E0E13E" w14:paraId="7CC81458" w14:textId="148D57A0">
      <w:pPr>
        <w:pStyle w:val="ListBullet"/>
        <w:numPr>
          <w:numId w:val="0"/>
        </w:numPr>
        <w:spacing w:after="0"/>
        <w:ind w:left="0"/>
        <w:jc w:val="both"/>
        <w:rPr>
          <w:rFonts w:ascii="Times New Roman" w:hAnsi="Times New Roman" w:eastAsia="Times New Roman" w:cs="Times New Roman"/>
          <w:color w:val="auto"/>
          <w:sz w:val="23"/>
          <w:szCs w:val="23"/>
        </w:rPr>
      </w:pPr>
    </w:p>
    <w:p w:rsidR="688B4DD1" w:rsidP="688B4DD1" w:rsidRDefault="688B4DD1" w14:paraId="7B00DCD5" w14:textId="086E541D">
      <w:pPr>
        <w:pStyle w:val="ListBullet"/>
        <w:numPr>
          <w:numId w:val="0"/>
        </w:numPr>
        <w:spacing w:after="0"/>
        <w:jc w:val="both"/>
        <w:rPr>
          <w:rFonts w:ascii="Times New Roman" w:hAnsi="Times New Roman" w:eastAsia="Times New Roman" w:cs="Times New Roman"/>
          <w:color w:val="auto"/>
          <w:sz w:val="23"/>
          <w:szCs w:val="23"/>
        </w:rPr>
      </w:pPr>
      <w:r w:rsidRPr="688B4DD1" w:rsidR="688B4DD1">
        <w:rPr>
          <w:rFonts w:ascii="Times New Roman" w:hAnsi="Times New Roman" w:eastAsia="Times New Roman" w:cs="Times New Roman"/>
          <w:b w:val="1"/>
          <w:bCs w:val="1"/>
          <w:color w:val="auto"/>
          <w:sz w:val="23"/>
          <w:szCs w:val="23"/>
        </w:rPr>
        <w:t>RESPONSIBILITIES:</w:t>
      </w:r>
    </w:p>
    <w:p w:rsidRPr="00982FD8" w:rsidR="006270A9" w:rsidP="688B4DD1" w:rsidRDefault="4E511EA5" w14:paraId="34FF04B0" w14:textId="5415F538">
      <w:pPr>
        <w:pStyle w:val="ListParagraph"/>
        <w:numPr>
          <w:ilvl w:val="0"/>
          <w:numId w:val="1"/>
        </w:numPr>
        <w:suppressLineNumbers w:val="0"/>
        <w:bidi w:val="0"/>
        <w:spacing w:before="0" w:beforeAutospacing="off" w:after="0" w:afterAutospacing="off" w:line="259" w:lineRule="auto"/>
        <w:ind w:left="216" w:right="0" w:hanging="216"/>
        <w:jc w:val="left"/>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Developed complex PL/SQL and MYSQL queries, AWS Athena based queries, Databases, Schemas, Tables, Indexes, Stored Procedures, Functions, Triggers, Views, Cursors, CTEs, Dynamic SQL.</w:t>
      </w:r>
    </w:p>
    <w:p w:rsidR="24A56E7D" w:rsidP="688B4DD1" w:rsidRDefault="24A56E7D" w14:paraId="23F46AA8" w14:textId="5C5150B7">
      <w:pPr>
        <w:pStyle w:val="ListParagraph"/>
        <w:numPr>
          <w:ilvl w:val="0"/>
          <w:numId w:val="1"/>
        </w:numPr>
        <w:suppressLineNumbers w:val="0"/>
        <w:bidi w:val="0"/>
        <w:spacing w:before="0" w:beforeAutospacing="off" w:after="0" w:afterAutospacing="off" w:line="259" w:lineRule="auto"/>
        <w:ind w:left="216" w:right="0" w:hanging="216"/>
        <w:jc w:val="left"/>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Working knowledge of SQL implicit and in-built Windows functions, Analytical functions, String Functions, Numeric Functions and Datetime functions.</w:t>
      </w:r>
    </w:p>
    <w:p w:rsidR="73D15B54" w:rsidP="688B4DD1" w:rsidRDefault="73D15B54" w14:paraId="4C8F2796" w14:textId="14C3F1BD">
      <w:pPr>
        <w:pStyle w:val="ListParagraph"/>
        <w:numPr>
          <w:ilvl w:val="0"/>
          <w:numId w:val="4"/>
        </w:numPr>
        <w:suppressLineNumbers w:val="0"/>
        <w:bidi w:val="0"/>
        <w:spacing w:before="0" w:beforeAutospacing="off" w:after="0" w:afterAutospacing="off" w:line="259" w:lineRule="auto"/>
        <w:ind w:left="216" w:right="0" w:hanging="216"/>
        <w:jc w:val="left"/>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Expertise</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in writing,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testing</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and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optimizing</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T-SQL Queries</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Dynamic-queries, subqueries, and complex joins for generating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Complex Stored Procedures, Triggers, User-defined Functions</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Views, and Cursors.</w:t>
      </w:r>
    </w:p>
    <w:p w:rsidR="73D15B54" w:rsidP="688B4DD1" w:rsidRDefault="73D15B54" w14:paraId="5F589535" w14:textId="5B6D3752">
      <w:pPr>
        <w:pStyle w:val="ListParagraph"/>
        <w:numPr>
          <w:ilvl w:val="0"/>
          <w:numId w:val="4"/>
        </w:numPr>
        <w:bidi w:val="0"/>
        <w:spacing w:before="0" w:beforeAutospacing="off" w:after="0" w:afterAutospacing="off" w:line="330" w:lineRule="exact"/>
        <w:ind/>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Hands on experience in</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performance optimization</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techniques by analyzing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Query Execution Plans.</w:t>
      </w:r>
    </w:p>
    <w:p w:rsidR="73D15B54" w:rsidP="688B4DD1" w:rsidRDefault="73D15B54" w14:paraId="7261CFAF" w14:textId="662CA156">
      <w:pPr>
        <w:pStyle w:val="ListParagraph"/>
        <w:numPr>
          <w:ilvl w:val="0"/>
          <w:numId w:val="4"/>
        </w:numPr>
        <w:bidi w:val="0"/>
        <w:spacing w:before="0" w:beforeAutospacing="off" w:after="0" w:afterAutospacing="off" w:line="330" w:lineRule="exact"/>
        <w:ind/>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Extensively used the git hub to store the backup copies of procedures and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maintaining</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the versioning.</w:t>
      </w:r>
    </w:p>
    <w:p w:rsidR="73D15B54" w:rsidP="06A54536" w:rsidRDefault="73D15B54" w14:paraId="26BDCF40" w14:textId="0B6F594F">
      <w:pPr>
        <w:pStyle w:val="ListParagraph"/>
        <w:numPr>
          <w:ilvl w:val="0"/>
          <w:numId w:val="4"/>
        </w:numPr>
        <w:suppressLineNumbers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Experience in using recursive CTEs, CTE, temporary tables and effective (oracle/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MySQL</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DDL/DML Triggers to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f</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acilitate</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efficient data manipulation and data consistency as well as to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support the existing applications.</w:t>
      </w:r>
    </w:p>
    <w:p w:rsidR="73D15B54" w:rsidP="06A54536" w:rsidRDefault="73D15B54" w14:paraId="0062B69C" w14:textId="780BD0C6">
      <w:pPr>
        <w:pStyle w:val="ListParagraph"/>
        <w:numPr>
          <w:ilvl w:val="0"/>
          <w:numId w:val="4"/>
        </w:numPr>
        <w:suppressLineNumbers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Experience with MySQL 5.7 and MySQL 8 versions database architecture, SQL and PL/SQL concepts and queries writing.</w:t>
      </w:r>
    </w:p>
    <w:p w:rsidR="73D15B54" w:rsidP="06A54536" w:rsidRDefault="73D15B54" w14:paraId="09948EDD" w14:textId="320F1745">
      <w:pPr>
        <w:pStyle w:val="ListParagraph"/>
        <w:numPr>
          <w:ilvl w:val="0"/>
          <w:numId w:val="1"/>
        </w:numPr>
        <w:suppressLineNumbers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Developed Oracle PL/SQL scripts and queries using Oracle SQL Developer, SQL Plus and TOAD and MySQL PL/SQL scripts and queries using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DBeaver</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MySQL Workbench and MySQL Yog.</w:t>
      </w:r>
    </w:p>
    <w:p w:rsidR="73D15B54" w:rsidP="06A54536" w:rsidRDefault="73D15B54" w14:paraId="63113BCE" w14:textId="64A9DA50">
      <w:pPr>
        <w:pStyle w:val="ListParagraph"/>
        <w:numPr>
          <w:ilvl w:val="0"/>
          <w:numId w:val="1"/>
        </w:numPr>
        <w:suppressLineNumbers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Expensive knowledge of OLTP and OLAP systems for transactional and analytical processing.</w:t>
      </w:r>
    </w:p>
    <w:p w:rsidRPr="00982FD8" w:rsidR="006270A9" w:rsidP="06A54536" w:rsidRDefault="4E511EA5" w14:paraId="718DD79E" w14:textId="091697F7">
      <w:pPr>
        <w:pStyle w:val="ListParagraph"/>
        <w:numPr>
          <w:ilvl w:val="0"/>
          <w:numId w:val="1"/>
        </w:numPr>
        <w:suppressLineNumbers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Optimized the queries to reduce the execution time and improve the performance by following Normalization and Denormalization techniques whenever </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required</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w:t>
      </w:r>
    </w:p>
    <w:p w:rsidR="688B4DD1" w:rsidP="06A54536" w:rsidRDefault="688B4DD1" w14:paraId="004CEAF8" w14:textId="7A62CDC8">
      <w:pPr>
        <w:pStyle w:val="ListParagraph"/>
        <w:numPr>
          <w:ilvl w:val="0"/>
          <w:numId w:val="1"/>
        </w:numPr>
        <w:suppressLineNumbers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Proficient in SQLite,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MySQL</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and SQL databases with Python.</w:t>
      </w:r>
    </w:p>
    <w:p w:rsidR="688B4DD1" w:rsidP="06A54536" w:rsidRDefault="688B4DD1" w14:paraId="04BF88F0" w14:textId="1D47F8B4">
      <w:pPr>
        <w:pStyle w:val="ListParagraph"/>
        <w:numPr>
          <w:ilvl w:val="0"/>
          <w:numId w:val="1"/>
        </w:numPr>
        <w:suppressLineNumbers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Hands on experience on creating incidents, requests using service now and Jira ticketing tools.</w:t>
      </w:r>
    </w:p>
    <w:p w:rsidR="688B4DD1" w:rsidP="06A54536" w:rsidRDefault="688B4DD1" w14:paraId="7DF6129A" w14:textId="7D2B192B">
      <w:pPr>
        <w:pStyle w:val="ListParagraph"/>
        <w:numPr>
          <w:ilvl w:val="0"/>
          <w:numId w:val="1"/>
        </w:numPr>
        <w:suppressLineNumbers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Experience in SQL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performance tuning</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using Cost-Based Optimization in AWS S3.</w:t>
      </w:r>
    </w:p>
    <w:p w:rsidRPr="00982FD8" w:rsidR="006270A9" w:rsidP="06A54536" w:rsidRDefault="4E511EA5" w14:paraId="2F374773" w14:textId="031CF380">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Automated the business processes using the Python and Unix Shell Scripting from database end.</w:t>
      </w:r>
    </w:p>
    <w:p w:rsidRPr="00982FD8" w:rsidR="006270A9" w:rsidP="06A54536" w:rsidRDefault="4E511EA5" w14:paraId="151F906C" w14:textId="477FF19F">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Created Workflows to Extract, Load and Transform (ELT) or Extract, Transform and Load (ETL) source data to respective target locations for further processing upon requests from clients.</w:t>
      </w:r>
    </w:p>
    <w:p w:rsidR="012A6CB9" w:rsidP="06A54536" w:rsidRDefault="012A6CB9" w14:paraId="1C05D6CE" w14:textId="15A9BACD">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Developed ETL Jobs and Transformations using Pentaho Data Integration tool (Kettle) using components/steps like Database Lookup, Database Join, Calculator, Merge, Filter, Sorter, Conditional Split, Data Grid, Switch Case, Group By, Formula, Modified Java Script Value, Aggregator, Add Sequence, Input step, Output step, block Until, Wait based on business pipeline requirements for data loading and data transformations.</w:t>
      </w:r>
    </w:p>
    <w:p w:rsidR="012A6CB9" w:rsidP="06A54536" w:rsidRDefault="012A6CB9" w14:paraId="2F291B4E" w14:textId="1F2AF4E5">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Developed the Informatica Mappings by using available components </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like</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 Source qualifiers, Target loader, Filter, Expression, Sequence Generator, Update Strategy, Joiner, Router and Aggregator based on the task requirements.</w:t>
      </w:r>
    </w:p>
    <w:p w:rsidRPr="00982FD8" w:rsidR="006270A9" w:rsidP="06A54536" w:rsidRDefault="47DF2330" w14:paraId="66FA56E2" w14:textId="6DE24A63">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Developed Python Scripts to process and push source raw data in database as CSV or Parquet files to AWS S3 buckets and SFTP servers.</w:t>
      </w:r>
    </w:p>
    <w:p w:rsidRPr="00982FD8" w:rsidR="006270A9" w:rsidP="06A54536" w:rsidRDefault="47DF2330" w14:paraId="4889437E" w14:textId="5D44197C">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Developed Python Scripts to authenticate AWS IAM Cognito user belonging to one account for pushing data to AWS S3 bucket present in another account without using access key and secret key every time.</w:t>
      </w:r>
    </w:p>
    <w:p w:rsidRPr="00982FD8" w:rsidR="006270A9" w:rsidP="06A54536" w:rsidRDefault="47DF2330" w14:paraId="475AEEE7" w14:textId="2823141C">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Involved in the ELT (Pentaho / Informatica / SSIS) process of extracting source raw data from main servers, loading the same to staging servers and transforming the data to </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eliminate</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 known errors and sending the error details as notifications to respective application teams for fixes and later pushes this transformed data to reporting servers.</w:t>
      </w:r>
    </w:p>
    <w:p w:rsidRPr="00982FD8" w:rsidR="006270A9" w:rsidP="06A54536" w:rsidRDefault="4E511EA5" w14:paraId="66BDB361" w14:textId="2EA06262">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Scheduled the Workflows or ETL Pipelines using Apache Airflow by creating necessary DAGs required or Crontabs on Unix systems based on business requirements.</w:t>
      </w:r>
    </w:p>
    <w:p w:rsidR="28915CCE" w:rsidP="06A54536" w:rsidRDefault="28915CCE" w14:paraId="5873E619" w14:textId="47136F6D">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Experience and knowledge </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of</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 Autosys and Control-M scheduling tools.</w:t>
      </w:r>
    </w:p>
    <w:p w:rsidRPr="00982FD8" w:rsidR="006270A9" w:rsidP="06A54536" w:rsidRDefault="47DF2330" w14:paraId="55D9C175" w14:textId="025C8411">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Provided the backend database support in reports development and </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dashboards</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 generation process.</w:t>
      </w:r>
    </w:p>
    <w:p w:rsidRPr="00982FD8" w:rsidR="006270A9" w:rsidP="06A54536" w:rsidRDefault="47DF2330" w14:paraId="6B5E8A79" w14:textId="5746113A">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Created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modified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several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UNIX shell Scripts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according to the changing needs of the project and client requirements.</w:t>
      </w:r>
    </w:p>
    <w:p w:rsidRPr="00982FD8" w:rsidR="006270A9" w:rsidP="06A54536" w:rsidRDefault="47DF2330" w14:paraId="12713545" w14:textId="71B36D59">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Provided MySQL logic for business clients custom reports and supported the Jasper Reports development process for same.</w:t>
      </w:r>
    </w:p>
    <w:p w:rsidRPr="00982FD8" w:rsidR="006270A9" w:rsidP="06A54536" w:rsidRDefault="47DF2330" w14:paraId="231D5638" w14:textId="74FC96AE">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Gathered the requirements from business clients, developed the Oracle SQL logic, integrated with application team and testing team for respective reports development, testing and deployment using Jira tool.</w:t>
      </w:r>
    </w:p>
    <w:p w:rsidRPr="00982FD8" w:rsidR="006270A9" w:rsidP="06A54536" w:rsidRDefault="4E511EA5" w14:paraId="26632F6A" w14:textId="2B9CD068">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Involved in the data and code-based migration activities from old </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On-Premises</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 environments to new Cloud environments.</w:t>
      </w:r>
    </w:p>
    <w:p w:rsidRPr="00982FD8" w:rsidR="006270A9" w:rsidP="06A54536" w:rsidRDefault="4E511EA5" w14:paraId="3B9F392D" w14:textId="10DE78C1">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Involved in DBA activities like Security, Auditing, Maintenance, Replication, </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Monitoring</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 and Logging.</w:t>
      </w:r>
    </w:p>
    <w:p w:rsidRPr="00982FD8" w:rsidR="006270A9" w:rsidP="06A54536" w:rsidRDefault="47DF2330" w14:paraId="11545A79" w14:textId="4C65D318">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Worked in various environments like Dev, Test, Pre-Prod and Production in both Domestic and </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Enterpri</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se levels and used Git as code repository for collaboration.</w:t>
      </w:r>
    </w:p>
    <w:p w:rsidRPr="00982FD8" w:rsidR="006270A9" w:rsidP="06A54536" w:rsidRDefault="47DF2330" w14:paraId="21337900" w14:textId="5C29B450">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Involved in the database architectural design for CX Hub new dashboards, lead the project as a POC for all queries from database end.</w:t>
      </w:r>
    </w:p>
    <w:p w:rsidR="688B4DD1" w:rsidP="06A54536" w:rsidRDefault="688B4DD1" w14:paraId="7AD127B3" w14:textId="5930C7DE">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Hands-on experience with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Amazon EC2, Amazon 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3, CloudWatch</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Lambda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other services of the AWS family.</w:t>
      </w:r>
    </w:p>
    <w:p w:rsidRPr="00982FD8" w:rsidR="006270A9" w:rsidP="06A54536" w:rsidRDefault="47DF2330" w14:paraId="371DE672" w14:textId="53878C94">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Actively </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participated</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 in all DevOps CI/CD pipeline discussions and debugging.</w:t>
      </w:r>
    </w:p>
    <w:p w:rsidR="5A3D3478" w:rsidP="06A54536" w:rsidRDefault="5A3D3478" w14:paraId="471D3DDA" w14:textId="13D76B55">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Explored cloud concepts related to data storage, data computing, analytics, </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logging</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 and monitoring</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w:t>
      </w:r>
    </w:p>
    <w:p w:rsidR="688B4DD1" w:rsidP="06A54536" w:rsidRDefault="688B4DD1" w14:paraId="6703F89D" w14:textId="76BE99B2">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Perform Data Cleaning, features scaling, features engineering using pandas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numpy</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packages in python.</w:t>
      </w:r>
    </w:p>
    <w:p w:rsidR="688B4DD1" w:rsidP="06A54536" w:rsidRDefault="688B4DD1" w14:paraId="043C2F9B" w14:textId="62F535EB">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Used Python scripts to process XML and Json files.</w:t>
      </w:r>
    </w:p>
    <w:p w:rsidR="5A3D3478" w:rsidP="06A54536" w:rsidRDefault="5A3D3478" w14:paraId="014882E7" w14:textId="3FD07729">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Knowledge and experience on Snowflake concepts like Warehouses, Databases, Schemas, Tables, Stages, Tasks, Streams, Snow Pipes, Time-Travel, Fail Safe, Zero Cloning, Data Sharing</w:t>
      </w:r>
    </w:p>
    <w:p w:rsidR="5A3D3478" w:rsidP="06A54536" w:rsidRDefault="5A3D3478" w14:paraId="7221CC72" w14:textId="494D828B">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Written code to gather auditing and monitoring data from Snowflake related to ETL jobs.</w:t>
      </w:r>
    </w:p>
    <w:p w:rsidR="24E0E13E" w:rsidP="06A54536" w:rsidRDefault="24E0E13E" w14:paraId="71D6731E" w14:textId="4024C746">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Knowledge </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of</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 Tableau visualization tool and created a few Reports and Dashboards.</w:t>
      </w:r>
    </w:p>
    <w:p w:rsidRPr="00E1697B" w:rsidR="00E1697B" w:rsidP="06A54536" w:rsidRDefault="00E1697B" w14:paraId="54797884" w14:textId="1069B036">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Hands on experience on creating incidents, requests using service now and Jira ticketing tools.</w:t>
      </w:r>
    </w:p>
    <w:p w:rsidR="688B4DD1" w:rsidP="06A54536" w:rsidRDefault="688B4DD1" w14:paraId="13DB6139" w14:textId="31473750">
      <w:pPr>
        <w:pStyle w:val="ListParagraph"/>
        <w:numPr>
          <w:ilvl w:val="0"/>
          <w:numId w:val="1"/>
        </w:numPr>
        <w:suppressLineNumbers w:val="0"/>
        <w:bidi w:val="0"/>
        <w:spacing w:before="0" w:beforeAutospacing="off" w:after="0" w:afterAutospacing="off" w:line="330" w:lineRule="exact"/>
        <w:ind w:left="216" w:right="0" w:hanging="216"/>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Extensively used the git hub to store the backup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copies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of procedures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maintaining</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the versioning.</w:t>
      </w:r>
    </w:p>
    <w:p w:rsidR="688B4DD1" w:rsidP="06A54536" w:rsidRDefault="688B4DD1" w14:paraId="6CAE8A4E" w14:textId="7D98346D">
      <w:pPr>
        <w:pStyle w:val="Normal"/>
        <w:suppressLineNumbers w:val="0"/>
        <w:bidi w:val="0"/>
        <w:spacing w:before="0" w:beforeAutospacing="off" w:after="0" w:afterAutospacing="off" w:line="330" w:lineRule="exact"/>
        <w:ind w:left="0" w:right="0"/>
        <w:jc w:val="left"/>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p>
    <w:p w:rsidR="688B4DD1" w:rsidP="688B4DD1" w:rsidRDefault="688B4DD1" w14:paraId="7DF1A6C9" w14:textId="2892F588">
      <w:pPr>
        <w:pStyle w:val="Normal"/>
        <w:suppressLineNumbers w:val="0"/>
        <w:bidi w:val="0"/>
        <w:spacing w:before="0" w:beforeAutospacing="off" w:after="0" w:afterAutospacing="off" w:line="330" w:lineRule="exact"/>
        <w:ind w:left="0" w:right="0"/>
        <w:jc w:val="both"/>
        <w:rPr>
          <w:rFonts w:ascii="Times New Roman" w:hAnsi="Times New Roman" w:eastAsia="Times New Roman" w:cs="Times New Roman"/>
          <w:color w:val="auto"/>
          <w:sz w:val="23"/>
          <w:szCs w:val="23"/>
        </w:rPr>
      </w:pPr>
      <w:r w:rsidRPr="688B4DD1" w:rsidR="688B4DD1">
        <w:rPr>
          <w:rFonts w:ascii="Times New Roman" w:hAnsi="Times New Roman" w:eastAsia="Times New Roman" w:cs="Times New Roman"/>
          <w:b w:val="1"/>
          <w:bCs w:val="1"/>
          <w:color w:val="auto"/>
          <w:sz w:val="23"/>
          <w:szCs w:val="23"/>
        </w:rPr>
        <w:t xml:space="preserve">TOOLS/SOFTWARES/LANGUAGES USED: </w:t>
      </w:r>
      <w:r w:rsidRPr="688B4DD1" w:rsidR="688B4DD1">
        <w:rPr>
          <w:rFonts w:ascii="Times New Roman" w:hAnsi="Times New Roman" w:eastAsia="Times New Roman" w:cs="Times New Roman"/>
          <w:color w:val="auto"/>
          <w:sz w:val="23"/>
          <w:szCs w:val="23"/>
        </w:rPr>
        <w:t xml:space="preserve">MySQL, Oracle, SQL, PLSQL, Pentaho Data Integration (PDI - Kettle), Informatica, Python, Unix Shell Scripting, Relational Database Service (RDS), EC2, S3, Glue Catalog, Jasper Studio Reports, Crontab, Apache Airflow, Snowflake, MySQL Workbench, MySQL Yog, </w:t>
      </w:r>
      <w:r w:rsidRPr="688B4DD1" w:rsidR="688B4DD1">
        <w:rPr>
          <w:rFonts w:ascii="Times New Roman" w:hAnsi="Times New Roman" w:eastAsia="Times New Roman" w:cs="Times New Roman"/>
          <w:color w:val="auto"/>
          <w:sz w:val="23"/>
          <w:szCs w:val="23"/>
        </w:rPr>
        <w:t>DBeaver</w:t>
      </w:r>
      <w:r w:rsidRPr="688B4DD1" w:rsidR="688B4DD1">
        <w:rPr>
          <w:rFonts w:ascii="Times New Roman" w:hAnsi="Times New Roman" w:eastAsia="Times New Roman" w:cs="Times New Roman"/>
          <w:color w:val="auto"/>
          <w:sz w:val="23"/>
          <w:szCs w:val="23"/>
        </w:rPr>
        <w:t>, Oracle SQL Developer, SQL Plus and TOAD, Sublime Text, Dragon Disk, File Zilla, Jira, Git, Redmine, Notepad++,Pandas, Python.</w:t>
      </w:r>
    </w:p>
    <w:p w:rsidR="0D90ADD6" w:rsidP="0D90ADD6" w:rsidRDefault="0D90ADD6" w14:paraId="5ABD20DC" w14:textId="45080140">
      <w:pPr>
        <w:spacing w:after="0"/>
        <w:rPr>
          <w:rFonts w:ascii="Times New Roman" w:hAnsi="Times New Roman" w:eastAsia="Times New Roman" w:cs="Times New Roman"/>
          <w:b w:val="1"/>
          <w:bCs w:val="1"/>
          <w:color w:val="auto"/>
        </w:rPr>
      </w:pPr>
    </w:p>
    <w:p w:rsidR="0D90ADD6" w:rsidP="0D90ADD6" w:rsidRDefault="0D90ADD6" w14:paraId="0A60EFBB" w14:textId="18D374A5">
      <w:pPr>
        <w:spacing w:after="0"/>
        <w:rPr>
          <w:rFonts w:ascii="Times New Roman" w:hAnsi="Times New Roman" w:eastAsia="Times New Roman" w:cs="Times New Roman"/>
          <w:b w:val="1"/>
          <w:bCs w:val="1"/>
          <w:color w:val="auto"/>
        </w:rPr>
      </w:pPr>
    </w:p>
    <w:p w:rsidR="00E1697B" w:rsidP="0D90ADD6" w:rsidRDefault="007E5198" w14:paraId="3F855A21" w14:textId="7FF58D84">
      <w:pPr>
        <w:spacing w:after="0"/>
        <w:rPr>
          <w:rFonts w:ascii="Times New Roman" w:hAnsi="Times New Roman" w:eastAsia="Times New Roman" w:cs="Times New Roman"/>
          <w:b w:val="1"/>
          <w:bCs w:val="1"/>
          <w:color w:val="auto"/>
          <w:sz w:val="23"/>
          <w:szCs w:val="23"/>
        </w:rPr>
      </w:pPr>
      <w:r w:rsidRPr="0D90ADD6" w:rsidR="0D90ADD6">
        <w:rPr>
          <w:rFonts w:ascii="Times New Roman" w:hAnsi="Times New Roman" w:eastAsia="Times New Roman" w:cs="Times New Roman"/>
          <w:b w:val="1"/>
          <w:bCs w:val="1"/>
          <w:color w:val="auto"/>
          <w:sz w:val="23"/>
          <w:szCs w:val="23"/>
        </w:rPr>
        <w:t xml:space="preserve">ROLE: SQL SERVER DATABASE DEVELOPER AND ADMINISTRATOR       </w:t>
      </w:r>
    </w:p>
    <w:p w:rsidR="00E1697B" w:rsidP="0D90ADD6" w:rsidRDefault="007E5198" w14:paraId="27917F9F" w14:textId="02169547">
      <w:pPr>
        <w:spacing w:after="0"/>
        <w:rPr>
          <w:rFonts w:ascii="Times New Roman" w:hAnsi="Times New Roman" w:eastAsia="Times New Roman" w:cs="Times New Roman"/>
          <w:b w:val="1"/>
          <w:bCs w:val="1"/>
          <w:color w:val="auto"/>
          <w:sz w:val="23"/>
          <w:szCs w:val="23"/>
        </w:rPr>
      </w:pPr>
      <w:r w:rsidRPr="0D90ADD6" w:rsidR="0D90ADD6">
        <w:rPr>
          <w:rFonts w:ascii="Times New Roman" w:hAnsi="Times New Roman" w:eastAsia="Times New Roman" w:cs="Times New Roman"/>
          <w:b w:val="1"/>
          <w:bCs w:val="1"/>
          <w:color w:val="auto"/>
          <w:sz w:val="23"/>
          <w:szCs w:val="23"/>
        </w:rPr>
        <w:t>MAY 2018 – APRIL 2021</w:t>
      </w:r>
    </w:p>
    <w:p w:rsidR="006270A9" w:rsidP="0D90ADD6" w:rsidRDefault="00E1697B" w14:paraId="5D069500" w14:textId="557D2E78">
      <w:pPr>
        <w:spacing w:after="0" w:line="330" w:lineRule="exact"/>
        <w:jc w:val="both"/>
        <w:rPr>
          <w:rFonts w:ascii="Times New Roman" w:hAnsi="Times New Roman" w:eastAsia="Times New Roman" w:cs="Times New Roman"/>
          <w:b w:val="1"/>
          <w:bCs w:val="1"/>
          <w:color w:val="auto"/>
          <w:sz w:val="23"/>
          <w:szCs w:val="23"/>
        </w:rPr>
      </w:pPr>
      <w:r w:rsidRPr="0D90ADD6" w:rsidR="0D90ADD6">
        <w:rPr>
          <w:rFonts w:ascii="Times New Roman" w:hAnsi="Times New Roman" w:eastAsia="Times New Roman" w:cs="Times New Roman"/>
          <w:b w:val="1"/>
          <w:bCs w:val="1"/>
          <w:color w:val="auto"/>
          <w:sz w:val="23"/>
          <w:szCs w:val="23"/>
        </w:rPr>
        <w:t>CLIENT: ACCENTURE | HYDERABAD, INDIA</w:t>
      </w:r>
    </w:p>
    <w:p w:rsidR="006270A9" w:rsidP="0D90ADD6" w:rsidRDefault="00E1697B" w14:paraId="3E9C67D0" w14:textId="633E2459">
      <w:pPr>
        <w:spacing w:after="0" w:line="330" w:lineRule="exact"/>
        <w:jc w:val="both"/>
        <w:rPr>
          <w:rFonts w:ascii="Times New Roman" w:hAnsi="Times New Roman" w:eastAsia="Times New Roman" w:cs="Times New Roman"/>
          <w:b w:val="1"/>
          <w:bCs w:val="1"/>
          <w:color w:val="auto"/>
          <w:sz w:val="23"/>
          <w:szCs w:val="23"/>
        </w:rPr>
      </w:pPr>
      <w:r w:rsidRPr="0D90ADD6" w:rsidR="0D90ADD6">
        <w:rPr>
          <w:rFonts w:ascii="Times New Roman" w:hAnsi="Times New Roman" w:eastAsia="Times New Roman" w:cs="Times New Roman"/>
          <w:b w:val="1"/>
          <w:bCs w:val="1"/>
          <w:color w:val="auto"/>
          <w:sz w:val="23"/>
          <w:szCs w:val="23"/>
        </w:rPr>
        <w:t xml:space="preserve">END </w:t>
      </w:r>
      <w:r w:rsidRPr="0D90ADD6" w:rsidR="0D90ADD6">
        <w:rPr>
          <w:rFonts w:ascii="Times New Roman" w:hAnsi="Times New Roman" w:eastAsia="Times New Roman" w:cs="Times New Roman"/>
          <w:b w:val="1"/>
          <w:bCs w:val="1"/>
          <w:color w:val="auto"/>
          <w:sz w:val="23"/>
          <w:szCs w:val="23"/>
        </w:rPr>
        <w:t>CLIENT:</w:t>
      </w:r>
      <w:r w:rsidRPr="0D90ADD6" w:rsidR="0D90ADD6">
        <w:rPr>
          <w:rFonts w:ascii="Times New Roman" w:hAnsi="Times New Roman" w:eastAsia="Times New Roman" w:cs="Times New Roman"/>
          <w:b w:val="1"/>
          <w:bCs w:val="1"/>
          <w:color w:val="auto"/>
          <w:sz w:val="23"/>
          <w:szCs w:val="23"/>
        </w:rPr>
        <w:t xml:space="preserve"> MICROSOFT | HYDERABAD, INDIA</w:t>
      </w:r>
    </w:p>
    <w:p w:rsidR="0D90ADD6" w:rsidP="0D90ADD6" w:rsidRDefault="0D90ADD6" w14:paraId="76205A1C" w14:textId="66441CC8">
      <w:pPr>
        <w:pStyle w:val="Normal"/>
        <w:spacing w:after="0" w:line="330" w:lineRule="exact"/>
        <w:jc w:val="both"/>
        <w:rPr>
          <w:rFonts w:ascii="Times New Roman" w:hAnsi="Times New Roman" w:eastAsia="Times New Roman" w:cs="Times New Roman"/>
          <w:b w:val="1"/>
          <w:bCs w:val="1"/>
          <w:color w:val="auto"/>
          <w:sz w:val="23"/>
          <w:szCs w:val="23"/>
        </w:rPr>
      </w:pPr>
    </w:p>
    <w:p w:rsidR="0D90ADD6" w:rsidP="688B4DD1" w:rsidRDefault="0D90ADD6" w14:paraId="4774B5C4" w14:textId="323AFC8F">
      <w:pPr>
        <w:tabs>
          <w:tab w:val="num" w:leader="none" w:pos="216"/>
        </w:tabs>
        <w:spacing w:after="0" w:line="288" w:lineRule="auto"/>
        <w:jc w:val="both"/>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688B4DD1" w:rsidR="688B4DD1">
        <w:rPr>
          <w:rFonts w:ascii="Times New Roman" w:hAnsi="Times New Roman" w:eastAsia="Times New Roman" w:cs="Times New Roman"/>
          <w:b w:val="1"/>
          <w:bCs w:val="1"/>
          <w:color w:val="auto"/>
          <w:sz w:val="23"/>
          <w:szCs w:val="23"/>
        </w:rPr>
        <w:t>DESCRIPTION:</w:t>
      </w:r>
      <w:r w:rsidRPr="688B4DD1" w:rsidR="688B4DD1">
        <w:rPr>
          <w:rFonts w:ascii="Times New Roman" w:hAnsi="Times New Roman" w:eastAsia="Times New Roman" w:cs="Times New Roman"/>
          <w:b w:val="1"/>
          <w:bCs w:val="1"/>
          <w:color w:val="auto"/>
        </w:rPr>
        <w:t xml:space="preserve"> </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 xml:space="preserve">Microsoft MSCI Support Operations project where we provide the SQL Server database development and administration support to </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maintain</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 xml:space="preserve"> and secure the data related to the products developed and launched by </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Microsoft.</w:t>
      </w:r>
    </w:p>
    <w:p w:rsidR="0D90ADD6" w:rsidP="688B4DD1" w:rsidRDefault="0D90ADD6" w14:paraId="700523F4" w14:textId="32351DCC">
      <w:pPr>
        <w:tabs>
          <w:tab w:val="num" w:leader="none" w:pos="216"/>
        </w:tabs>
        <w:spacing w:after="0" w:line="288" w:lineRule="auto"/>
        <w:jc w:val="both"/>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The</w:t>
      </w: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 xml:space="preserve"> mission of the Manufacturing, Supply Chain, and Information &amp; Services (MSCIS) organization is to Deliver WorldClass End-to-End Solutions that Maximize Value in each of the businesses that we support, whether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it's</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Xbox or Zune; hardware or consumer software; or any other product platform. MSCIS supports a broad portfolio of Microsoft software,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hardware</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and services, including XBOX 360, Kinect for XBOX, Windows Media Center, Zune, and PC Hardware. It is ranked as </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12</w:t>
      </w:r>
      <w:r w:rsidRPr="688B4DD1" w:rsidR="688B4DD1">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t xml:space="preserve"> largest supply chain Management in the world.</w:t>
      </w:r>
    </w:p>
    <w:p w:rsidRPr="00982FD8" w:rsidR="0031347B" w:rsidP="688B4DD1" w:rsidRDefault="4E511EA5" w14:paraId="2AE3249B" w14:textId="240D84A1">
      <w:pPr>
        <w:tabs>
          <w:tab w:val="num" w:pos="216"/>
        </w:tabs>
        <w:spacing w:after="0" w:line="288" w:lineRule="auto"/>
        <w:jc w:val="both"/>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pPr>
      <w:r w:rsidRPr="688B4DD1" w:rsidR="688B4DD1">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t>Many teams including Database, Infra, Network, Storage and Application work on the same project and coordinate accordingly to support and integrate the workflow to reach the targets set by the client.</w:t>
      </w:r>
    </w:p>
    <w:p w:rsidR="0D90ADD6" w:rsidP="0D90ADD6" w:rsidRDefault="0D90ADD6" w14:paraId="4FBE7CAD" w14:textId="22179F74">
      <w:pPr>
        <w:pStyle w:val="Normal"/>
        <w:tabs>
          <w:tab w:val="num" w:leader="none" w:pos="216"/>
        </w:tabs>
        <w:spacing w:after="0" w:line="288" w:lineRule="auto"/>
        <w:jc w:val="both"/>
        <w:rPr>
          <w:rFonts w:ascii="Times New Roman" w:hAnsi="Times New Roman" w:eastAsia="Times New Roman" w:cs="Times New Roman"/>
          <w:color w:val="auto"/>
          <w:sz w:val="23"/>
          <w:szCs w:val="23"/>
        </w:rPr>
      </w:pPr>
    </w:p>
    <w:p w:rsidRPr="00982FD8" w:rsidR="0031347B" w:rsidP="688B4DD1" w:rsidRDefault="47DF2330" w14:paraId="3F35FB28" w14:textId="1F9BC727">
      <w:pPr>
        <w:pStyle w:val="ListParagraph"/>
        <w:suppressLineNumbers w:val="0"/>
        <w:bidi w:val="0"/>
        <w:spacing w:before="0" w:beforeAutospacing="off" w:after="0" w:afterAutospacing="off" w:line="330" w:lineRule="exact"/>
        <w:ind w:right="0"/>
        <w:jc w:val="both"/>
        <w:rPr>
          <w:rFonts w:ascii="Times New Roman" w:hAnsi="Times New Roman" w:eastAsia="Times New Roman" w:cs="Times New Roman" w:asciiTheme="minorAscii" w:hAnsiTheme="minorAscii" w:eastAsiaTheme="minorEastAsia" w:cstheme="minorBidi"/>
          <w:b w:val="0"/>
          <w:bCs w:val="0"/>
          <w:color w:val="auto"/>
          <w:sz w:val="23"/>
          <w:szCs w:val="23"/>
          <w:lang w:eastAsia="ja-JP" w:bidi="ar-SA"/>
        </w:rPr>
      </w:pPr>
      <w:r w:rsidRPr="688B4DD1" w:rsidR="688B4DD1">
        <w:rPr>
          <w:rFonts w:ascii="Times New Roman" w:hAnsi="Times New Roman" w:eastAsia="Times New Roman" w:cs="Times New Roman"/>
          <w:b w:val="1"/>
          <w:bCs w:val="1"/>
          <w:color w:val="auto"/>
          <w:sz w:val="23"/>
          <w:szCs w:val="23"/>
        </w:rPr>
        <w:t>RESPONSIBILITIES:</w:t>
      </w:r>
    </w:p>
    <w:p w:rsidR="00E1697B" w:rsidP="06A54536" w:rsidRDefault="00E1697B" w14:paraId="3560B0D4" w14:textId="701AC551">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SQL Server 2012/2014/2016/2017 Database Administration and Development.</w:t>
      </w:r>
    </w:p>
    <w:p w:rsidR="00E1697B" w:rsidP="06A54536" w:rsidRDefault="00E1697B" w14:paraId="0A9B97A3" w14:textId="5AC2C696">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Maintained about 60</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0 servers including Production and Non-Production.</w:t>
      </w:r>
    </w:p>
    <w:p w:rsidR="00E1697B" w:rsidP="06A54536" w:rsidRDefault="00E1697B" w14:paraId="61C1962E" w14:textId="336A30AD">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Provided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the backend SQL Server database management support to application users by using the specialized software to store and organize data which includes the SQL Server Installation, Upgradation, Conﬁguration, Capacity Plan</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ning, Security, Backup and Data Recovery.</w:t>
      </w:r>
    </w:p>
    <w:p w:rsidR="00E1697B" w:rsidP="06A54536" w:rsidRDefault="00E1697B" w14:paraId="7130397E" w14:textId="00CB6AEE">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Performed database migrations from old environment (old versions or On-Premises) to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new environment</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(new versions or Cloud – Azure SQL Database).</w:t>
      </w:r>
    </w:p>
    <w:p w:rsidR="00E1697B" w:rsidP="06A54536" w:rsidRDefault="00E1697B" w14:paraId="35D9CC6B" w14:textId="26B6564C">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Conﬁgured Always On with multiple Secondary Replicas.</w:t>
      </w:r>
    </w:p>
    <w:p w:rsidR="00E1697B" w:rsidP="06A54536" w:rsidRDefault="00E1697B" w14:paraId="44003B02" w14:textId="70BEF602">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Performed weekly Index Maintenance manually for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very critical</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applications.</w:t>
      </w:r>
    </w:p>
    <w:p w:rsidR="00E1697B" w:rsidP="06A54536" w:rsidRDefault="00E1697B" w14:paraId="395E9F88" w14:textId="2F05704F">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Setup Extended Events to capture the Deadlock session details upon request from application teams and analyze the Deadlock Traces.</w:t>
      </w:r>
    </w:p>
    <w:p w:rsidR="00E1697B" w:rsidP="06A54536" w:rsidRDefault="00E1697B" w14:paraId="7255C853" w14:textId="53FB13E0">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Conﬁgured SQL DB Mail, Linked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Servers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and SQL Agent Jobs.</w:t>
      </w:r>
    </w:p>
    <w:p w:rsidR="00E1697B" w:rsidP="06A54536" w:rsidRDefault="00E1697B" w14:paraId="3298B0A8" w14:textId="7FE72122">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Handled Major Incident Calls and troubleshooted Performance related issues in MSSQL servers.</w:t>
      </w:r>
    </w:p>
    <w:p w:rsidR="00E1697B" w:rsidP="06A54536" w:rsidRDefault="00E1697B" w14:paraId="25C7B821" w14:textId="33F5CCE9">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Performed MSSQL Cluster Installations and Cluster Disks Migrations.</w:t>
      </w:r>
    </w:p>
    <w:p w:rsidR="00E1697B" w:rsidP="06A54536" w:rsidRDefault="00E1697B" w14:paraId="26F6BDDC" w14:textId="2037824E">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Created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monitored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Azure Backups.</w:t>
      </w:r>
    </w:p>
    <w:p w:rsidR="00E1697B" w:rsidP="06A54536" w:rsidRDefault="00E1697B" w14:paraId="022353E3" w14:textId="6EA68F26">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Knowledge on Azure Cloud fundamentals regarding Infra and Databases.</w:t>
      </w:r>
    </w:p>
    <w:p w:rsidR="00E1697B" w:rsidP="06A54536" w:rsidRDefault="00E1697B" w14:paraId="1D3500C6" w14:textId="663BA6B6">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Handled Blockings, Job Failures, Backup Failures, Disk Space, Log File growth alerts, AO Availability sync related alerts and Replication monitoring on a regular basis.</w:t>
      </w:r>
    </w:p>
    <w:p w:rsidR="00E1697B" w:rsidP="06A54536" w:rsidRDefault="00E1697B" w14:paraId="455B74D9" w14:textId="23CD9536">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Worked on the tickets assigned through Service Now portal and Incident Management and closed them within SLA.</w:t>
      </w:r>
    </w:p>
    <w:p w:rsidR="00E1697B" w:rsidP="06A54536" w:rsidRDefault="00E1697B" w14:paraId="520E84D9" w14:textId="2D1BC5E8">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Conﬁgured reports using T-SQL for internal team auditing and alerting purposes.</w:t>
      </w:r>
    </w:p>
    <w:p w:rsidR="00E1697B" w:rsidP="06A54536" w:rsidRDefault="00E1697B" w14:paraId="4B8A74C0" w14:textId="40EACB05">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Documentation of both basic and critical database activities.</w:t>
      </w:r>
    </w:p>
    <w:p w:rsidR="00E1697B" w:rsidP="06A54536" w:rsidRDefault="00E1697B" w14:paraId="5C7AD925" w14:textId="09DEA799">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Upgraded and Installed MSSQL server CU patches and rebooted the servers as part of monthly patching activity.</w:t>
      </w:r>
    </w:p>
    <w:p w:rsidR="00E1697B" w:rsidP="06A54536" w:rsidRDefault="00E1697B" w14:paraId="6CD09520" w14:textId="5D3B37FE">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Resolved database security related issues by creating Logins, Roles and Permissions for respective application teams and members.</w:t>
      </w:r>
    </w:p>
    <w:p w:rsidR="00E1697B" w:rsidP="06A54536" w:rsidRDefault="00E1697B" w14:paraId="4D51AF21" w14:textId="5C3D8F59">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Involved in automation of a few manual database server installation and patching tasks through PowerShell Scripting.</w:t>
      </w:r>
    </w:p>
    <w:p w:rsidR="688B4DD1" w:rsidP="06A54536" w:rsidRDefault="688B4DD1" w14:paraId="05617858" w14:textId="5CEC6762">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Created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modified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several UNIX shell Scripts according to the changing needs of the project and client requirements.</w:t>
      </w:r>
    </w:p>
    <w:p w:rsidR="00E1697B" w:rsidP="06A54536" w:rsidRDefault="00E1697B" w14:paraId="63649A13" w14:textId="6FA0AD4E">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Provided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configuration setup supports to application teams for SSIS and SSRS. </w:t>
      </w:r>
    </w:p>
    <w:p w:rsidR="00E1697B" w:rsidP="06A54536" w:rsidRDefault="00E1697B" w14:paraId="07DCFB5D" w14:textId="24E94378">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Developed complex T-SQL scripts which includes Stored Procedures, Functions, Triggers, CTEs, Windows functions, Analytical functions, Views, Cursors, Subqueries, In-Line queries etc.</w:t>
      </w:r>
    </w:p>
    <w:p w:rsidR="00E1697B" w:rsidP="06A54536" w:rsidRDefault="00E1697B" w14:paraId="5157845B" w14:textId="57E723D0">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Worked with other development teams and business users to gather business requirements and develop ETL (SSIS) workflows for Data loading, Data processing, Data cleaning and Data Transformations.</w:t>
      </w:r>
    </w:p>
    <w:p w:rsidR="00E1697B" w:rsidP="06A54536" w:rsidRDefault="00E1697B" w14:paraId="148EF956" w14:textId="2C38A325">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Knowledge on SSIS Workflows and developed few transformations for Source data preprocessing and loading into target tables along with Development team based on Business user requirements.</w:t>
      </w:r>
    </w:p>
    <w:p w:rsidR="00E1697B" w:rsidP="06A54536" w:rsidRDefault="00E1697B" w14:paraId="5876A94B" w14:textId="38C31D5F">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Developed complex SSIS packages using components like Control Flow, </w:t>
      </w:r>
      <w:bookmarkStart w:name="_Int_blJ3Q0N2" w:id="1181140846"/>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Data Flow,</w:t>
      </w:r>
      <w:bookmarkEnd w:id="1181140846"/>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Filter, Router, Data conversion, Merge Join, Transactions, Checkpoints, SCD, CDC etc. based on requirement.</w:t>
      </w:r>
    </w:p>
    <w:p w:rsidR="688B4DD1" w:rsidP="06A54536" w:rsidRDefault="688B4DD1" w14:paraId="55B1025D" w14:textId="7F43ECB9">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bookmarkStart w:name="_Int_oyBPjELo" w:id="738988497"/>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Experienced</w:t>
      </w:r>
      <w:bookmarkEnd w:id="738988497"/>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with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Amazon EC2, Amazon S3, CloudWatch, Lambda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other services of the AWS.</w:t>
      </w:r>
    </w:p>
    <w:p w:rsidR="688B4DD1" w:rsidP="06A54536" w:rsidRDefault="688B4DD1" w14:paraId="6B0F50A3" w14:textId="42751924">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Developed database triggers and stored procedures using T-SQL cursors and tables.</w:t>
      </w:r>
    </w:p>
    <w:p w:rsidR="688B4DD1" w:rsidP="06A54536" w:rsidRDefault="688B4DD1" w14:paraId="32CD3BB6" w14:textId="3E7E3CBD">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Effectively used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views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to prevent unauthorized access.</w:t>
      </w:r>
    </w:p>
    <w:p w:rsidR="688B4DD1" w:rsidP="06A54536" w:rsidRDefault="688B4DD1" w14:paraId="600551E7" w14:textId="06A33114">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Used advanced features of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T-SQL</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in order to</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design and tune T-SQL to interface with the Database and other applications in the most efficient manner and created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stored Procedures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for the business logic using T-SQL.</w:t>
      </w:r>
    </w:p>
    <w:p w:rsidR="688B4DD1" w:rsidP="06A54536" w:rsidRDefault="688B4DD1" w14:paraId="2552F825" w14:textId="2683DE88">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Tuned SQL queries using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execution plans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for better performance.</w:t>
      </w:r>
    </w:p>
    <w:p w:rsidR="688B4DD1" w:rsidP="06A54536" w:rsidRDefault="688B4DD1" w14:paraId="2F299453" w14:textId="3F5E8463">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Experience in creating complex SSIS packages using proper control and data flow elements with error handling.</w:t>
      </w:r>
    </w:p>
    <w:p w:rsidR="00E1697B" w:rsidP="06A54536" w:rsidRDefault="00E1697B" w14:paraId="4FD99D5B" w14:textId="01EC96FB">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Knowledge on SSRS Reports working and developed few Reports on data related to internal teams for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easy process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and visualization.</w:t>
      </w:r>
    </w:p>
    <w:p w:rsidR="00E1697B" w:rsidP="06A54536" w:rsidRDefault="00E1697B" w14:paraId="395A2C99" w14:textId="27EA4E13">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Knowledge of Tableau visualization tool and created a few Reports and Dashboards using same.</w:t>
      </w:r>
    </w:p>
    <w:p w:rsidR="00E1697B" w:rsidP="06A54536" w:rsidRDefault="00E1697B" w14:paraId="6EBD8AFD" w14:textId="6AD9D537">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Development support to application teams to analyze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provide</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solutions or work arounds.</w:t>
      </w:r>
    </w:p>
    <w:p w:rsidR="00E1697B" w:rsidP="06A54536" w:rsidRDefault="00E1697B" w14:paraId="31852C50" w14:textId="082D6A34">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Worked on Production data to perform problem fix or any Hot Fix and small enhancement if needed.</w:t>
      </w:r>
    </w:p>
    <w:p w:rsidR="00E1697B" w:rsidP="06A54536" w:rsidRDefault="00E1697B" w14:paraId="060B044D" w14:textId="6444FCB0">
      <w:pPr>
        <w:pStyle w:val="ListParagraph"/>
        <w:numPr>
          <w:ilvl w:val="0"/>
          <w:numId w:val="48"/>
        </w:numPr>
        <w:suppressLineNumbers w:val="0"/>
        <w:tabs>
          <w:tab w:val="num" w:leader="none" w:pos="216"/>
        </w:tabs>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Knowledge and Experience using Visual Studio to work with SQL Server Data Tools (SSDT).</w:t>
      </w:r>
    </w:p>
    <w:p w:rsidR="688B4DD1" w:rsidP="688B4DD1" w:rsidRDefault="688B4DD1" w14:paraId="2B0F256A" w14:textId="32E42F9B">
      <w:pPr>
        <w:pStyle w:val="Normal"/>
        <w:suppressLineNumbers w:val="0"/>
        <w:tabs>
          <w:tab w:val="num" w:leader="none" w:pos="216"/>
        </w:tabs>
        <w:bidi w:val="0"/>
        <w:spacing w:before="0" w:beforeAutospacing="off" w:after="0" w:afterAutospacing="off" w:line="330" w:lineRule="exact"/>
        <w:ind w:left="0" w:right="0"/>
        <w:jc w:val="both"/>
        <w:rPr>
          <w:rFonts w:ascii="Times New Roman" w:hAnsi="Times New Roman" w:eastAsia="Times New Roman" w:cs="Times New Roman" w:asciiTheme="minorAscii" w:hAnsiTheme="minorAscii" w:eastAsiaTheme="minorEastAsia" w:cstheme="minorBidi"/>
          <w:b w:val="0"/>
          <w:bCs w:val="0"/>
          <w:noProof w:val="0"/>
          <w:color w:val="auto"/>
          <w:sz w:val="23"/>
          <w:szCs w:val="23"/>
          <w:lang w:val="en-US" w:eastAsia="ja-JP" w:bidi="ar-SA"/>
        </w:rPr>
      </w:pPr>
    </w:p>
    <w:p w:rsidR="00E1697B" w:rsidP="73D15B54" w:rsidRDefault="00E1697B" w14:paraId="4E642BE2" w14:textId="6881DA23">
      <w:pPr>
        <w:pStyle w:val="ListBullet"/>
        <w:numPr>
          <w:numId w:val="0"/>
        </w:numPr>
        <w:tabs>
          <w:tab w:val="num" w:leader="none" w:pos="216"/>
        </w:tabs>
        <w:spacing w:after="0" w:line="288" w:lineRule="auto"/>
        <w:ind w:left="0"/>
        <w:jc w:val="both"/>
        <w:rPr>
          <w:rFonts w:ascii="Times New Roman" w:hAnsi="Times New Roman" w:eastAsia="Times New Roman" w:cs="Times New Roman"/>
          <w:b w:val="1"/>
          <w:bCs w:val="1"/>
          <w:color w:val="auto"/>
          <w:sz w:val="23"/>
          <w:szCs w:val="23"/>
        </w:rPr>
      </w:pPr>
      <w:r w:rsidRPr="73D15B54" w:rsidR="73D15B54">
        <w:rPr>
          <w:rFonts w:ascii="Times New Roman" w:hAnsi="Times New Roman" w:eastAsia="Times New Roman" w:cs="Times New Roman"/>
          <w:b w:val="1"/>
          <w:bCs w:val="1"/>
          <w:i w:val="0"/>
          <w:iCs w:val="0"/>
          <w:caps w:val="0"/>
          <w:smallCaps w:val="0"/>
          <w:noProof w:val="0"/>
          <w:color w:val="auto"/>
          <w:sz w:val="23"/>
          <w:szCs w:val="23"/>
          <w:lang w:val="en-US"/>
        </w:rPr>
        <w:t xml:space="preserve">TOOLS/SOFTWARES/LANGUAGES USED: </w:t>
      </w:r>
      <w:r w:rsidRPr="73D15B54" w:rsidR="73D15B54">
        <w:rPr>
          <w:rFonts w:ascii="Times New Roman" w:hAnsi="Times New Roman" w:eastAsia="Times New Roman" w:cs="Times New Roman"/>
          <w:b w:val="0"/>
          <w:bCs w:val="0"/>
          <w:i w:val="0"/>
          <w:iCs w:val="0"/>
          <w:caps w:val="0"/>
          <w:smallCaps w:val="0"/>
          <w:noProof w:val="0"/>
          <w:color w:val="auto"/>
          <w:sz w:val="23"/>
          <w:szCs w:val="23"/>
          <w:lang w:val="en-US"/>
        </w:rPr>
        <w:t>MSSQL Server, SQL, PLSQL, T-SQL, PowerShell, Azure SQL Database, Azure Backups, SSIS, SSRS, SQL Server Management Studio (SSMS), ServiceNow, Incident Management, Visual Studio, SQL Server Data Tools (SSDT)</w:t>
      </w:r>
    </w:p>
    <w:p w:rsidR="00E1697B" w:rsidP="73D15B54" w:rsidRDefault="00E1697B" w14:paraId="364947F2" w14:textId="5BD8492A">
      <w:pPr>
        <w:pStyle w:val="ListBullet"/>
        <w:numPr>
          <w:numId w:val="0"/>
        </w:numPr>
        <w:tabs>
          <w:tab w:val="num" w:leader="none" w:pos="216"/>
        </w:tabs>
        <w:spacing w:after="0" w:line="288" w:lineRule="auto"/>
        <w:ind w:left="0"/>
        <w:jc w:val="both"/>
        <w:rPr>
          <w:rFonts w:ascii="Times New Roman" w:hAnsi="Times New Roman" w:eastAsia="Times New Roman" w:cs="Times New Roman"/>
          <w:b w:val="1"/>
          <w:bCs w:val="1"/>
          <w:color w:val="auto"/>
          <w:sz w:val="23"/>
          <w:szCs w:val="23"/>
        </w:rPr>
      </w:pPr>
    </w:p>
    <w:p w:rsidR="00E1697B" w:rsidP="73D15B54" w:rsidRDefault="00E1697B" w14:paraId="69D2DF41" w14:textId="5A9DEAC2">
      <w:pPr>
        <w:pStyle w:val="ListBullet"/>
        <w:numPr>
          <w:numId w:val="0"/>
        </w:numPr>
        <w:tabs>
          <w:tab w:val="num" w:leader="none" w:pos="216"/>
        </w:tabs>
        <w:spacing w:after="0" w:line="288" w:lineRule="auto"/>
        <w:ind w:left="0"/>
        <w:jc w:val="both"/>
        <w:rPr>
          <w:rFonts w:ascii="Times New Roman" w:hAnsi="Times New Roman" w:eastAsia="Times New Roman" w:cs="Times New Roman"/>
          <w:b w:val="1"/>
          <w:bCs w:val="1"/>
          <w:color w:val="auto"/>
          <w:sz w:val="23"/>
          <w:szCs w:val="23"/>
        </w:rPr>
      </w:pPr>
      <w:r w:rsidRPr="688B4DD1" w:rsidR="688B4DD1">
        <w:rPr>
          <w:rFonts w:ascii="Times New Roman" w:hAnsi="Times New Roman" w:eastAsia="Times New Roman" w:cs="Times New Roman"/>
          <w:b w:val="1"/>
          <w:bCs w:val="1"/>
          <w:color w:val="auto"/>
          <w:sz w:val="23"/>
          <w:szCs w:val="23"/>
        </w:rPr>
        <w:t>ROLE:</w:t>
      </w:r>
      <w:r w:rsidRPr="688B4DD1" w:rsidR="688B4DD1">
        <w:rPr>
          <w:rFonts w:ascii="Times New Roman" w:hAnsi="Times New Roman" w:eastAsia="Times New Roman" w:cs="Times New Roman"/>
          <w:sz w:val="23"/>
          <w:szCs w:val="23"/>
        </w:rPr>
        <w:t xml:space="preserve"> </w:t>
      </w:r>
      <w:r w:rsidRPr="688B4DD1" w:rsidR="688B4DD1">
        <w:rPr>
          <w:rFonts w:ascii="Times New Roman" w:hAnsi="Times New Roman" w:eastAsia="Times New Roman" w:cs="Times New Roman"/>
          <w:b w:val="1"/>
          <w:bCs w:val="1"/>
          <w:color w:val="auto"/>
          <w:sz w:val="23"/>
          <w:szCs w:val="23"/>
        </w:rPr>
        <w:t>DATABASE DEVELOPER                                                  MAY 2017 – APRIL 2018</w:t>
      </w:r>
    </w:p>
    <w:p w:rsidR="47DF2330" w:rsidP="0D90ADD6" w:rsidRDefault="00E1697B" w14:paraId="479C45D4" w14:textId="1F93F2B6">
      <w:pPr>
        <w:pStyle w:val="Normal"/>
        <w:spacing w:after="0"/>
        <w:rPr>
          <w:rFonts w:ascii="Times New Roman" w:hAnsi="Times New Roman" w:eastAsia="Times New Roman" w:cs="Times New Roman"/>
          <w:b w:val="1"/>
          <w:bCs w:val="1"/>
          <w:color w:val="auto"/>
          <w:sz w:val="23"/>
          <w:szCs w:val="23"/>
        </w:rPr>
      </w:pPr>
      <w:r w:rsidRPr="0D90ADD6" w:rsidR="0D90ADD6">
        <w:rPr>
          <w:rFonts w:ascii="Times New Roman" w:hAnsi="Times New Roman" w:eastAsia="Times New Roman" w:cs="Times New Roman"/>
          <w:b w:val="1"/>
          <w:bCs w:val="1"/>
          <w:color w:val="auto"/>
          <w:sz w:val="23"/>
          <w:szCs w:val="23"/>
        </w:rPr>
        <w:t>CLIENT: BSNL |</w:t>
      </w:r>
      <w:r w:rsidRPr="0D90ADD6" w:rsidR="0D90ADD6">
        <w:rPr>
          <w:rFonts w:ascii="Times New Roman" w:hAnsi="Times New Roman" w:eastAsia="Times New Roman" w:cs="Times New Roman"/>
          <w:b w:val="1"/>
          <w:bCs w:val="1"/>
          <w:color w:val="auto"/>
        </w:rPr>
        <w:t xml:space="preserve"> </w:t>
      </w:r>
      <w:r w:rsidRPr="0D90ADD6" w:rsidR="0D90ADD6">
        <w:rPr>
          <w:rFonts w:ascii="Times New Roman" w:hAnsi="Times New Roman" w:eastAsia="Times New Roman" w:cs="Times New Roman"/>
          <w:b w:val="1"/>
          <w:bCs w:val="1"/>
          <w:color w:val="auto"/>
          <w:sz w:val="23"/>
          <w:szCs w:val="23"/>
        </w:rPr>
        <w:t>HYDERABAD, INDIA</w:t>
      </w:r>
    </w:p>
    <w:p w:rsidR="0D90ADD6" w:rsidP="0D90ADD6" w:rsidRDefault="0D90ADD6" w14:paraId="56C36445" w14:textId="7BB0B3E8">
      <w:pPr>
        <w:pStyle w:val="Normal"/>
        <w:spacing w:after="0"/>
        <w:rPr>
          <w:rFonts w:ascii="Times New Roman" w:hAnsi="Times New Roman" w:eastAsia="Times New Roman" w:cs="Times New Roman"/>
          <w:b w:val="1"/>
          <w:bCs w:val="1"/>
          <w:color w:val="auto"/>
        </w:rPr>
      </w:pPr>
    </w:p>
    <w:p w:rsidRPr="00982FD8" w:rsidR="47DF2330" w:rsidP="00E1697B" w:rsidRDefault="47DF2330" w14:paraId="047C76F1" w14:textId="0FF6306C">
      <w:pPr>
        <w:pStyle w:val="ListBullet"/>
        <w:numPr>
          <w:numId w:val="0"/>
        </w:numPr>
        <w:spacing w:after="0"/>
        <w:jc w:val="both"/>
        <w:rPr>
          <w:rFonts w:ascii="Times New Roman" w:hAnsi="Times New Roman" w:eastAsia="Times New Roman" w:cs="Times New Roman"/>
          <w:color w:val="auto"/>
          <w:sz w:val="23"/>
          <w:szCs w:val="23"/>
        </w:rPr>
      </w:pPr>
      <w:r w:rsidRPr="24E0E13E" w:rsidR="24E0E13E">
        <w:rPr>
          <w:rFonts w:ascii="Times New Roman" w:hAnsi="Times New Roman" w:eastAsia="Times New Roman" w:cs="Times New Roman"/>
          <w:b w:val="1"/>
          <w:bCs w:val="1"/>
          <w:color w:val="auto"/>
        </w:rPr>
        <w:t>DESCRIPTION</w:t>
      </w:r>
      <w:r w:rsidRPr="24E0E13E" w:rsidR="24E0E13E">
        <w:rPr>
          <w:rFonts w:ascii="Times New Roman" w:hAnsi="Times New Roman" w:eastAsia="Times New Roman" w:cs="Times New Roman"/>
          <w:b w:val="1"/>
          <w:bCs w:val="1"/>
          <w:color w:val="auto"/>
          <w:sz w:val="23"/>
          <w:szCs w:val="23"/>
        </w:rPr>
        <w:t xml:space="preserve">: </w:t>
      </w:r>
      <w:r w:rsidRPr="24E0E13E" w:rsidR="24E0E13E">
        <w:rPr>
          <w:rFonts w:ascii="Times New Roman" w:hAnsi="Times New Roman" w:eastAsia="Times New Roman" w:cs="Times New Roman"/>
          <w:color w:val="auto"/>
          <w:sz w:val="23"/>
          <w:szCs w:val="23"/>
        </w:rPr>
        <w:t>Worked in a team of developers to develop an android application which uses voice input to type the text and send it to the recipient.</w:t>
      </w:r>
    </w:p>
    <w:p w:rsidR="0D90ADD6" w:rsidP="0D90ADD6" w:rsidRDefault="0D90ADD6" w14:paraId="7D236ACF" w14:textId="25652C8B">
      <w:pPr>
        <w:pStyle w:val="ListBullet"/>
        <w:numPr>
          <w:numId w:val="0"/>
        </w:numPr>
        <w:spacing w:after="0"/>
        <w:ind w:left="0"/>
        <w:jc w:val="both"/>
        <w:rPr>
          <w:rFonts w:ascii="Times New Roman" w:hAnsi="Times New Roman" w:eastAsia="Times New Roman" w:cs="Times New Roman"/>
          <w:color w:val="auto"/>
          <w:sz w:val="23"/>
          <w:szCs w:val="23"/>
        </w:rPr>
      </w:pPr>
    </w:p>
    <w:p w:rsidRPr="00982FD8" w:rsidR="47DF2330" w:rsidP="00E1697B" w:rsidRDefault="47DF2330" w14:paraId="42ED3446" w14:textId="1F9BC727">
      <w:pPr>
        <w:spacing w:after="0" w:line="330" w:lineRule="exact"/>
        <w:jc w:val="both"/>
        <w:rPr>
          <w:rFonts w:ascii="Times New Roman" w:hAnsi="Times New Roman" w:eastAsia="Times New Roman" w:cs="Times New Roman"/>
          <w:color w:val="auto"/>
          <w:sz w:val="23"/>
          <w:szCs w:val="23"/>
        </w:rPr>
      </w:pPr>
      <w:r w:rsidRPr="00982FD8">
        <w:rPr>
          <w:rFonts w:ascii="Times New Roman" w:hAnsi="Times New Roman" w:eastAsia="Times New Roman" w:cs="Times New Roman"/>
          <w:b/>
          <w:bCs/>
          <w:color w:val="auto"/>
          <w:sz w:val="23"/>
          <w:szCs w:val="23"/>
        </w:rPr>
        <w:lastRenderedPageBreak/>
        <w:t>RESPONSIBILITIES:</w:t>
      </w:r>
    </w:p>
    <w:p w:rsidRPr="00982FD8" w:rsidR="47DF2330" w:rsidP="06A54536" w:rsidRDefault="4E511EA5" w14:paraId="5942AD58" w14:textId="593D525D">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Developed android version mobile application using Java and Android Studio IDE.</w:t>
      </w:r>
    </w:p>
    <w:p w:rsidRPr="00982FD8" w:rsidR="47DF2330" w:rsidP="06A54536" w:rsidRDefault="47DF2330" w14:paraId="49D986EC" w14:textId="1CE1B833">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Created backend database architecture for data storage and applied optimization techniques for faster data retrieval and other techniques like Normalization to reduce data redundancy in data tables.</w:t>
      </w:r>
    </w:p>
    <w:p w:rsidRPr="00982FD8" w:rsidR="47DF2330" w:rsidP="06A54536" w:rsidRDefault="47DF2330" w14:paraId="4607CF48" w14:textId="50F80D9D">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Followed Software Development Life Cycle stages for </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successful</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 development of application.</w:t>
      </w:r>
    </w:p>
    <w:p w:rsidRPr="00982FD8" w:rsidR="47DF2330" w:rsidP="06A54536" w:rsidRDefault="47DF2330" w14:paraId="16F611A5" w14:textId="14262931">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Improved knowledge </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of</w:t>
      </w: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 xml:space="preserve"> application setup and configuration.</w:t>
      </w:r>
    </w:p>
    <w:p w:rsidR="28915CCE" w:rsidP="06A54536" w:rsidRDefault="28915CCE" w14:paraId="3A03DFE6" w14:textId="02F0FF4A">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Experience with Oracle (9i/10g/11g/12c) PL/SQL queries, DDL, DML, DQL, DCL concepts, SQL Loader, Performance Tuning, B-Tree Indexes.</w:t>
      </w:r>
    </w:p>
    <w:p w:rsidR="28915CCE" w:rsidP="06A54536" w:rsidRDefault="28915CCE" w14:paraId="0689B5DE" w14:textId="24B6EA31">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Developed Oracle PL/SQL and SQL queries, Databases, Schemas, Tables, Indexes, Stored Procedures, Functions, Triggers, Views, Cursors.</w:t>
      </w:r>
    </w:p>
    <w:p w:rsidR="28915CCE" w:rsidP="06A54536" w:rsidRDefault="28915CCE" w14:paraId="7409784F" w14:textId="7C53B993">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Working knowledge of SQL implicit and in-built Analytical functions, String Functions, Numeric Functions and Datetime functions.</w:t>
      </w:r>
    </w:p>
    <w:p w:rsidR="688B4DD1" w:rsidP="06A54536" w:rsidRDefault="688B4DD1" w14:paraId="5624D833" w14:textId="443C7146">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Used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informatica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to build high performance data integration solutions including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extraction,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transformation</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and</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load packages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for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datawarehousing</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Extracted data from the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XML</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file and loaded it into the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database</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w:t>
      </w:r>
    </w:p>
    <w:p w:rsidR="688B4DD1" w:rsidP="06A54536" w:rsidRDefault="688B4DD1" w14:paraId="78FBAD67" w14:textId="07447A4C">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Improved the performance of the application by rewriting the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SQL queries.</w:t>
      </w:r>
    </w:p>
    <w:p w:rsidR="688B4DD1" w:rsidP="06A54536" w:rsidRDefault="688B4DD1" w14:paraId="46219823" w14:textId="2FDCF4AD">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Created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Dimensional</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Relational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Physical</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&amp;</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logical</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 data modelling</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 fact and dimensional tables using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Erwin.</w:t>
      </w:r>
    </w:p>
    <w:p w:rsidR="688B4DD1" w:rsidP="06A54536" w:rsidRDefault="688B4DD1" w14:paraId="55EB6DEB" w14:textId="29F41AEE">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Perform Data Cleaning, features scaling, features engineering using pandas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numpy</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packages in python.</w:t>
      </w:r>
    </w:p>
    <w:p w:rsidR="688B4DD1" w:rsidP="06A54536" w:rsidRDefault="688B4DD1" w14:paraId="3966E085" w14:textId="0D27825B">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Involved with the team in Dimensional modelling of the Data warehouse and evaluated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INFORMATICA Power exchange</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 for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CDC (Change Data Capture).</w:t>
      </w:r>
    </w:p>
    <w:p w:rsidR="688B4DD1" w:rsidP="06A54536" w:rsidRDefault="688B4DD1" w14:paraId="7E374159" w14:textId="78FC8985">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Experience with Oracle Supplied Packages such as DBMS_SQL, DBMS_JOB and UTL_FILE. Created Packages and Procedures to automatically drop table indexes and create indexes for the tables.</w:t>
      </w:r>
    </w:p>
    <w:p w:rsidR="688B4DD1" w:rsidP="06A54536" w:rsidRDefault="688B4DD1" w14:paraId="70F6F5BF" w14:textId="6CA6A7F4">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Extensively worked in performance tuning of programs, ETL procedures and processes. Also used debugger to troubleshoot logical errors.</w:t>
      </w:r>
    </w:p>
    <w:p w:rsidR="688B4DD1" w:rsidP="06A54536" w:rsidRDefault="688B4DD1" w14:paraId="64ECE92B" w14:textId="66550EA3">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Worked on Informatica tools Source Analyzer, Data Warehousing designer, Mapping Designer, Transformations,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Informatica Repository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Manager</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Informatica Workflow Manager.</w:t>
      </w:r>
    </w:p>
    <w:p w:rsidR="688B4DD1" w:rsidP="06A54536" w:rsidRDefault="688B4DD1" w14:paraId="69F25B7F" w14:textId="3E41F1D0">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Performed several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DDL, DML</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TCL operations.</w:t>
      </w:r>
    </w:p>
    <w:p w:rsidR="688B4DD1" w:rsidP="06A54536" w:rsidRDefault="688B4DD1" w14:paraId="3825C212" w14:textId="5AACB04D">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Used Informatica as an ETL tool to create source/target definitions,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mappings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 and sessions to extract, transform and load data into staging tables from various sources.</w:t>
      </w:r>
    </w:p>
    <w:p w:rsidR="688B4DD1" w:rsidP="06A54536" w:rsidRDefault="688B4DD1" w14:paraId="440F05FB" w14:textId="58BEBCCA">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Effectively used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Informatica parameter files</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IN" w:eastAsia="ja-JP" w:bidi="ar-SA"/>
        </w:rPr>
        <w:t xml:space="preserve"> for defining mapping variables, workflow variables, FTP connections and relational connections.</w:t>
      </w:r>
    </w:p>
    <w:p w:rsidR="688B4DD1" w:rsidP="06A54536" w:rsidRDefault="688B4DD1" w14:paraId="6BD95EEF" w14:textId="2A5AB476">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Involved in the data and code-based migration activities from old On-Premises environments to new Cloud environments.</w:t>
      </w:r>
    </w:p>
    <w:p w:rsidR="688B4DD1" w:rsidP="06A54536" w:rsidRDefault="688B4DD1" w14:paraId="5ABE41E2" w14:textId="0B7C257A">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Extensively used the git hub to store the backup copies of procedures and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maintaining</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the versioning.</w:t>
      </w:r>
    </w:p>
    <w:p w:rsidR="688B4DD1" w:rsidP="06A54536" w:rsidRDefault="688B4DD1" w14:paraId="308B73AE" w14:textId="7A8A1683">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Knowledge of Oracle/MySQL Dynamic SQL, Collections, Bulk Operations, Cursors (Explicit, Implicit and Ref), Synonyms, Stored procedures, Exceptions, functions, Packages, Sequences, Materialized Views.</w:t>
      </w:r>
    </w:p>
    <w:p w:rsidR="28915CCE" w:rsidP="06A54536" w:rsidRDefault="28915CCE" w14:paraId="1E48F44E" w14:textId="1DF5621E">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color w:val="auto"/>
          <w:sz w:val="23"/>
          <w:szCs w:val="23"/>
          <w:lang w:eastAsia="ja-JP" w:bidi="ar-SA"/>
        </w:rPr>
      </w:pPr>
      <w:r w:rsidRPr="06A54536" w:rsidR="06A54536">
        <w:rPr>
          <w:rFonts w:ascii="Cambria" w:hAnsi="Cambria" w:eastAsia="HG明朝B" w:cs="" w:asciiTheme="minorAscii" w:hAnsiTheme="minorAscii" w:eastAsiaTheme="minorEastAsia" w:cstheme="minorBidi"/>
          <w:b w:val="0"/>
          <w:bCs w:val="0"/>
          <w:color w:val="auto"/>
          <w:sz w:val="23"/>
          <w:szCs w:val="23"/>
          <w:lang w:eastAsia="ja-JP" w:bidi="ar-SA"/>
        </w:rPr>
        <w:t>Developed Oracle/MySQL PL/SQL scripts and queries using Toad SQL Developer.</w:t>
      </w:r>
    </w:p>
    <w:p w:rsidR="688B4DD1" w:rsidP="06A54536" w:rsidRDefault="688B4DD1" w14:paraId="380D87D5" w14:textId="3A3036EB">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Utilized Python for data analysis, visualization, and reporting.</w:t>
      </w:r>
    </w:p>
    <w:p w:rsidR="688B4DD1" w:rsidP="06A54536" w:rsidRDefault="688B4DD1" w14:paraId="3795A597" w14:textId="0465DE1D">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Implemented data quality checks and validation procedures to ensure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accurate</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and reliable data using Oracle/MySQL queries.</w:t>
      </w:r>
    </w:p>
    <w:p w:rsidR="688B4DD1" w:rsidP="06A54536" w:rsidRDefault="688B4DD1" w14:paraId="2F62D57D" w14:textId="454A5F2A">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Good experience</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in scheduling jobs using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UNIX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Control-M</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w:t>
      </w:r>
    </w:p>
    <w:p w:rsidR="688B4DD1" w:rsidP="06A54536" w:rsidRDefault="688B4DD1" w14:paraId="5AC7DB1A" w14:textId="4CFB5322">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Experience in resolving on-going maintenance issues and bug fixes; monitoring Informatica sessions as well as performance tuning of mappings and sessions.</w:t>
      </w:r>
    </w:p>
    <w:p w:rsidR="688B4DD1" w:rsidP="06A54536" w:rsidRDefault="688B4DD1" w14:paraId="6646189C" w14:textId="123F7A0B">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Experience in all phases of Data warehouse development from requirements gathering for the data warehouse to </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developing</w:t>
      </w: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 xml:space="preserve"> the code, Unit Testing and Documenting.</w:t>
      </w:r>
    </w:p>
    <w:p w:rsidR="688B4DD1" w:rsidP="06A54536" w:rsidRDefault="688B4DD1" w14:paraId="1FE1C444" w14:textId="797A1BC5">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Worked on the integration of external data sources and APIs using Python.</w:t>
      </w:r>
    </w:p>
    <w:p w:rsidR="73D15B54" w:rsidP="06A54536" w:rsidRDefault="73D15B54" w14:paraId="5D8DDD6F" w14:textId="4CD61B97">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noProof w:val="0"/>
          <w:color w:val="auto"/>
          <w:sz w:val="23"/>
          <w:szCs w:val="23"/>
          <w:lang w:val="en-US" w:eastAsia="ja-JP" w:bidi="ar-SA"/>
        </w:rPr>
      </w:pPr>
      <w:r w:rsidRPr="06A54536" w:rsidR="06A54536">
        <w:rPr>
          <w:rFonts w:ascii="Cambria" w:hAnsi="Cambria" w:eastAsia="HG明朝B" w:cs="" w:asciiTheme="minorAscii" w:hAnsiTheme="minorAscii" w:eastAsiaTheme="minorEastAsia" w:cstheme="minorBidi"/>
          <w:b w:val="0"/>
          <w:bCs w:val="0"/>
          <w:noProof w:val="0"/>
          <w:color w:val="auto"/>
          <w:sz w:val="23"/>
          <w:szCs w:val="23"/>
          <w:lang w:val="en-US" w:eastAsia="ja-JP" w:bidi="ar-SA"/>
        </w:rPr>
        <w:t>Good knowledge of RDBMS concepts like DDL, DML, DCL, TCL, OLTP and OLAP systems, Normalization and Denormalization techniques.</w:t>
      </w:r>
    </w:p>
    <w:p w:rsidR="24A56E7D" w:rsidP="06A54536" w:rsidRDefault="24A56E7D" w14:paraId="5D16985C" w14:textId="36EE59F1">
      <w:pPr>
        <w:pStyle w:val="ListParagraph"/>
        <w:numPr>
          <w:ilvl w:val="0"/>
          <w:numId w:val="48"/>
        </w:numPr>
        <w:suppressLineNumbers w:val="0"/>
        <w:bidi w:val="0"/>
        <w:spacing w:before="0" w:beforeAutospacing="off" w:after="0" w:afterAutospacing="off" w:line="330" w:lineRule="exact"/>
        <w:ind w:right="0"/>
        <w:jc w:val="both"/>
        <w:rPr>
          <w:rFonts w:ascii="Cambria" w:hAnsi="Cambria" w:eastAsia="HG明朝B" w:cs="" w:asciiTheme="minorAscii" w:hAnsiTheme="minorAscii" w:eastAsiaTheme="minorEastAsia" w:cstheme="minorBidi"/>
          <w:b w:val="0"/>
          <w:bCs w:val="0"/>
          <w:color w:val="auto"/>
          <w:sz w:val="23"/>
          <w:szCs w:val="23"/>
          <w:lang w:eastAsia="ja-JP" w:bidi="ar-SA"/>
        </w:rPr>
      </w:pPr>
    </w:p>
    <w:p w:rsidR="5A3D3478" w:rsidP="012A6CB9" w:rsidRDefault="5A3D3478" w14:paraId="20F6EF2B" w14:textId="705C4106">
      <w:pPr>
        <w:pStyle w:val="ListBullet"/>
        <w:numPr>
          <w:numId w:val="0"/>
        </w:numPr>
        <w:spacing w:after="0" w:afterAutospacing="off" w:line="330" w:lineRule="exact"/>
        <w:ind w:left="0"/>
        <w:jc w:val="both"/>
        <w:rPr>
          <w:rFonts w:ascii="Times New Roman" w:hAnsi="Times New Roman" w:eastAsia="Times New Roman" w:cs="Times New Roman"/>
          <w:noProof w:val="0"/>
          <w:color w:val="000000" w:themeColor="text1" w:themeTint="FF" w:themeShade="FF"/>
          <w:sz w:val="23"/>
          <w:szCs w:val="23"/>
          <w:lang w:val="en-US"/>
        </w:rPr>
      </w:pPr>
      <w:r w:rsidRPr="688B4DD1" w:rsidR="688B4DD1">
        <w:rPr>
          <w:rFonts w:ascii="Times New Roman" w:hAnsi="Times New Roman" w:eastAsia="Times New Roman" w:cs="Times New Roman"/>
          <w:b w:val="1"/>
          <w:bCs w:val="1"/>
          <w:color w:val="auto"/>
          <w:sz w:val="23"/>
          <w:szCs w:val="23"/>
        </w:rPr>
        <w:t xml:space="preserve">TOOLS/SOFTWARES/LANGUAGES USED: </w:t>
      </w:r>
      <w:r w:rsidRPr="688B4DD1" w:rsidR="688B4DD1">
        <w:rPr>
          <w:rFonts w:ascii="Times New Roman" w:hAnsi="Times New Roman" w:eastAsia="Times New Roman" w:cs="Times New Roman"/>
          <w:color w:val="auto"/>
          <w:sz w:val="23"/>
          <w:szCs w:val="23"/>
        </w:rPr>
        <w:t xml:space="preserve">Java, Android Studio IDE, MYSQL, Oracle, SQL, PLSQL, T-SQL, SQL Server Management Studio (SSMS), </w:t>
      </w:r>
      <w:r w:rsidRPr="688B4DD1" w:rsidR="688B4DD1">
        <w:rPr>
          <w:rFonts w:ascii="Times New Roman" w:hAnsi="Times New Roman" w:eastAsia="Times New Roman" w:cs="Times New Roman"/>
          <w:color w:val="000000" w:themeColor="text1" w:themeTint="FF" w:themeShade="FF"/>
          <w:sz w:val="23"/>
          <w:szCs w:val="23"/>
        </w:rPr>
        <w:t>Oracle SQL Developer, Toad, Informatica, Control-M, Airflow, Aws S3, Cloud watch, Lambda, Control-M, Unix. XML, Json, Python. Pandas, Requests, AWS S3.</w:t>
      </w:r>
    </w:p>
    <w:sectPr w:rsidRPr="00982FD8" w:rsidR="47DF2330" w:rsidSect="00617B26">
      <w:footerReference w:type="default" r:id="rId10"/>
      <w:pgSz w:w="12240" w:h="15840" w:orient="portrait"/>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02FD" w:rsidRDefault="00A402FD" w14:paraId="0C78298C" w14:textId="77777777">
      <w:pPr>
        <w:spacing w:after="0"/>
      </w:pPr>
      <w:r>
        <w:separator/>
      </w:r>
    </w:p>
  </w:endnote>
  <w:endnote w:type="continuationSeparator" w:id="0">
    <w:p w:rsidR="00A402FD" w:rsidRDefault="00A402FD" w14:paraId="0CA4C8FB"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0A9" w:rsidRDefault="009D5933" w14:paraId="34F19421" w14:textId="77777777">
    <w:pPr>
      <w:pStyle w:val="Footer"/>
    </w:pPr>
    <w:r>
      <w:t xml:space="preserve">Page </w:t>
    </w:r>
    <w:r>
      <w:fldChar w:fldCharType="begin"/>
    </w:r>
    <w:r>
      <w:instrText xml:space="preserve"> PAGE   \* MERGEFORMAT </w:instrText>
    </w:r>
    <w:r>
      <w:fldChar w:fldCharType="separate"/>
    </w:r>
    <w:r w:rsidR="007466E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02FD" w:rsidRDefault="00A402FD" w14:paraId="4C3029BB" w14:textId="77777777">
      <w:pPr>
        <w:spacing w:after="0"/>
      </w:pPr>
      <w:r>
        <w:separator/>
      </w:r>
    </w:p>
  </w:footnote>
  <w:footnote w:type="continuationSeparator" w:id="0">
    <w:p w:rsidR="00A402FD" w:rsidRDefault="00A402FD" w14:paraId="7FF696D4" w14:textId="77777777">
      <w:pPr>
        <w:spacing w:after="0"/>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kvgV2ymN+ak8f3" int2:id="BBUACtEo">
      <int2:state int2:type="AugLoop_Text_Critique" int2:value="Rejected"/>
    </int2:textHash>
    <int2:textHash int2:hashCode="pl4dOEXPOxCgGT" int2:id="2o1r04YN">
      <int2:state int2:type="AugLoop_Text_Critique" int2:value="Rejected"/>
    </int2:textHash>
    <int2:textHash int2:hashCode="aYRP6W2Fszp7em" int2:id="jJ57zwHP">
      <int2:state int2:type="AugLoop_Text_Critique" int2:value="Rejected"/>
    </int2:textHash>
    <int2:textHash int2:hashCode="5baCuEXiZKxae+" int2:id="Us1DAcWG">
      <int2:state int2:type="AugLoop_Text_Critique" int2:value="Rejected"/>
    </int2:textHash>
    <int2:textHash int2:hashCode="dj/Kbai0lHsi/j" int2:id="9cHxs1fe">
      <int2:state int2:type="AugLoop_Text_Critique" int2:value="Rejected"/>
    </int2:textHash>
    <int2:textHash int2:hashCode="2jmj7l5rSw0yVb" int2:id="jCfpgKIX">
      <int2:state int2:type="AugLoop_Text_Critique" int2:value="Rejected"/>
    </int2:textHash>
    <int2:textHash int2:hashCode="tcMzS9DPhZ1tLn" int2:id="k9h45Dy7">
      <int2:state int2:type="LegacyProofing" int2:value="Rejected"/>
    </int2:textHash>
    <int2:textHash int2:hashCode="ZyQK7gLCxuBdlF" int2:id="kGPjHLb8">
      <int2:state int2:type="AugLoop_Text_Critique" int2:value="Rejected"/>
      <int2:state int2:type="LegacyProofing" int2:value="Rejected"/>
    </int2:textHash>
    <int2:textHash int2:hashCode="e4CUvVkTkfPTur" int2:id="RoNdpe34">
      <int2:state int2:type="AugLoop_Text_Critique" int2:value="Rejected"/>
      <int2:state int2:type="LegacyProofing" int2:value="Rejected"/>
    </int2:textHash>
    <int2:textHash int2:hashCode="+ch5ZRFbYUqAq4" int2:id="BM2lB54X">
      <int2:state int2:type="LegacyProofing" int2:value="Rejected"/>
    </int2:textHash>
    <int2:bookmark int2:bookmarkName="_Int_oyBPjELo" int2:invalidationBookmarkName="" int2:hashCode="hz1LFzQmYGkUkN" int2:id="u5iyR2SR">
      <int2:state int2:type="AugLoop_Text_Critique" int2:value="Rejected"/>
    </int2:bookmark>
    <int2:bookmark int2:bookmarkName="_Int_blJ3Q0N2" int2:invalidationBookmarkName="" int2:hashCode="dTI96R1Gm4Xbzg" int2:id="kWzMirhr">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7">
    <w:nsid w:val="5f560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0bcca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fe4e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3b06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e2b53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e548b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c12f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3ddfc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b9b19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e1a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7ae80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25c16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9ad72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c500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cbebfba"/>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7039397"/>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2197894"/>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9f12409"/>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866e827"/>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b1e3323"/>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82e2e11"/>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632a017"/>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397dbcb"/>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ba2257f"/>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a5c0cb6"/>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3c5e296"/>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861b889"/>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c6dffdc"/>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46b41a4"/>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0fbfd35"/>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249a123"/>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cd255f4"/>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57fd609"/>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0aad948"/>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0ddc6d6"/>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ce4c778"/>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3ec6c41"/>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488dfc0"/>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a2385fb"/>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bb6e2b"/>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a156bd"/>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cd90c4d"/>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bb4dd8"/>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9ed834"/>
    <w:multiLevelType xmlns:w="http://schemas.openxmlformats.org/wordprocessingml/2006/main" w:val="hybridMultilevel"/>
    <w:lvl xmlns:w="http://schemas.openxmlformats.org/wordprocessingml/2006/main" w:ilvl="0">
      <w:start w:val="1"/>
      <w:numFmt w:val="bullet"/>
      <w:lvlText w:val="·"/>
      <w:lvlJc w:val="left"/>
      <w:pPr>
        <w:ind w:left="216" w:hanging="216"/>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034AD0"/>
    <w:multiLevelType w:val="hybridMultilevel"/>
    <w:tmpl w:val="0A2CA3EE"/>
    <w:lvl w:ilvl="0">
      <w:start w:val="1"/>
      <w:numFmt w:val="bullet"/>
      <w:pStyle w:val="ListBullet"/>
      <w:lvlText w:val=""/>
      <w:lvlJc w:val="left"/>
      <w:pPr>
        <w:tabs>
          <w:tab w:val="num" w:pos="216"/>
        </w:tabs>
        <w:ind w:left="216" w:hanging="216"/>
      </w:pPr>
      <w:rPr>
        <w:rFonts w:hint="default" w:ascii="Symbol" w:hAnsi="Symbol"/>
        <w:sz w:val="23"/>
        <w:szCs w:val="23"/>
      </w:rPr>
    </w:lvl>
    <w:lvl w:ilvl="1" w:tplc="21842D7A">
      <w:start w:val="1"/>
      <w:numFmt w:val="bullet"/>
      <w:lvlText w:val="o"/>
      <w:lvlJc w:val="left"/>
      <w:pPr>
        <w:tabs>
          <w:tab w:val="num" w:pos="648"/>
        </w:tabs>
        <w:ind w:left="648" w:hanging="216"/>
      </w:pPr>
      <w:rPr>
        <w:rFonts w:hint="default" w:ascii="Courier New" w:hAnsi="Courier New"/>
      </w:rPr>
    </w:lvl>
    <w:lvl w:ilvl="2" w:tplc="12F469AA">
      <w:start w:val="1"/>
      <w:numFmt w:val="bullet"/>
      <w:lvlText w:val=""/>
      <w:lvlJc w:val="left"/>
      <w:pPr>
        <w:tabs>
          <w:tab w:val="num" w:pos="1080"/>
        </w:tabs>
        <w:ind w:left="1080" w:hanging="216"/>
      </w:pPr>
      <w:rPr>
        <w:rFonts w:hint="default" w:ascii="Wingdings" w:hAnsi="Wingdings"/>
      </w:rPr>
    </w:lvl>
    <w:lvl w:ilvl="3" w:tplc="0BEE1EC6">
      <w:start w:val="1"/>
      <w:numFmt w:val="bullet"/>
      <w:lvlText w:val=""/>
      <w:lvlJc w:val="left"/>
      <w:pPr>
        <w:tabs>
          <w:tab w:val="num" w:pos="1512"/>
        </w:tabs>
        <w:ind w:left="1512" w:hanging="216"/>
      </w:pPr>
      <w:rPr>
        <w:rFonts w:hint="default" w:ascii="Symbol" w:hAnsi="Symbol"/>
      </w:rPr>
    </w:lvl>
    <w:lvl w:ilvl="4" w:tplc="D386611C">
      <w:start w:val="1"/>
      <w:numFmt w:val="bullet"/>
      <w:lvlText w:val="o"/>
      <w:lvlJc w:val="left"/>
      <w:pPr>
        <w:tabs>
          <w:tab w:val="num" w:pos="1944"/>
        </w:tabs>
        <w:ind w:left="1944" w:hanging="216"/>
      </w:pPr>
      <w:rPr>
        <w:rFonts w:hint="default" w:ascii="Courier New" w:hAnsi="Courier New"/>
      </w:rPr>
    </w:lvl>
    <w:lvl w:ilvl="5" w:tplc="C570F5E4">
      <w:start w:val="1"/>
      <w:numFmt w:val="bullet"/>
      <w:lvlText w:val=""/>
      <w:lvlJc w:val="left"/>
      <w:pPr>
        <w:tabs>
          <w:tab w:val="num" w:pos="2376"/>
        </w:tabs>
        <w:ind w:left="2376" w:hanging="216"/>
      </w:pPr>
      <w:rPr>
        <w:rFonts w:hint="default" w:ascii="Wingdings" w:hAnsi="Wingdings"/>
      </w:rPr>
    </w:lvl>
    <w:lvl w:ilvl="6" w:tplc="CCD0BB14">
      <w:start w:val="1"/>
      <w:numFmt w:val="bullet"/>
      <w:lvlText w:val=""/>
      <w:lvlJc w:val="left"/>
      <w:pPr>
        <w:tabs>
          <w:tab w:val="num" w:pos="2808"/>
        </w:tabs>
        <w:ind w:left="2808" w:hanging="216"/>
      </w:pPr>
      <w:rPr>
        <w:rFonts w:hint="default" w:ascii="Symbol" w:hAnsi="Symbol"/>
      </w:rPr>
    </w:lvl>
    <w:lvl w:ilvl="7" w:tplc="A2260D68">
      <w:start w:val="1"/>
      <w:numFmt w:val="bullet"/>
      <w:lvlText w:val="o"/>
      <w:lvlJc w:val="left"/>
      <w:pPr>
        <w:tabs>
          <w:tab w:val="num" w:pos="3240"/>
        </w:tabs>
        <w:ind w:left="3240" w:hanging="216"/>
      </w:pPr>
      <w:rPr>
        <w:rFonts w:hint="default" w:ascii="Courier New" w:hAnsi="Courier New"/>
      </w:rPr>
    </w:lvl>
    <w:lvl w:ilvl="8" w:tplc="9932A080">
      <w:start w:val="1"/>
      <w:numFmt w:val="bullet"/>
      <w:lvlText w:val=""/>
      <w:lvlJc w:val="left"/>
      <w:pPr>
        <w:tabs>
          <w:tab w:val="num" w:pos="3672"/>
        </w:tabs>
        <w:ind w:left="3672" w:hanging="216"/>
      </w:pPr>
      <w:rPr>
        <w:rFonts w:hint="default" w:ascii="Wingdings" w:hAnsi="Wingdings"/>
      </w:rPr>
    </w:lvl>
  </w:abstractNum>
  <w:abstractNum w:abstractNumId="1" w15:restartNumberingAfterBreak="0">
    <w:nsid w:val="342C4940"/>
    <w:multiLevelType w:val="hybridMultilevel"/>
    <w:tmpl w:val="489C1BD8"/>
    <w:lvl w:ilvl="0" w:tplc="79E02C02">
      <w:start w:val="1"/>
      <w:numFmt w:val="bullet"/>
      <w:lvlText w:val=""/>
      <w:lvlJc w:val="left"/>
      <w:pPr>
        <w:tabs>
          <w:tab w:val="num" w:pos="216"/>
        </w:tabs>
        <w:ind w:left="216" w:hanging="216"/>
      </w:pPr>
      <w:rPr>
        <w:rFonts w:hint="default" w:ascii="Symbol" w:hAnsi="Symbol"/>
        <w:sz w:val="23"/>
        <w:szCs w:val="23"/>
      </w:rPr>
    </w:lvl>
    <w:lvl w:ilvl="1" w:tplc="FFFFFFFF">
      <w:start w:val="1"/>
      <w:numFmt w:val="bullet"/>
      <w:lvlText w:val="o"/>
      <w:lvlJc w:val="left"/>
      <w:pPr>
        <w:tabs>
          <w:tab w:val="num" w:pos="648"/>
        </w:tabs>
        <w:ind w:left="648" w:hanging="216"/>
      </w:pPr>
      <w:rPr>
        <w:rFonts w:hint="default" w:ascii="Courier New" w:hAnsi="Courier New"/>
      </w:rPr>
    </w:lvl>
    <w:lvl w:ilvl="2" w:tplc="FFFFFFFF">
      <w:start w:val="1"/>
      <w:numFmt w:val="bullet"/>
      <w:lvlText w:val=""/>
      <w:lvlJc w:val="left"/>
      <w:pPr>
        <w:tabs>
          <w:tab w:val="num" w:pos="1080"/>
        </w:tabs>
        <w:ind w:left="1080" w:hanging="216"/>
      </w:pPr>
      <w:rPr>
        <w:rFonts w:hint="default" w:ascii="Wingdings" w:hAnsi="Wingdings"/>
      </w:rPr>
    </w:lvl>
    <w:lvl w:ilvl="3" w:tplc="FFFFFFFF">
      <w:start w:val="1"/>
      <w:numFmt w:val="bullet"/>
      <w:lvlText w:val=""/>
      <w:lvlJc w:val="left"/>
      <w:pPr>
        <w:tabs>
          <w:tab w:val="num" w:pos="1512"/>
        </w:tabs>
        <w:ind w:left="1512" w:hanging="216"/>
      </w:pPr>
      <w:rPr>
        <w:rFonts w:hint="default" w:ascii="Symbol" w:hAnsi="Symbol"/>
      </w:rPr>
    </w:lvl>
    <w:lvl w:ilvl="4" w:tplc="FFFFFFFF">
      <w:start w:val="1"/>
      <w:numFmt w:val="bullet"/>
      <w:lvlText w:val="o"/>
      <w:lvlJc w:val="left"/>
      <w:pPr>
        <w:tabs>
          <w:tab w:val="num" w:pos="1944"/>
        </w:tabs>
        <w:ind w:left="1944" w:hanging="216"/>
      </w:pPr>
      <w:rPr>
        <w:rFonts w:hint="default" w:ascii="Courier New" w:hAnsi="Courier New"/>
      </w:rPr>
    </w:lvl>
    <w:lvl w:ilvl="5" w:tplc="FFFFFFFF">
      <w:start w:val="1"/>
      <w:numFmt w:val="bullet"/>
      <w:lvlText w:val=""/>
      <w:lvlJc w:val="left"/>
      <w:pPr>
        <w:tabs>
          <w:tab w:val="num" w:pos="2376"/>
        </w:tabs>
        <w:ind w:left="2376" w:hanging="216"/>
      </w:pPr>
      <w:rPr>
        <w:rFonts w:hint="default" w:ascii="Wingdings" w:hAnsi="Wingdings"/>
      </w:rPr>
    </w:lvl>
    <w:lvl w:ilvl="6" w:tplc="FFFFFFFF">
      <w:start w:val="1"/>
      <w:numFmt w:val="bullet"/>
      <w:lvlText w:val=""/>
      <w:lvlJc w:val="left"/>
      <w:pPr>
        <w:tabs>
          <w:tab w:val="num" w:pos="2808"/>
        </w:tabs>
        <w:ind w:left="2808" w:hanging="216"/>
      </w:pPr>
      <w:rPr>
        <w:rFonts w:hint="default" w:ascii="Symbol" w:hAnsi="Symbol"/>
      </w:rPr>
    </w:lvl>
    <w:lvl w:ilvl="7" w:tplc="FFFFFFFF">
      <w:start w:val="1"/>
      <w:numFmt w:val="bullet"/>
      <w:lvlText w:val="o"/>
      <w:lvlJc w:val="left"/>
      <w:pPr>
        <w:tabs>
          <w:tab w:val="num" w:pos="3240"/>
        </w:tabs>
        <w:ind w:left="3240" w:hanging="216"/>
      </w:pPr>
      <w:rPr>
        <w:rFonts w:hint="default" w:ascii="Courier New" w:hAnsi="Courier New"/>
      </w:rPr>
    </w:lvl>
    <w:lvl w:ilvl="8" w:tplc="FFFFFFFF">
      <w:start w:val="1"/>
      <w:numFmt w:val="bullet"/>
      <w:lvlText w:val=""/>
      <w:lvlJc w:val="left"/>
      <w:pPr>
        <w:tabs>
          <w:tab w:val="num" w:pos="3672"/>
        </w:tabs>
        <w:ind w:left="3672" w:hanging="216"/>
      </w:pPr>
      <w:rPr>
        <w:rFonts w:hint="default" w:ascii="Wingdings" w:hAnsi="Wingdings"/>
      </w:rPr>
    </w:lvl>
  </w:abstractNum>
  <w:abstractNum w:abstractNumId="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 w15:restartNumberingAfterBreak="0">
    <w:nsid w:val="6E78CBDD"/>
    <w:multiLevelType w:val="hybridMultilevel"/>
    <w:tmpl w:val="95E61B44"/>
    <w:lvl w:ilvl="0">
      <w:start w:val="1"/>
      <w:numFmt w:val="bullet"/>
      <w:lvlText w:val=""/>
      <w:lvlJc w:val="left"/>
      <w:pPr>
        <w:ind w:left="216" w:hanging="216"/>
      </w:pPr>
      <w:rPr>
        <w:rFonts w:hint="default" w:ascii="Symbol" w:hAnsi="Symbol"/>
        <w:sz w:val="23"/>
        <w:szCs w:val="23"/>
      </w:rPr>
    </w:lvl>
    <w:lvl w:ilvl="1" w:tplc="4A3A1888">
      <w:start w:val="1"/>
      <w:numFmt w:val="bullet"/>
      <w:lvlText w:val="o"/>
      <w:lvlJc w:val="left"/>
      <w:pPr>
        <w:ind w:left="1440" w:hanging="360"/>
      </w:pPr>
      <w:rPr>
        <w:rFonts w:hint="default" w:ascii="Courier New" w:hAnsi="Courier New"/>
      </w:rPr>
    </w:lvl>
    <w:lvl w:ilvl="2" w:tplc="6A1E9544">
      <w:start w:val="1"/>
      <w:numFmt w:val="bullet"/>
      <w:lvlText w:val=""/>
      <w:lvlJc w:val="left"/>
      <w:pPr>
        <w:ind w:left="2160" w:hanging="360"/>
      </w:pPr>
      <w:rPr>
        <w:rFonts w:hint="default" w:ascii="Wingdings" w:hAnsi="Wingdings"/>
      </w:rPr>
    </w:lvl>
    <w:lvl w:ilvl="3" w:tplc="C1822134">
      <w:start w:val="1"/>
      <w:numFmt w:val="bullet"/>
      <w:lvlText w:val=""/>
      <w:lvlJc w:val="left"/>
      <w:pPr>
        <w:ind w:left="2880" w:hanging="360"/>
      </w:pPr>
      <w:rPr>
        <w:rFonts w:hint="default" w:ascii="Symbol" w:hAnsi="Symbol"/>
      </w:rPr>
    </w:lvl>
    <w:lvl w:ilvl="4" w:tplc="14CAC86E">
      <w:start w:val="1"/>
      <w:numFmt w:val="bullet"/>
      <w:lvlText w:val="o"/>
      <w:lvlJc w:val="left"/>
      <w:pPr>
        <w:ind w:left="3600" w:hanging="360"/>
      </w:pPr>
      <w:rPr>
        <w:rFonts w:hint="default" w:ascii="Courier New" w:hAnsi="Courier New"/>
      </w:rPr>
    </w:lvl>
    <w:lvl w:ilvl="5" w:tplc="C9DA2FD2">
      <w:start w:val="1"/>
      <w:numFmt w:val="bullet"/>
      <w:lvlText w:val=""/>
      <w:lvlJc w:val="left"/>
      <w:pPr>
        <w:ind w:left="4320" w:hanging="360"/>
      </w:pPr>
      <w:rPr>
        <w:rFonts w:hint="default" w:ascii="Wingdings" w:hAnsi="Wingdings"/>
      </w:rPr>
    </w:lvl>
    <w:lvl w:ilvl="6" w:tplc="09A68354">
      <w:start w:val="1"/>
      <w:numFmt w:val="bullet"/>
      <w:lvlText w:val=""/>
      <w:lvlJc w:val="left"/>
      <w:pPr>
        <w:ind w:left="5040" w:hanging="360"/>
      </w:pPr>
      <w:rPr>
        <w:rFonts w:hint="default" w:ascii="Symbol" w:hAnsi="Symbol"/>
      </w:rPr>
    </w:lvl>
    <w:lvl w:ilvl="7" w:tplc="AF1C313E">
      <w:start w:val="1"/>
      <w:numFmt w:val="bullet"/>
      <w:lvlText w:val="o"/>
      <w:lvlJc w:val="left"/>
      <w:pPr>
        <w:ind w:left="5760" w:hanging="360"/>
      </w:pPr>
      <w:rPr>
        <w:rFonts w:hint="default" w:ascii="Courier New" w:hAnsi="Courier New"/>
      </w:rPr>
    </w:lvl>
    <w:lvl w:ilvl="8" w:tplc="8F4AA666">
      <w:start w:val="1"/>
      <w:numFmt w:val="bullet"/>
      <w:lvlText w:val=""/>
      <w:lvlJc w:val="left"/>
      <w:pPr>
        <w:ind w:left="6480" w:hanging="360"/>
      </w:pPr>
      <w:rPr>
        <w:rFonts w:hint="default" w:ascii="Wingdings" w:hAnsi="Wingdings"/>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1813406686">
    <w:abstractNumId w:val="3"/>
  </w:num>
  <w:num w:numId="2" w16cid:durableId="1556887841">
    <w:abstractNumId w:val="0"/>
  </w:num>
  <w:num w:numId="3" w16cid:durableId="2129811382">
    <w:abstractNumId w:val="2"/>
  </w:num>
  <w:num w:numId="4" w16cid:durableId="185310332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activeWritingStyle w:lang="en-IN" w:vendorID="64" w:dllVersion="4096" w:nlCheck="1" w:checkStyle="0" w:appName="MSWord"/>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7A2"/>
    <w:rsid w:val="000175BE"/>
    <w:rsid w:val="00024D73"/>
    <w:rsid w:val="000572C7"/>
    <w:rsid w:val="00073A00"/>
    <w:rsid w:val="00085444"/>
    <w:rsid w:val="000A4F59"/>
    <w:rsid w:val="001100CC"/>
    <w:rsid w:val="0012075E"/>
    <w:rsid w:val="00141A4C"/>
    <w:rsid w:val="00172937"/>
    <w:rsid w:val="0017427A"/>
    <w:rsid w:val="00191EC9"/>
    <w:rsid w:val="001B29CF"/>
    <w:rsid w:val="001B33F8"/>
    <w:rsid w:val="001E2E27"/>
    <w:rsid w:val="001E4849"/>
    <w:rsid w:val="00223C78"/>
    <w:rsid w:val="002315FA"/>
    <w:rsid w:val="0028220F"/>
    <w:rsid w:val="002A27A2"/>
    <w:rsid w:val="002B501A"/>
    <w:rsid w:val="0031347B"/>
    <w:rsid w:val="00331514"/>
    <w:rsid w:val="0033302C"/>
    <w:rsid w:val="00341846"/>
    <w:rsid w:val="00356C14"/>
    <w:rsid w:val="00363D86"/>
    <w:rsid w:val="00383ED3"/>
    <w:rsid w:val="003A05D0"/>
    <w:rsid w:val="00416AE8"/>
    <w:rsid w:val="00420E05"/>
    <w:rsid w:val="004279EE"/>
    <w:rsid w:val="00466305"/>
    <w:rsid w:val="00466C89"/>
    <w:rsid w:val="00482398"/>
    <w:rsid w:val="0048619B"/>
    <w:rsid w:val="004A75E3"/>
    <w:rsid w:val="004E4308"/>
    <w:rsid w:val="005145F8"/>
    <w:rsid w:val="005526AC"/>
    <w:rsid w:val="005600DD"/>
    <w:rsid w:val="00572A17"/>
    <w:rsid w:val="005B4B1A"/>
    <w:rsid w:val="00617B26"/>
    <w:rsid w:val="006202AC"/>
    <w:rsid w:val="00625BCA"/>
    <w:rsid w:val="006270A9"/>
    <w:rsid w:val="00660B04"/>
    <w:rsid w:val="006747FB"/>
    <w:rsid w:val="00675956"/>
    <w:rsid w:val="00681034"/>
    <w:rsid w:val="00696696"/>
    <w:rsid w:val="006A2673"/>
    <w:rsid w:val="006D7E50"/>
    <w:rsid w:val="006E0B90"/>
    <w:rsid w:val="00726940"/>
    <w:rsid w:val="007466E0"/>
    <w:rsid w:val="0075675F"/>
    <w:rsid w:val="007607CF"/>
    <w:rsid w:val="007614D5"/>
    <w:rsid w:val="00766C4C"/>
    <w:rsid w:val="007900A1"/>
    <w:rsid w:val="007C5D54"/>
    <w:rsid w:val="007D2E1F"/>
    <w:rsid w:val="007E5198"/>
    <w:rsid w:val="007E6FAB"/>
    <w:rsid w:val="007F18C2"/>
    <w:rsid w:val="00816216"/>
    <w:rsid w:val="00842E17"/>
    <w:rsid w:val="00851DC5"/>
    <w:rsid w:val="0087674E"/>
    <w:rsid w:val="0087734B"/>
    <w:rsid w:val="008951B6"/>
    <w:rsid w:val="009025ED"/>
    <w:rsid w:val="00906412"/>
    <w:rsid w:val="009246B6"/>
    <w:rsid w:val="0097704A"/>
    <w:rsid w:val="00982CF3"/>
    <w:rsid w:val="00982FD8"/>
    <w:rsid w:val="00983285"/>
    <w:rsid w:val="00996EF3"/>
    <w:rsid w:val="009D5933"/>
    <w:rsid w:val="009E2894"/>
    <w:rsid w:val="00A10454"/>
    <w:rsid w:val="00A21559"/>
    <w:rsid w:val="00A250D6"/>
    <w:rsid w:val="00A402FD"/>
    <w:rsid w:val="00A67A17"/>
    <w:rsid w:val="00A82F96"/>
    <w:rsid w:val="00A90C1A"/>
    <w:rsid w:val="00AF6923"/>
    <w:rsid w:val="00AF7850"/>
    <w:rsid w:val="00B066D0"/>
    <w:rsid w:val="00B21D18"/>
    <w:rsid w:val="00B2777E"/>
    <w:rsid w:val="00B37260"/>
    <w:rsid w:val="00B91AF4"/>
    <w:rsid w:val="00BD768D"/>
    <w:rsid w:val="00C14FDC"/>
    <w:rsid w:val="00C61F8E"/>
    <w:rsid w:val="00C76FA6"/>
    <w:rsid w:val="00CB6D71"/>
    <w:rsid w:val="00CC5109"/>
    <w:rsid w:val="00CD4585"/>
    <w:rsid w:val="00CF5A52"/>
    <w:rsid w:val="00D00FFA"/>
    <w:rsid w:val="00D041A8"/>
    <w:rsid w:val="00D20270"/>
    <w:rsid w:val="00D20EC5"/>
    <w:rsid w:val="00D42DF8"/>
    <w:rsid w:val="00D43BD6"/>
    <w:rsid w:val="00D7288C"/>
    <w:rsid w:val="00DA17DE"/>
    <w:rsid w:val="00DC3029"/>
    <w:rsid w:val="00E00211"/>
    <w:rsid w:val="00E1697B"/>
    <w:rsid w:val="00E24F9F"/>
    <w:rsid w:val="00E46ACB"/>
    <w:rsid w:val="00E561AD"/>
    <w:rsid w:val="00E803FD"/>
    <w:rsid w:val="00E838B9"/>
    <w:rsid w:val="00E83E4B"/>
    <w:rsid w:val="00E96BD8"/>
    <w:rsid w:val="00F21C69"/>
    <w:rsid w:val="012A6CB9"/>
    <w:rsid w:val="06A54536"/>
    <w:rsid w:val="0D90ADD6"/>
    <w:rsid w:val="10FCC44E"/>
    <w:rsid w:val="16B5EBBF"/>
    <w:rsid w:val="24A56E7D"/>
    <w:rsid w:val="24E0E13E"/>
    <w:rsid w:val="28915CCE"/>
    <w:rsid w:val="28D3AE06"/>
    <w:rsid w:val="2E071107"/>
    <w:rsid w:val="2F5D521F"/>
    <w:rsid w:val="31B8F137"/>
    <w:rsid w:val="47DF2330"/>
    <w:rsid w:val="4C9F4C1F"/>
    <w:rsid w:val="4E511EA5"/>
    <w:rsid w:val="528C43B8"/>
    <w:rsid w:val="5A3D3478"/>
    <w:rsid w:val="64218E5F"/>
    <w:rsid w:val="688B4DD1"/>
    <w:rsid w:val="6969825A"/>
    <w:rsid w:val="6F1DD25A"/>
    <w:rsid w:val="6F202817"/>
    <w:rsid w:val="73D15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18E5F"/>
  <w15:chartTrackingRefBased/>
  <w15:docId w15:val="{D67ECED0-0633-4173-8A5B-A714AFE3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uiPriority="2" w:semiHidden="1" w:unhideWhenUsed="1" w:qFormat="1"/>
    <w:lsdException w:name="Signature" w:uiPriority="2"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uiPriority="2"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hAnsiTheme="majorHAnsi" w:eastAsiaTheme="majorEastAsia"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hAnsiTheme="majorHAnsi" w:eastAsiaTheme="majorEastAsia"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6D7E50"/>
    <w:pPr>
      <w:keepNext/>
      <w:keepLines/>
      <w:spacing w:before="40" w:after="0"/>
      <w:outlineLvl w:val="2"/>
    </w:pPr>
    <w:rPr>
      <w:rFonts w:asciiTheme="majorHAnsi" w:hAnsiTheme="majorHAnsi" w:eastAsiaTheme="majorEastAsia"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
    <w:qFormat/>
    <w:rsid w:val="00C61F8E"/>
    <w:pPr>
      <w:pBdr>
        <w:bottom w:val="single" w:color="39A5B7" w:themeColor="accent1" w:sz="12" w:space="4"/>
      </w:pBdr>
      <w:spacing w:after="120"/>
      <w:contextualSpacing/>
    </w:pPr>
    <w:rPr>
      <w:rFonts w:asciiTheme="majorHAnsi" w:hAnsiTheme="majorHAnsi" w:eastAsiaTheme="majorEastAsia" w:cstheme="majorBidi"/>
      <w:color w:val="2A7B88" w:themeColor="accent1" w:themeShade="BF"/>
      <w:kern w:val="28"/>
      <w:sz w:val="56"/>
    </w:rPr>
  </w:style>
  <w:style w:type="character" w:styleId="TitleChar" w:customStyle="1">
    <w:name w:val="Title Char"/>
    <w:basedOn w:val="DefaultParagraphFont"/>
    <w:link w:val="Title"/>
    <w:uiPriority w:val="1"/>
    <w:rsid w:val="00C61F8E"/>
    <w:rPr>
      <w:rFonts w:asciiTheme="majorHAnsi" w:hAnsiTheme="majorHAnsi" w:eastAsiaTheme="majorEastAsia"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
      </w:numPr>
      <w:spacing w:line="288" w:lineRule="auto"/>
      <w:contextualSpacing/>
    </w:pPr>
  </w:style>
  <w:style w:type="paragraph" w:styleId="Header">
    <w:name w:val="header"/>
    <w:basedOn w:val="Normal"/>
    <w:link w:val="HeaderChar"/>
    <w:uiPriority w:val="99"/>
    <w:unhideWhenUsed/>
    <w:pPr>
      <w:spacing w:after="0"/>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styleId="FooterChar" w:customStyle="1">
    <w:name w:val="Footer Char"/>
    <w:basedOn w:val="DefaultParagraphFont"/>
    <w:link w:val="Footer"/>
    <w:uiPriority w:val="99"/>
    <w:rsid w:val="00681034"/>
    <w:rPr>
      <w:color w:val="2A7B88" w:themeColor="accent1" w:themeShade="BF"/>
    </w:rPr>
  </w:style>
  <w:style w:type="character" w:styleId="Heading1Char" w:customStyle="1">
    <w:name w:val="Heading 1 Char"/>
    <w:basedOn w:val="DefaultParagraphFont"/>
    <w:link w:val="Heading1"/>
    <w:uiPriority w:val="9"/>
    <w:rsid w:val="001B29CF"/>
    <w:rPr>
      <w:rFonts w:asciiTheme="majorHAnsi" w:hAnsiTheme="majorHAnsi" w:eastAsiaTheme="majorEastAsia" w:cstheme="majorBidi"/>
      <w:b/>
      <w:color w:val="2A7B88" w:themeColor="accent1" w:themeShade="BF"/>
      <w:sz w:val="28"/>
      <w:szCs w:val="32"/>
    </w:rPr>
  </w:style>
  <w:style w:type="character" w:styleId="Heading2Char" w:customStyle="1">
    <w:name w:val="Heading 2 Char"/>
    <w:basedOn w:val="DefaultParagraphFont"/>
    <w:link w:val="Heading2"/>
    <w:uiPriority w:val="9"/>
    <w:rsid w:val="001B29CF"/>
    <w:rPr>
      <w:rFonts w:asciiTheme="majorHAnsi" w:hAnsiTheme="majorHAnsi" w:eastAsiaTheme="majorEastAsia"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color="2A7B88" w:themeColor="accent1" w:themeShade="BF" w:sz="4" w:space="10"/>
        <w:bottom w:val="single" w:color="2A7B88" w:themeColor="accent1" w:themeShade="BF" w:sz="4" w:space="10"/>
      </w:pBdr>
      <w:spacing w:before="360" w:after="360"/>
      <w:ind w:left="864" w:right="864"/>
      <w:jc w:val="center"/>
    </w:pPr>
    <w:rPr>
      <w:i/>
      <w:iCs/>
      <w:color w:val="2A7B88" w:themeColor="accent1" w:themeShade="BF"/>
    </w:rPr>
  </w:style>
  <w:style w:type="character" w:styleId="IntenseQuoteChar" w:customStyle="1">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styleId="BodyText3Char" w:customStyle="1">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color="39A5B7" w:themeColor="accent1" w:sz="2" w:space="10"/>
        <w:left w:val="single" w:color="39A5B7" w:themeColor="accent1" w:sz="2" w:space="10"/>
        <w:bottom w:val="single" w:color="39A5B7" w:themeColor="accent1" w:sz="2" w:space="10"/>
        <w:right w:val="single" w:color="39A5B7" w:themeColor="accent1" w:sz="2" w:space="10"/>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styleId="BodyTextIndent3Char" w:customStyle="1">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E83E4B"/>
    <w:rPr>
      <w:rFonts w:ascii="Segoe UI" w:hAnsi="Segoe UI" w:cs="Segoe UI"/>
      <w:szCs w:val="16"/>
    </w:rPr>
  </w:style>
  <w:style w:type="character" w:styleId="Heading8Char" w:customStyle="1">
    <w:name w:val="Heading 8 Char"/>
    <w:basedOn w:val="DefaultParagraphFont"/>
    <w:link w:val="Heading8"/>
    <w:uiPriority w:val="9"/>
    <w:semiHidden/>
    <w:rsid w:val="0028220F"/>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28220F"/>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styleId="CommentTextChar" w:customStyle="1">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styleId="CommentSubjectChar" w:customStyle="1">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styleId="EndnoteTextChar" w:customStyle="1">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styleId="FootnoteTextChar" w:customStyle="1">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styleId="PlainTextChar" w:customStyle="1">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1B33F8"/>
    <w:pPr>
      <w:ind w:left="720"/>
      <w:contextualSpacing/>
    </w:pPr>
  </w:style>
  <w:style w:type="paragraph" w:styleId="Default" w:customStyle="1">
    <w:name w:val="Default"/>
    <w:rsid w:val="00E561AD"/>
    <w:pPr>
      <w:autoSpaceDE w:val="0"/>
      <w:autoSpaceDN w:val="0"/>
      <w:adjustRightInd w:val="0"/>
      <w:spacing w:after="0"/>
    </w:pPr>
    <w:rPr>
      <w:rFonts w:ascii="Calibri" w:hAnsi="Calibri" w:cs="Calibri"/>
      <w:color w:val="000000"/>
      <w:sz w:val="24"/>
      <w:szCs w:val="24"/>
      <w:lang w:val="en-IN"/>
    </w:rPr>
  </w:style>
  <w:style w:type="character" w:styleId="Heading3Char" w:customStyle="1">
    <w:name w:val="Heading 3 Char"/>
    <w:basedOn w:val="DefaultParagraphFont"/>
    <w:link w:val="Heading3"/>
    <w:uiPriority w:val="9"/>
    <w:semiHidden/>
    <w:rsid w:val="006D7E50"/>
    <w:rPr>
      <w:rFonts w:asciiTheme="majorHAnsi" w:hAnsiTheme="majorHAnsi" w:eastAsiaTheme="majorEastAsia" w:cstheme="majorBidi"/>
      <w:color w:val="1C515A" w:themeColor="accent1" w:themeShade="7F"/>
      <w:sz w:val="24"/>
      <w:szCs w:val="24"/>
    </w:rPr>
  </w:style>
  <w:style w:type="paragraph" w:styleId="BodyText">
    <w:name w:val="Body Text"/>
    <w:basedOn w:val="Normal"/>
    <w:link w:val="BodyTextChar"/>
    <w:uiPriority w:val="99"/>
    <w:semiHidden/>
    <w:unhideWhenUsed/>
    <w:rsid w:val="00A67A17"/>
    <w:pPr>
      <w:spacing w:after="120"/>
    </w:pPr>
  </w:style>
  <w:style w:type="character" w:styleId="BodyTextChar" w:customStyle="1">
    <w:name w:val="Body Text Char"/>
    <w:basedOn w:val="DefaultParagraphFont"/>
    <w:link w:val="BodyText"/>
    <w:uiPriority w:val="99"/>
    <w:semiHidden/>
    <w:rsid w:val="00A67A17"/>
  </w:style>
  <w:style w:type="table" w:styleId="TableGrid">
    <w:name w:val="Table Grid"/>
    <w:basedOn w:val="TableNormal"/>
    <w:uiPriority w:val="59"/>
    <w:rsid w:val="00FB4123"/>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120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6630">
      <w:bodyDiv w:val="1"/>
      <w:marLeft w:val="0"/>
      <w:marRight w:val="0"/>
      <w:marTop w:val="0"/>
      <w:marBottom w:val="0"/>
      <w:divBdr>
        <w:top w:val="none" w:sz="0" w:space="0" w:color="auto"/>
        <w:left w:val="none" w:sz="0" w:space="0" w:color="auto"/>
        <w:bottom w:val="none" w:sz="0" w:space="0" w:color="auto"/>
        <w:right w:val="none" w:sz="0" w:space="0" w:color="auto"/>
      </w:divBdr>
    </w:div>
    <w:div w:id="76679868">
      <w:bodyDiv w:val="1"/>
      <w:marLeft w:val="0"/>
      <w:marRight w:val="0"/>
      <w:marTop w:val="0"/>
      <w:marBottom w:val="0"/>
      <w:divBdr>
        <w:top w:val="none" w:sz="0" w:space="0" w:color="auto"/>
        <w:left w:val="none" w:sz="0" w:space="0" w:color="auto"/>
        <w:bottom w:val="none" w:sz="0" w:space="0" w:color="auto"/>
        <w:right w:val="none" w:sz="0" w:space="0" w:color="auto"/>
      </w:divBdr>
    </w:div>
    <w:div w:id="432045468">
      <w:bodyDiv w:val="1"/>
      <w:marLeft w:val="0"/>
      <w:marRight w:val="0"/>
      <w:marTop w:val="0"/>
      <w:marBottom w:val="0"/>
      <w:divBdr>
        <w:top w:val="none" w:sz="0" w:space="0" w:color="auto"/>
        <w:left w:val="none" w:sz="0" w:space="0" w:color="auto"/>
        <w:bottom w:val="none" w:sz="0" w:space="0" w:color="auto"/>
        <w:right w:val="none" w:sz="0" w:space="0" w:color="auto"/>
      </w:divBdr>
    </w:div>
    <w:div w:id="773675824">
      <w:bodyDiv w:val="1"/>
      <w:marLeft w:val="0"/>
      <w:marRight w:val="0"/>
      <w:marTop w:val="0"/>
      <w:marBottom w:val="0"/>
      <w:divBdr>
        <w:top w:val="none" w:sz="0" w:space="0" w:color="auto"/>
        <w:left w:val="none" w:sz="0" w:space="0" w:color="auto"/>
        <w:bottom w:val="none" w:sz="0" w:space="0" w:color="auto"/>
        <w:right w:val="none" w:sz="0" w:space="0" w:color="auto"/>
      </w:divBdr>
    </w:div>
    <w:div w:id="933127607">
      <w:bodyDiv w:val="1"/>
      <w:marLeft w:val="0"/>
      <w:marRight w:val="0"/>
      <w:marTop w:val="0"/>
      <w:marBottom w:val="0"/>
      <w:divBdr>
        <w:top w:val="none" w:sz="0" w:space="0" w:color="auto"/>
        <w:left w:val="none" w:sz="0" w:space="0" w:color="auto"/>
        <w:bottom w:val="none" w:sz="0" w:space="0" w:color="auto"/>
        <w:right w:val="none" w:sz="0" w:space="0" w:color="auto"/>
      </w:divBdr>
    </w:div>
    <w:div w:id="1026716163">
      <w:bodyDiv w:val="1"/>
      <w:marLeft w:val="0"/>
      <w:marRight w:val="0"/>
      <w:marTop w:val="0"/>
      <w:marBottom w:val="0"/>
      <w:divBdr>
        <w:top w:val="none" w:sz="0" w:space="0" w:color="auto"/>
        <w:left w:val="none" w:sz="0" w:space="0" w:color="auto"/>
        <w:bottom w:val="none" w:sz="0" w:space="0" w:color="auto"/>
        <w:right w:val="none" w:sz="0" w:space="0" w:color="auto"/>
      </w:divBdr>
    </w:div>
    <w:div w:id="1134910952">
      <w:bodyDiv w:val="1"/>
      <w:marLeft w:val="0"/>
      <w:marRight w:val="0"/>
      <w:marTop w:val="0"/>
      <w:marBottom w:val="0"/>
      <w:divBdr>
        <w:top w:val="none" w:sz="0" w:space="0" w:color="auto"/>
        <w:left w:val="none" w:sz="0" w:space="0" w:color="auto"/>
        <w:bottom w:val="none" w:sz="0" w:space="0" w:color="auto"/>
        <w:right w:val="none" w:sz="0" w:space="0" w:color="auto"/>
      </w:divBdr>
    </w:div>
    <w:div w:id="1317418280">
      <w:bodyDiv w:val="1"/>
      <w:marLeft w:val="0"/>
      <w:marRight w:val="0"/>
      <w:marTop w:val="0"/>
      <w:marBottom w:val="0"/>
      <w:divBdr>
        <w:top w:val="none" w:sz="0" w:space="0" w:color="auto"/>
        <w:left w:val="none" w:sz="0" w:space="0" w:color="auto"/>
        <w:bottom w:val="none" w:sz="0" w:space="0" w:color="auto"/>
        <w:right w:val="none" w:sz="0" w:space="0" w:color="auto"/>
      </w:divBdr>
    </w:div>
    <w:div w:id="1332217712">
      <w:bodyDiv w:val="1"/>
      <w:marLeft w:val="0"/>
      <w:marRight w:val="0"/>
      <w:marTop w:val="0"/>
      <w:marBottom w:val="0"/>
      <w:divBdr>
        <w:top w:val="none" w:sz="0" w:space="0" w:color="auto"/>
        <w:left w:val="none" w:sz="0" w:space="0" w:color="auto"/>
        <w:bottom w:val="none" w:sz="0" w:space="0" w:color="auto"/>
        <w:right w:val="none" w:sz="0" w:space="0" w:color="auto"/>
      </w:divBdr>
    </w:div>
    <w:div w:id="1339231853">
      <w:bodyDiv w:val="1"/>
      <w:marLeft w:val="0"/>
      <w:marRight w:val="0"/>
      <w:marTop w:val="0"/>
      <w:marBottom w:val="0"/>
      <w:divBdr>
        <w:top w:val="none" w:sz="0" w:space="0" w:color="auto"/>
        <w:left w:val="none" w:sz="0" w:space="0" w:color="auto"/>
        <w:bottom w:val="none" w:sz="0" w:space="0" w:color="auto"/>
        <w:right w:val="none" w:sz="0" w:space="0" w:color="auto"/>
      </w:divBdr>
    </w:div>
    <w:div w:id="1342051976">
      <w:bodyDiv w:val="1"/>
      <w:marLeft w:val="0"/>
      <w:marRight w:val="0"/>
      <w:marTop w:val="0"/>
      <w:marBottom w:val="0"/>
      <w:divBdr>
        <w:top w:val="none" w:sz="0" w:space="0" w:color="auto"/>
        <w:left w:val="none" w:sz="0" w:space="0" w:color="auto"/>
        <w:bottom w:val="none" w:sz="0" w:space="0" w:color="auto"/>
        <w:right w:val="none" w:sz="0" w:space="0" w:color="auto"/>
      </w:divBdr>
    </w:div>
    <w:div w:id="1681929441">
      <w:bodyDiv w:val="1"/>
      <w:marLeft w:val="0"/>
      <w:marRight w:val="0"/>
      <w:marTop w:val="0"/>
      <w:marBottom w:val="0"/>
      <w:divBdr>
        <w:top w:val="none" w:sz="0" w:space="0" w:color="auto"/>
        <w:left w:val="none" w:sz="0" w:space="0" w:color="auto"/>
        <w:bottom w:val="none" w:sz="0" w:space="0" w:color="auto"/>
        <w:right w:val="none" w:sz="0" w:space="0" w:color="auto"/>
      </w:divBdr>
    </w:div>
    <w:div w:id="1718161485">
      <w:bodyDiv w:val="1"/>
      <w:marLeft w:val="0"/>
      <w:marRight w:val="0"/>
      <w:marTop w:val="0"/>
      <w:marBottom w:val="0"/>
      <w:divBdr>
        <w:top w:val="none" w:sz="0" w:space="0" w:color="auto"/>
        <w:left w:val="none" w:sz="0" w:space="0" w:color="auto"/>
        <w:bottom w:val="none" w:sz="0" w:space="0" w:color="auto"/>
        <w:right w:val="none" w:sz="0" w:space="0" w:color="auto"/>
      </w:divBdr>
    </w:div>
    <w:div w:id="19549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mailto:divya.pb196@gmail.com" TargetMode="External" Id="Re00c927d07564bca" /><Relationship Type="http://schemas.openxmlformats.org/officeDocument/2006/relationships/hyperlink" Target="http://www.linkedin.com/in/pavana-divya-basani" TargetMode="External" Id="R2ee7fc50ff02427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Kumar%20Aldhandi\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BDD8F-517A-4E0C-8B06-8553CEE59E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Resume (color)</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Mahanandareddy Yedamakanti</dc:creator>
  <keywords/>
  <lastModifiedBy>Mahanandareddy Yedamakanti</lastModifiedBy>
  <revision>103</revision>
  <dcterms:created xsi:type="dcterms:W3CDTF">2024-01-22T20:19:19.0641125Z</dcterms:created>
  <dcterms:modified xsi:type="dcterms:W3CDTF">2024-02-05T17:32:46.1510020Z</dcterms:modified>
  <version/>
</coreProperties>
</file>