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BBE5" w14:textId="7A3F2544" w:rsidR="000D5450" w:rsidRDefault="00904DB5" w:rsidP="000D5450">
      <w:pPr>
        <w:pStyle w:val="ResHeadingInfoBold"/>
        <w:tabs>
          <w:tab w:val="left" w:pos="7840"/>
        </w:tabs>
        <w:ind w:left="-43"/>
        <w:jc w:val="both"/>
        <w:rPr>
          <w:rFonts w:ascii="Cambria" w:hAnsi="Cambria"/>
          <w:szCs w:val="22"/>
        </w:rPr>
      </w:pPr>
      <w:r w:rsidRPr="000D5450">
        <w:rPr>
          <w:rFonts w:ascii="Cambria" w:hAnsi="Cambria"/>
          <w:szCs w:val="22"/>
        </w:rPr>
        <w:t>Sathya Prasad Nune</w:t>
      </w:r>
      <w:bookmarkStart w:id="0" w:name="PracOffice"/>
      <w:bookmarkEnd w:id="0"/>
    </w:p>
    <w:p w14:paraId="490DFC2C" w14:textId="77777777" w:rsidR="000D5450" w:rsidRDefault="00B4487B" w:rsidP="000D5450">
      <w:pPr>
        <w:pStyle w:val="ResHeadingInfoBold"/>
        <w:tabs>
          <w:tab w:val="left" w:pos="7840"/>
        </w:tabs>
        <w:ind w:left="-43"/>
        <w:jc w:val="both"/>
        <w:rPr>
          <w:rFonts w:ascii="Cambria" w:hAnsi="Cambria"/>
          <w:bCs/>
          <w:szCs w:val="22"/>
        </w:rPr>
      </w:pPr>
      <w:r w:rsidRPr="000D5450">
        <w:rPr>
          <w:rFonts w:ascii="Cambria" w:hAnsi="Cambria"/>
          <w:bCs/>
          <w:szCs w:val="22"/>
        </w:rPr>
        <w:t>Architect – SAP Ariba SRM MM S4 Hana Consultant</w:t>
      </w:r>
    </w:p>
    <w:p w14:paraId="2FD57F5C" w14:textId="18D1F0C2" w:rsidR="00B4487B" w:rsidRPr="000D5450" w:rsidRDefault="00B4487B" w:rsidP="000D5450">
      <w:pPr>
        <w:pStyle w:val="ResHeadingInfoBold"/>
        <w:tabs>
          <w:tab w:val="left" w:pos="7840"/>
        </w:tabs>
        <w:ind w:left="-43"/>
        <w:jc w:val="both"/>
        <w:rPr>
          <w:rFonts w:ascii="Cambria" w:hAnsi="Cambria"/>
          <w:szCs w:val="22"/>
        </w:rPr>
      </w:pPr>
      <w:r w:rsidRPr="000D5450">
        <w:rPr>
          <w:rFonts w:ascii="Cambria" w:hAnsi="Cambria"/>
          <w:bCs/>
          <w:szCs w:val="22"/>
        </w:rPr>
        <w:t>Certified Consultant</w:t>
      </w:r>
    </w:p>
    <w:p w14:paraId="14085621" w14:textId="112986EC" w:rsidR="00CF534C" w:rsidRPr="000D5450" w:rsidRDefault="00CF534C" w:rsidP="000D5450">
      <w:pPr>
        <w:pStyle w:val="ResHeadingInfoBold"/>
        <w:tabs>
          <w:tab w:val="left" w:pos="7840"/>
        </w:tabs>
        <w:ind w:left="-43"/>
        <w:jc w:val="both"/>
        <w:rPr>
          <w:rFonts w:ascii="Cambria" w:hAnsi="Cambria"/>
          <w:szCs w:val="22"/>
        </w:rPr>
      </w:pPr>
      <w:r w:rsidRPr="000D5450">
        <w:rPr>
          <w:rFonts w:ascii="Cambria" w:hAnsi="Cambria"/>
          <w:szCs w:val="22"/>
        </w:rPr>
        <w:t>Email</w:t>
      </w:r>
      <w:r w:rsidR="00B4487B" w:rsidRPr="000D5450">
        <w:rPr>
          <w:rFonts w:ascii="Cambria" w:hAnsi="Cambria"/>
          <w:szCs w:val="22"/>
        </w:rPr>
        <w:t xml:space="preserve"> ID</w:t>
      </w:r>
      <w:r w:rsidRPr="000D5450">
        <w:rPr>
          <w:rFonts w:ascii="Cambria" w:hAnsi="Cambria"/>
          <w:szCs w:val="22"/>
        </w:rPr>
        <w:t>:</w:t>
      </w:r>
      <w:r w:rsidR="00B4487B" w:rsidRPr="000D5450">
        <w:rPr>
          <w:rFonts w:ascii="Cambria" w:hAnsi="Cambria"/>
          <w:szCs w:val="22"/>
        </w:rPr>
        <w:t xml:space="preserve"> </w:t>
      </w:r>
      <w:r w:rsidR="00E07082" w:rsidRPr="000D5450">
        <w:rPr>
          <w:rFonts w:ascii="Cambria" w:hAnsi="Cambria"/>
          <w:szCs w:val="22"/>
        </w:rPr>
        <w:t>satya.email@gmail.com</w:t>
      </w:r>
      <w:r w:rsidRPr="000D5450">
        <w:rPr>
          <w:rFonts w:ascii="Cambria" w:hAnsi="Cambria"/>
          <w:szCs w:val="22"/>
        </w:rPr>
        <w:t xml:space="preserve"> </w:t>
      </w:r>
    </w:p>
    <w:p w14:paraId="29EEFDF8" w14:textId="34129429" w:rsidR="001A3D8C" w:rsidRPr="000D5450" w:rsidRDefault="00CF534C" w:rsidP="000D5450">
      <w:pPr>
        <w:pStyle w:val="StyleResHeadingInfoJustifiedLeft-003"/>
        <w:rPr>
          <w:rFonts w:ascii="Cambria" w:hAnsi="Cambria"/>
          <w:b/>
          <w:bCs/>
          <w:szCs w:val="22"/>
        </w:rPr>
      </w:pPr>
      <w:bookmarkStart w:id="1" w:name="PracPhone"/>
      <w:bookmarkEnd w:id="1"/>
      <w:r w:rsidRPr="000D5450">
        <w:rPr>
          <w:rFonts w:ascii="Cambria" w:hAnsi="Cambria"/>
          <w:b/>
          <w:bCs/>
          <w:szCs w:val="22"/>
        </w:rPr>
        <w:t xml:space="preserve">Mobile: </w:t>
      </w:r>
      <w:bookmarkStart w:id="2" w:name="Mobile"/>
      <w:r w:rsidRPr="000D5450">
        <w:rPr>
          <w:rFonts w:ascii="Cambria" w:hAnsi="Cambria"/>
          <w:b/>
          <w:bCs/>
          <w:noProof/>
          <w:szCs w:val="22"/>
        </w:rPr>
        <w:t>+</w:t>
      </w:r>
      <w:bookmarkEnd w:id="2"/>
      <w:r w:rsidR="00D903CE" w:rsidRPr="000D5450">
        <w:rPr>
          <w:rFonts w:ascii="Cambria" w:hAnsi="Cambria"/>
          <w:b/>
          <w:bCs/>
          <w:noProof/>
          <w:szCs w:val="22"/>
        </w:rPr>
        <w:t>1 469 421 7644</w:t>
      </w:r>
    </w:p>
    <w:p w14:paraId="5091D0AF" w14:textId="77777777" w:rsidR="00CF534C" w:rsidRPr="000D5450" w:rsidRDefault="00CF534C" w:rsidP="000D5450">
      <w:pPr>
        <w:pStyle w:val="ResLine"/>
        <w:spacing w:line="240" w:lineRule="auto"/>
        <w:ind w:left="-29"/>
        <w:jc w:val="both"/>
        <w:rPr>
          <w:rFonts w:ascii="Cambria" w:hAnsi="Cambria"/>
          <w:sz w:val="22"/>
          <w:szCs w:val="22"/>
        </w:rPr>
      </w:pPr>
    </w:p>
    <w:p w14:paraId="04FFAF41" w14:textId="77777777" w:rsidR="00CF534C" w:rsidRPr="000D5450" w:rsidRDefault="00CF534C" w:rsidP="000D5450">
      <w:pPr>
        <w:pStyle w:val="ResBodyText"/>
        <w:jc w:val="both"/>
        <w:rPr>
          <w:rFonts w:ascii="Cambria" w:hAnsi="Cambria"/>
          <w:sz w:val="22"/>
          <w:szCs w:val="22"/>
        </w:rPr>
      </w:pPr>
    </w:p>
    <w:p w14:paraId="4ADD8FB9" w14:textId="77777777" w:rsidR="00267F2C" w:rsidRPr="000D5450" w:rsidRDefault="00267F2C" w:rsidP="000D5450">
      <w:pPr>
        <w:pStyle w:val="ResSectionHeader"/>
        <w:spacing w:before="0" w:after="0"/>
        <w:jc w:val="both"/>
        <w:rPr>
          <w:rFonts w:ascii="Cambria" w:hAnsi="Cambria"/>
          <w:sz w:val="22"/>
          <w:szCs w:val="22"/>
        </w:rPr>
      </w:pPr>
      <w:r w:rsidRPr="000D5450">
        <w:rPr>
          <w:rFonts w:ascii="Cambria" w:hAnsi="Cambria"/>
          <w:sz w:val="22"/>
          <w:szCs w:val="22"/>
        </w:rPr>
        <w:t>Summary of Experience and Qualifications</w:t>
      </w:r>
    </w:p>
    <w:p w14:paraId="07DEC64A" w14:textId="561453F7" w:rsidR="00267F2C" w:rsidRDefault="00267F2C" w:rsidP="000D5450">
      <w:pPr>
        <w:suppressAutoHyphens/>
        <w:jc w:val="both"/>
        <w:rPr>
          <w:rFonts w:ascii="Cambria" w:hAnsi="Cambria" w:cs="Calibri"/>
          <w:sz w:val="22"/>
          <w:szCs w:val="22"/>
        </w:rPr>
      </w:pPr>
      <w:bookmarkStart w:id="3" w:name="PracSummary"/>
      <w:bookmarkEnd w:id="3"/>
      <w:r w:rsidRPr="000D5450">
        <w:rPr>
          <w:rFonts w:ascii="Cambria" w:hAnsi="Cambria"/>
          <w:sz w:val="22"/>
          <w:szCs w:val="22"/>
        </w:rPr>
        <w:t xml:space="preserve">Sathya N </w:t>
      </w:r>
      <w:r w:rsidR="000D5450" w:rsidRPr="000D5450">
        <w:rPr>
          <w:rFonts w:ascii="Cambria" w:hAnsi="Cambria"/>
          <w:sz w:val="22"/>
          <w:szCs w:val="22"/>
        </w:rPr>
        <w:t>has</w:t>
      </w:r>
      <w:r w:rsidRPr="000D5450">
        <w:rPr>
          <w:rFonts w:ascii="Cambria" w:hAnsi="Cambria"/>
          <w:sz w:val="22"/>
          <w:szCs w:val="22"/>
        </w:rPr>
        <w:t xml:space="preserve"> 18+ years of IT Experience </w:t>
      </w:r>
      <w:r w:rsidRPr="000D5450">
        <w:rPr>
          <w:rFonts w:ascii="Cambria" w:hAnsi="Cambria" w:cs="Calibri"/>
          <w:sz w:val="22"/>
          <w:szCs w:val="22"/>
        </w:rPr>
        <w:t xml:space="preserve">in SAP Transition &amp; Transformation, which includes SAP Project and Program Management. He has managed full life cycle Implementation &amp; custom </w:t>
      </w:r>
      <w:r w:rsidR="00702BC0" w:rsidRPr="000D5450">
        <w:rPr>
          <w:rFonts w:ascii="Cambria" w:hAnsi="Cambria" w:cs="Calibri"/>
          <w:sz w:val="22"/>
          <w:szCs w:val="22"/>
        </w:rPr>
        <w:t>development</w:t>
      </w:r>
      <w:r w:rsidRPr="000D5450">
        <w:rPr>
          <w:rFonts w:ascii="Cambria" w:hAnsi="Cambria" w:cs="Calibri"/>
          <w:sz w:val="22"/>
          <w:szCs w:val="22"/>
        </w:rPr>
        <w:t xml:space="preserve"> for several ERP applications from inception to completion. Managed E2E SAP ARIBA/ SRM, SAP MM Purchasing, SAP S4 HANA, SAP ECC.</w:t>
      </w:r>
    </w:p>
    <w:p w14:paraId="6B3B1951" w14:textId="77777777" w:rsidR="000D5450" w:rsidRPr="000D5450" w:rsidRDefault="000D5450" w:rsidP="000D5450">
      <w:pPr>
        <w:suppressAutoHyphens/>
        <w:jc w:val="both"/>
        <w:rPr>
          <w:rFonts w:ascii="Cambria" w:hAnsi="Cambria" w:cs="Calibri"/>
          <w:sz w:val="22"/>
          <w:szCs w:val="22"/>
        </w:rPr>
      </w:pPr>
    </w:p>
    <w:p w14:paraId="0869B07F"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Project stages including Business Development, Project estimating, Requirement’s determination, Gap analysis, Issue resolution, Configuration, Custom code specifications, Testing, Training, Go-Live assistance, post implementation support and Operate / Maintenance.</w:t>
      </w:r>
    </w:p>
    <w:p w14:paraId="59A4A0AC"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Lead Consultant in ERP / SAP Applications (Sourcing and Procurement) with specialization in SAP Ariba OnDemand, Supplier Relationship Manager (SAP SRM), Materials Management and Supplier Network.</w:t>
      </w:r>
    </w:p>
    <w:p w14:paraId="1BB4CA97"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Practicing SAP Ariba, SRM &amp; SAP MM Consulting since last 16 years across various Industry domains e.g., Manufacturing, Aerospace, Healthcare, Public Sector, Entertainment and FMCG etc. and with various product versions of SRM (4.0, 5.0, 7.0), SAP R/3, ECC (5.0,6.0)/ S4 Hana, SAP ARIBA, SAP Hybris and Coupa</w:t>
      </w:r>
    </w:p>
    <w:p w14:paraId="01CCD01C"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Good knowledge of SRM MDM and Ariba Catalog Management</w:t>
      </w:r>
    </w:p>
    <w:p w14:paraId="29588010"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Experience working on implementing Supplier Chain Collaboration (SCC)</w:t>
      </w:r>
    </w:p>
    <w:p w14:paraId="4335C101"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5+ years of Project management experience with proven success in implementation, Support and Upgrade projects.</w:t>
      </w:r>
    </w:p>
    <w:p w14:paraId="003A1005"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 xml:space="preserve">Have been involved in variety of engagements e.g., Implementation, Support and Testing of SAP Ariba / SRM/MM/CLM /HYBRIS. Worked as Manager and functional lead in multiple engagements. </w:t>
      </w:r>
    </w:p>
    <w:p w14:paraId="4E853C53" w14:textId="19DB6514"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 xml:space="preserve">Key Functional Designer/Architect for Guided Buying in SAP SRM, adopted to SAP Ariba </w:t>
      </w:r>
    </w:p>
    <w:p w14:paraId="10C17F78" w14:textId="6C6FD73C" w:rsidR="00A80AFC" w:rsidRPr="000D5450" w:rsidRDefault="00A80AFC" w:rsidP="000D5450">
      <w:pPr>
        <w:pStyle w:val="ResExpSummaryVerdana"/>
        <w:numPr>
          <w:ilvl w:val="0"/>
          <w:numId w:val="22"/>
        </w:numPr>
        <w:jc w:val="both"/>
        <w:rPr>
          <w:rFonts w:ascii="Cambria" w:hAnsi="Cambria"/>
          <w:sz w:val="22"/>
          <w:szCs w:val="22"/>
        </w:rPr>
      </w:pPr>
      <w:r w:rsidRPr="000D5450">
        <w:rPr>
          <w:rFonts w:ascii="Cambria" w:hAnsi="Cambria"/>
          <w:sz w:val="22"/>
          <w:szCs w:val="22"/>
        </w:rPr>
        <w:t>Experience working with Legacy Migration from SAP/</w:t>
      </w:r>
      <w:proofErr w:type="gramStart"/>
      <w:r w:rsidRPr="000D5450">
        <w:rPr>
          <w:rFonts w:ascii="Cambria" w:hAnsi="Cambria"/>
          <w:sz w:val="22"/>
          <w:szCs w:val="22"/>
        </w:rPr>
        <w:t>Non SAP</w:t>
      </w:r>
      <w:proofErr w:type="gramEnd"/>
      <w:r w:rsidRPr="000D5450">
        <w:rPr>
          <w:rFonts w:ascii="Cambria" w:hAnsi="Cambria"/>
          <w:sz w:val="22"/>
          <w:szCs w:val="22"/>
        </w:rPr>
        <w:t xml:space="preserve"> to Ariba/SRM Systems</w:t>
      </w:r>
    </w:p>
    <w:p w14:paraId="7B855850"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 xml:space="preserve">Postgraduate – </w:t>
      </w:r>
      <w:proofErr w:type="gramStart"/>
      <w:r w:rsidRPr="000D5450">
        <w:rPr>
          <w:rFonts w:ascii="Cambria" w:hAnsi="Cambria"/>
          <w:sz w:val="22"/>
          <w:szCs w:val="22"/>
        </w:rPr>
        <w:t>Master’s in Computer Applications</w:t>
      </w:r>
      <w:proofErr w:type="gramEnd"/>
      <w:r w:rsidRPr="000D5450">
        <w:rPr>
          <w:rFonts w:ascii="Cambria" w:hAnsi="Cambria"/>
          <w:sz w:val="22"/>
          <w:szCs w:val="22"/>
        </w:rPr>
        <w:t xml:space="preserve"> from Osmania University, Hyderabad, India.</w:t>
      </w:r>
    </w:p>
    <w:p w14:paraId="4599E861"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Bachelor’s Degree of Commerce from Sri Venkateshwara University, Tirupati, India.</w:t>
      </w:r>
    </w:p>
    <w:p w14:paraId="3C7499B2" w14:textId="0048BE24"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Working with Pre-</w:t>
      </w:r>
      <w:r w:rsidR="00283416" w:rsidRPr="000D5450">
        <w:rPr>
          <w:rFonts w:ascii="Cambria" w:hAnsi="Cambria"/>
          <w:sz w:val="22"/>
          <w:szCs w:val="22"/>
        </w:rPr>
        <w:t>Sales</w:t>
      </w:r>
      <w:r w:rsidRPr="000D5450">
        <w:rPr>
          <w:rFonts w:ascii="Cambria" w:hAnsi="Cambria"/>
          <w:sz w:val="22"/>
          <w:szCs w:val="22"/>
        </w:rPr>
        <w:t xml:space="preserve"> Teams for Due Diligence and Project Preparation activities</w:t>
      </w:r>
      <w:r w:rsidR="00283416" w:rsidRPr="000D5450">
        <w:rPr>
          <w:rFonts w:ascii="Cambria" w:hAnsi="Cambria"/>
          <w:sz w:val="22"/>
          <w:szCs w:val="22"/>
        </w:rPr>
        <w:t xml:space="preserve"> in the space of Ariba</w:t>
      </w:r>
      <w:r w:rsidR="00000278" w:rsidRPr="000D5450">
        <w:rPr>
          <w:rFonts w:ascii="Cambria" w:hAnsi="Cambria"/>
          <w:sz w:val="22"/>
          <w:szCs w:val="22"/>
        </w:rPr>
        <w:t xml:space="preserve"> Upstream &amp; Downstream</w:t>
      </w:r>
      <w:r w:rsidR="00283416" w:rsidRPr="000D5450">
        <w:rPr>
          <w:rFonts w:ascii="Cambria" w:hAnsi="Cambria"/>
          <w:sz w:val="22"/>
          <w:szCs w:val="22"/>
        </w:rPr>
        <w:t xml:space="preserve"> / Coupa /SAP SRM</w:t>
      </w:r>
    </w:p>
    <w:p w14:paraId="60390DF0" w14:textId="77777777" w:rsidR="00267F2C" w:rsidRPr="000D5450" w:rsidRDefault="00267F2C" w:rsidP="000D5450">
      <w:pPr>
        <w:pStyle w:val="ResExpSummaryVerdana"/>
        <w:numPr>
          <w:ilvl w:val="0"/>
          <w:numId w:val="22"/>
        </w:numPr>
        <w:jc w:val="both"/>
        <w:rPr>
          <w:rFonts w:ascii="Cambria" w:hAnsi="Cambria"/>
          <w:sz w:val="22"/>
          <w:szCs w:val="22"/>
        </w:rPr>
      </w:pPr>
      <w:r w:rsidRPr="000D5450">
        <w:rPr>
          <w:rFonts w:ascii="Cambria" w:hAnsi="Cambria"/>
          <w:sz w:val="22"/>
          <w:szCs w:val="22"/>
        </w:rPr>
        <w:t>Corporate Trainings and Competency Management</w:t>
      </w:r>
    </w:p>
    <w:p w14:paraId="0C2707AE" w14:textId="77777777" w:rsidR="00D326BE" w:rsidRPr="000D5450" w:rsidRDefault="00D326BE" w:rsidP="000D5450">
      <w:pPr>
        <w:jc w:val="both"/>
        <w:rPr>
          <w:rFonts w:ascii="Cambria" w:hAnsi="Cambria"/>
          <w:sz w:val="22"/>
          <w:szCs w:val="22"/>
        </w:rPr>
      </w:pPr>
    </w:p>
    <w:p w14:paraId="5778FE3E" w14:textId="77777777" w:rsidR="00702BC0" w:rsidRPr="000D5450" w:rsidRDefault="00702BC0" w:rsidP="000D5450">
      <w:pPr>
        <w:pStyle w:val="ResSectionHeader"/>
        <w:spacing w:before="0" w:after="0"/>
        <w:jc w:val="both"/>
        <w:rPr>
          <w:rFonts w:ascii="Cambria" w:hAnsi="Cambria"/>
          <w:sz w:val="22"/>
          <w:szCs w:val="22"/>
        </w:rPr>
      </w:pPr>
      <w:r w:rsidRPr="000D5450">
        <w:rPr>
          <w:rFonts w:ascii="Cambria" w:hAnsi="Cambria"/>
          <w:sz w:val="22"/>
          <w:szCs w:val="22"/>
        </w:rPr>
        <w:t>Key Achievements</w:t>
      </w:r>
    </w:p>
    <w:p w14:paraId="57BE73CD" w14:textId="77777777" w:rsidR="00702BC0" w:rsidRPr="000D5450" w:rsidRDefault="00702BC0" w:rsidP="000D5450">
      <w:pPr>
        <w:pStyle w:val="ResSectionHeader"/>
        <w:numPr>
          <w:ilvl w:val="0"/>
          <w:numId w:val="21"/>
        </w:numPr>
        <w:spacing w:before="0" w:after="0"/>
        <w:jc w:val="both"/>
        <w:rPr>
          <w:rFonts w:ascii="Cambria" w:hAnsi="Cambria"/>
          <w:b w:val="0"/>
          <w:sz w:val="22"/>
          <w:szCs w:val="22"/>
        </w:rPr>
      </w:pPr>
      <w:r w:rsidRPr="000D5450">
        <w:rPr>
          <w:rFonts w:ascii="Cambria" w:hAnsi="Cambria"/>
          <w:b w:val="0"/>
          <w:sz w:val="22"/>
          <w:szCs w:val="22"/>
        </w:rPr>
        <w:t xml:space="preserve">Delivered P2P (Procure to Pay) in Manager / Lead role and STP (Source to Pay) by managing teams across USA, </w:t>
      </w:r>
      <w:proofErr w:type="gramStart"/>
      <w:r w:rsidRPr="000D5450">
        <w:rPr>
          <w:rFonts w:ascii="Cambria" w:hAnsi="Cambria"/>
          <w:b w:val="0"/>
          <w:sz w:val="22"/>
          <w:szCs w:val="22"/>
        </w:rPr>
        <w:t>Canada</w:t>
      </w:r>
      <w:proofErr w:type="gramEnd"/>
      <w:r w:rsidRPr="000D5450">
        <w:rPr>
          <w:rFonts w:ascii="Cambria" w:hAnsi="Cambria"/>
          <w:b w:val="0"/>
          <w:sz w:val="22"/>
          <w:szCs w:val="22"/>
        </w:rPr>
        <w:t xml:space="preserve"> and UK for Implementation engagement.</w:t>
      </w:r>
    </w:p>
    <w:p w14:paraId="406D732A" w14:textId="22522B02" w:rsidR="00702BC0" w:rsidRPr="000D5450" w:rsidRDefault="00702BC0" w:rsidP="000D5450">
      <w:pPr>
        <w:pStyle w:val="ResSectionHeader"/>
        <w:numPr>
          <w:ilvl w:val="0"/>
          <w:numId w:val="21"/>
        </w:numPr>
        <w:spacing w:before="0" w:after="0"/>
        <w:jc w:val="both"/>
        <w:rPr>
          <w:rFonts w:ascii="Cambria" w:hAnsi="Cambria"/>
          <w:b w:val="0"/>
          <w:sz w:val="22"/>
          <w:szCs w:val="22"/>
        </w:rPr>
      </w:pPr>
      <w:r w:rsidRPr="000D5450">
        <w:rPr>
          <w:rFonts w:ascii="Cambria" w:hAnsi="Cambria"/>
          <w:b w:val="0"/>
          <w:sz w:val="22"/>
          <w:szCs w:val="22"/>
        </w:rPr>
        <w:t>As a Lead, delivered SAP</w:t>
      </w:r>
      <w:r w:rsidR="00A406E4" w:rsidRPr="000D5450">
        <w:rPr>
          <w:rFonts w:ascii="Cambria" w:hAnsi="Cambria"/>
          <w:b w:val="0"/>
          <w:sz w:val="22"/>
          <w:szCs w:val="22"/>
        </w:rPr>
        <w:t xml:space="preserve"> SRM Projects in shorter</w:t>
      </w:r>
      <w:r w:rsidRPr="000D5450">
        <w:rPr>
          <w:rFonts w:ascii="Cambria" w:hAnsi="Cambria"/>
          <w:b w:val="0"/>
          <w:sz w:val="22"/>
          <w:szCs w:val="22"/>
        </w:rPr>
        <w:t xml:space="preserve"> span while associated with Deloitte, Mahindra Satyam, Tech </w:t>
      </w:r>
      <w:proofErr w:type="gramStart"/>
      <w:r w:rsidRPr="000D5450">
        <w:rPr>
          <w:rFonts w:ascii="Cambria" w:hAnsi="Cambria"/>
          <w:b w:val="0"/>
          <w:sz w:val="22"/>
          <w:szCs w:val="22"/>
        </w:rPr>
        <w:t>Mahindra</w:t>
      </w:r>
      <w:proofErr w:type="gramEnd"/>
      <w:r w:rsidRPr="000D5450">
        <w:rPr>
          <w:rFonts w:ascii="Cambria" w:hAnsi="Cambria"/>
          <w:b w:val="0"/>
          <w:sz w:val="22"/>
          <w:szCs w:val="22"/>
        </w:rPr>
        <w:t xml:space="preserve"> and TATA Consultancy Services. </w:t>
      </w:r>
    </w:p>
    <w:p w14:paraId="535F4CAE" w14:textId="04E48BA5" w:rsidR="004A0291" w:rsidRPr="000D5450" w:rsidRDefault="00702BC0" w:rsidP="000D5450">
      <w:pPr>
        <w:pStyle w:val="ResSectionHeader"/>
        <w:numPr>
          <w:ilvl w:val="0"/>
          <w:numId w:val="21"/>
        </w:numPr>
        <w:spacing w:before="0" w:after="0"/>
        <w:jc w:val="both"/>
        <w:rPr>
          <w:rFonts w:ascii="Cambria" w:hAnsi="Cambria"/>
          <w:b w:val="0"/>
          <w:sz w:val="22"/>
          <w:szCs w:val="22"/>
        </w:rPr>
      </w:pPr>
      <w:r w:rsidRPr="000D5450">
        <w:rPr>
          <w:rFonts w:ascii="Cambria" w:hAnsi="Cambria"/>
          <w:b w:val="0"/>
          <w:sz w:val="22"/>
          <w:szCs w:val="22"/>
        </w:rPr>
        <w:t xml:space="preserve">Received appreciations from Wells Fargo, Cameron, Cargill Liberty and Sony Corporation for contribution towards business value adding design </w:t>
      </w:r>
      <w:proofErr w:type="gramStart"/>
      <w:r w:rsidRPr="000D5450">
        <w:rPr>
          <w:rFonts w:ascii="Cambria" w:hAnsi="Cambria"/>
          <w:b w:val="0"/>
          <w:sz w:val="22"/>
          <w:szCs w:val="22"/>
        </w:rPr>
        <w:t>modifications</w:t>
      </w:r>
      <w:proofErr w:type="gramEnd"/>
      <w:r w:rsidRPr="000D5450">
        <w:rPr>
          <w:rFonts w:ascii="Cambria" w:hAnsi="Cambria"/>
          <w:b w:val="0"/>
          <w:sz w:val="22"/>
          <w:szCs w:val="22"/>
        </w:rPr>
        <w:t xml:space="preserve"> </w:t>
      </w:r>
    </w:p>
    <w:p w14:paraId="0A0D9DF5" w14:textId="77777777" w:rsidR="00E65AB1" w:rsidRDefault="00E65AB1" w:rsidP="000D5450">
      <w:pPr>
        <w:jc w:val="both"/>
        <w:rPr>
          <w:rFonts w:ascii="Cambria" w:hAnsi="Cambria"/>
          <w:sz w:val="22"/>
          <w:szCs w:val="22"/>
        </w:rPr>
      </w:pPr>
    </w:p>
    <w:p w14:paraId="63E726D3" w14:textId="77777777" w:rsidR="000D5450" w:rsidRDefault="000D5450" w:rsidP="000D5450">
      <w:pPr>
        <w:jc w:val="both"/>
        <w:rPr>
          <w:rFonts w:ascii="Cambria" w:hAnsi="Cambria"/>
          <w:sz w:val="22"/>
          <w:szCs w:val="22"/>
        </w:rPr>
      </w:pPr>
    </w:p>
    <w:p w14:paraId="064E99B1" w14:textId="77777777" w:rsidR="000D5450" w:rsidRDefault="000D5450" w:rsidP="000D5450">
      <w:pPr>
        <w:jc w:val="both"/>
        <w:rPr>
          <w:rFonts w:ascii="Cambria" w:hAnsi="Cambria"/>
          <w:sz w:val="22"/>
          <w:szCs w:val="22"/>
        </w:rPr>
      </w:pPr>
    </w:p>
    <w:p w14:paraId="69EAD83A" w14:textId="77777777" w:rsidR="000D5450" w:rsidRDefault="000D5450" w:rsidP="000D5450">
      <w:pPr>
        <w:jc w:val="both"/>
        <w:rPr>
          <w:rFonts w:ascii="Cambria" w:hAnsi="Cambria"/>
          <w:sz w:val="22"/>
          <w:szCs w:val="22"/>
        </w:rPr>
      </w:pPr>
    </w:p>
    <w:p w14:paraId="58126E0A" w14:textId="77777777" w:rsidR="000D5450" w:rsidRPr="000D5450" w:rsidRDefault="000D5450" w:rsidP="000D5450">
      <w:pPr>
        <w:jc w:val="both"/>
        <w:rPr>
          <w:rFonts w:ascii="Cambria" w:hAnsi="Cambria"/>
          <w:sz w:val="22"/>
          <w:szCs w:val="22"/>
        </w:rPr>
      </w:pPr>
    </w:p>
    <w:p w14:paraId="55E23167" w14:textId="77777777" w:rsidR="00F43DA5" w:rsidRPr="000D5450" w:rsidRDefault="0051342D" w:rsidP="000D5450">
      <w:pPr>
        <w:jc w:val="both"/>
        <w:rPr>
          <w:rFonts w:ascii="Cambria" w:hAnsi="Cambria"/>
          <w:b/>
          <w:bCs/>
          <w:color w:val="000000"/>
          <w:sz w:val="22"/>
          <w:szCs w:val="22"/>
          <w:lang w:val="en-IN" w:eastAsia="en-IN"/>
        </w:rPr>
      </w:pPr>
      <w:proofErr w:type="gramStart"/>
      <w:r w:rsidRPr="000D5450">
        <w:rPr>
          <w:rFonts w:ascii="Cambria" w:hAnsi="Cambria"/>
          <w:b/>
          <w:bCs/>
          <w:color w:val="000000"/>
          <w:sz w:val="22"/>
          <w:szCs w:val="22"/>
          <w:lang w:val="en-IN" w:eastAsia="en-IN"/>
        </w:rPr>
        <w:lastRenderedPageBreak/>
        <w:t>Client :</w:t>
      </w:r>
      <w:proofErr w:type="gramEnd"/>
      <w:r w:rsidRPr="000D5450">
        <w:rPr>
          <w:rFonts w:ascii="Cambria" w:hAnsi="Cambria"/>
          <w:b/>
          <w:bCs/>
          <w:color w:val="000000"/>
          <w:sz w:val="22"/>
          <w:szCs w:val="22"/>
          <w:lang w:val="en-IN" w:eastAsia="en-IN"/>
        </w:rPr>
        <w:t xml:space="preserve"> </w:t>
      </w:r>
      <w:r w:rsidRPr="000D5450">
        <w:rPr>
          <w:rFonts w:ascii="Cambria" w:hAnsi="Cambria"/>
          <w:b/>
          <w:bCs/>
          <w:sz w:val="22"/>
          <w:szCs w:val="22"/>
        </w:rPr>
        <w:t xml:space="preserve">Union Pacific </w:t>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p>
    <w:p w14:paraId="20EA10AC" w14:textId="51489AD5" w:rsidR="00C36F03" w:rsidRPr="000D5450" w:rsidRDefault="0051342D" w:rsidP="000D5450">
      <w:pPr>
        <w:jc w:val="both"/>
        <w:rPr>
          <w:rFonts w:ascii="Cambria" w:hAnsi="Cambria"/>
          <w:b/>
          <w:bCs/>
          <w:color w:val="000000"/>
          <w:sz w:val="22"/>
          <w:szCs w:val="22"/>
          <w:lang w:val="en-IN" w:eastAsia="en-IN"/>
        </w:rPr>
      </w:pPr>
      <w:r w:rsidRPr="000D5450">
        <w:rPr>
          <w:rFonts w:ascii="Cambria" w:hAnsi="Cambria"/>
          <w:b/>
          <w:bCs/>
          <w:color w:val="000000"/>
          <w:sz w:val="22"/>
          <w:szCs w:val="22"/>
          <w:lang w:val="en-IN" w:eastAsia="en-IN"/>
        </w:rPr>
        <w:t>Role</w:t>
      </w:r>
      <w:proofErr w:type="gramStart"/>
      <w:r w:rsidR="00F43DA5" w:rsidRPr="000D5450">
        <w:rPr>
          <w:rFonts w:ascii="Cambria" w:hAnsi="Cambria"/>
          <w:b/>
          <w:bCs/>
          <w:color w:val="000000"/>
          <w:sz w:val="22"/>
          <w:szCs w:val="22"/>
          <w:lang w:val="en-IN" w:eastAsia="en-IN"/>
        </w:rPr>
        <w:t xml:space="preserve">` </w:t>
      </w:r>
      <w:r w:rsidRPr="000D5450">
        <w:rPr>
          <w:rFonts w:ascii="Cambria" w:hAnsi="Cambria"/>
          <w:b/>
          <w:bCs/>
          <w:color w:val="000000"/>
          <w:sz w:val="22"/>
          <w:szCs w:val="22"/>
          <w:lang w:val="en-IN" w:eastAsia="en-IN"/>
        </w:rPr>
        <w:t xml:space="preserve"> :</w:t>
      </w:r>
      <w:proofErr w:type="gramEnd"/>
      <w:r w:rsidR="006A4F27" w:rsidRPr="000D5450">
        <w:rPr>
          <w:rFonts w:ascii="Cambria" w:hAnsi="Cambria"/>
          <w:b/>
          <w:bCs/>
          <w:sz w:val="22"/>
          <w:szCs w:val="22"/>
        </w:rPr>
        <w:t xml:space="preserve"> Lead</w:t>
      </w:r>
      <w:r w:rsidRPr="000D5450">
        <w:rPr>
          <w:rFonts w:ascii="Cambria" w:hAnsi="Cambria"/>
          <w:b/>
          <w:bCs/>
          <w:color w:val="000000"/>
          <w:sz w:val="22"/>
          <w:szCs w:val="22"/>
          <w:lang w:val="en-IN" w:eastAsia="en-IN"/>
        </w:rPr>
        <w:t xml:space="preserve"> </w:t>
      </w:r>
      <w:r w:rsidR="00F43DA5" w:rsidRPr="000D5450">
        <w:rPr>
          <w:rFonts w:ascii="Cambria" w:hAnsi="Cambria"/>
          <w:b/>
          <w:bCs/>
          <w:sz w:val="22"/>
          <w:szCs w:val="22"/>
        </w:rPr>
        <w:t>SAP Ariba, CIG and S/4 Hana</w:t>
      </w:r>
      <w:r w:rsidR="000D5450">
        <w:rPr>
          <w:rFonts w:ascii="Cambria" w:hAnsi="Cambria"/>
          <w:b/>
          <w:bCs/>
          <w:sz w:val="22"/>
          <w:szCs w:val="22"/>
        </w:rPr>
        <w:tab/>
      </w:r>
      <w:r w:rsidR="000D5450">
        <w:rPr>
          <w:rFonts w:ascii="Cambria" w:hAnsi="Cambria"/>
          <w:b/>
          <w:bCs/>
          <w:sz w:val="22"/>
          <w:szCs w:val="22"/>
        </w:rPr>
        <w:tab/>
      </w:r>
      <w:r w:rsidR="000D5450">
        <w:rPr>
          <w:rFonts w:ascii="Cambria" w:hAnsi="Cambria"/>
          <w:b/>
          <w:bCs/>
          <w:sz w:val="22"/>
          <w:szCs w:val="22"/>
        </w:rPr>
        <w:tab/>
      </w:r>
      <w:r w:rsidR="000D5450">
        <w:rPr>
          <w:rFonts w:ascii="Cambria" w:hAnsi="Cambria"/>
          <w:b/>
          <w:bCs/>
          <w:sz w:val="22"/>
          <w:szCs w:val="22"/>
        </w:rPr>
        <w:tab/>
      </w:r>
      <w:r w:rsidR="000D5450">
        <w:rPr>
          <w:rFonts w:ascii="Cambria" w:hAnsi="Cambria"/>
          <w:b/>
          <w:bCs/>
          <w:sz w:val="22"/>
          <w:szCs w:val="22"/>
        </w:rPr>
        <w:tab/>
        <w:t xml:space="preserve">  </w:t>
      </w:r>
      <w:r w:rsidR="00F43DA5" w:rsidRPr="000D5450">
        <w:rPr>
          <w:rFonts w:ascii="Cambria" w:hAnsi="Cambria"/>
          <w:b/>
          <w:bCs/>
          <w:sz w:val="22"/>
          <w:szCs w:val="22"/>
        </w:rPr>
        <w:t>Jan 2023 to Jun 2023</w:t>
      </w:r>
    </w:p>
    <w:p w14:paraId="48839CD1" w14:textId="55471D21"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Public Transportation, Service Area: Enterprise Applications </w:t>
      </w:r>
    </w:p>
    <w:p w14:paraId="19DCB0A1"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3FC62BD9" w14:textId="08631CB1" w:rsidR="00D80254" w:rsidRPr="000D5450" w:rsidRDefault="00E319BE"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Union Pacific</w:t>
      </w:r>
      <w:r w:rsidR="00D80254" w:rsidRPr="000D5450">
        <w:rPr>
          <w:rFonts w:ascii="Cambria" w:hAnsi="Cambria"/>
          <w:sz w:val="22"/>
          <w:szCs w:val="22"/>
        </w:rPr>
        <w:t xml:space="preserve"> is </w:t>
      </w:r>
      <w:proofErr w:type="gramStart"/>
      <w:r w:rsidR="00D80254" w:rsidRPr="000D5450">
        <w:rPr>
          <w:rFonts w:ascii="Cambria" w:hAnsi="Cambria"/>
          <w:sz w:val="22"/>
          <w:szCs w:val="22"/>
        </w:rPr>
        <w:t>Public</w:t>
      </w:r>
      <w:proofErr w:type="gramEnd"/>
      <w:r w:rsidR="00D80254" w:rsidRPr="000D5450">
        <w:rPr>
          <w:rFonts w:ascii="Cambria" w:hAnsi="Cambria"/>
          <w:sz w:val="22"/>
          <w:szCs w:val="22"/>
        </w:rPr>
        <w:t xml:space="preserve"> Transportation Management company headquartered in USA. Client has heterogeneous ERP landscapes as part of Finance Modernization program, introducing S4 Hana and Ariba tools and processes to manage their core Procurement &amp; Sourcing operations. </w:t>
      </w:r>
    </w:p>
    <w:p w14:paraId="1AA05772" w14:textId="687CA6F1" w:rsidR="00D80254" w:rsidRPr="000D5450" w:rsidRDefault="00D80254" w:rsidP="000D5450">
      <w:pPr>
        <w:pStyle w:val="ResExpSummary"/>
        <w:shd w:val="clear" w:color="auto" w:fill="FFFFFF"/>
        <w:spacing w:before="0" w:after="0"/>
        <w:jc w:val="both"/>
        <w:rPr>
          <w:rFonts w:ascii="Cambria" w:hAnsi="Cambria"/>
          <w:sz w:val="22"/>
          <w:szCs w:val="22"/>
        </w:rPr>
      </w:pPr>
    </w:p>
    <w:p w14:paraId="4F3CE98A" w14:textId="28C35910" w:rsidR="00143485" w:rsidRPr="000D5450" w:rsidRDefault="00D80254" w:rsidP="000D5450">
      <w:pPr>
        <w:pStyle w:val="ResExpSummary"/>
        <w:shd w:val="clear" w:color="auto" w:fill="FFFFFF"/>
        <w:spacing w:before="0" w:after="0"/>
        <w:jc w:val="both"/>
        <w:rPr>
          <w:rFonts w:ascii="Cambria" w:hAnsi="Cambria"/>
          <w:sz w:val="22"/>
          <w:szCs w:val="22"/>
        </w:rPr>
      </w:pPr>
      <w:r w:rsidRPr="000D5450">
        <w:rPr>
          <w:rFonts w:ascii="Cambria" w:hAnsi="Cambria"/>
          <w:sz w:val="22"/>
          <w:szCs w:val="22"/>
        </w:rPr>
        <w:t xml:space="preserve">Ariba </w:t>
      </w:r>
      <w:r w:rsidR="00143485" w:rsidRPr="000D5450">
        <w:rPr>
          <w:rFonts w:ascii="Cambria" w:hAnsi="Cambria"/>
          <w:sz w:val="22"/>
          <w:szCs w:val="22"/>
        </w:rPr>
        <w:t>Sourcing,</w:t>
      </w:r>
      <w:r w:rsidRPr="000D5450">
        <w:rPr>
          <w:rFonts w:ascii="Cambria" w:hAnsi="Cambria"/>
          <w:sz w:val="22"/>
          <w:szCs w:val="22"/>
        </w:rPr>
        <w:t xml:space="preserve"> Buying &amp; Invoicing and Supply Chain Collaboration capabilities are being implemented.</w:t>
      </w:r>
      <w:r w:rsidR="00143485" w:rsidRPr="000D5450">
        <w:rPr>
          <w:rFonts w:ascii="Cambria" w:hAnsi="Cambria"/>
          <w:sz w:val="22"/>
          <w:szCs w:val="22"/>
        </w:rPr>
        <w:t xml:space="preserve"> Design Discussions with Business and POC Built in </w:t>
      </w:r>
      <w:proofErr w:type="gramStart"/>
      <w:r w:rsidR="00143485" w:rsidRPr="000D5450">
        <w:rPr>
          <w:rFonts w:ascii="Cambria" w:hAnsi="Cambria"/>
          <w:sz w:val="22"/>
          <w:szCs w:val="22"/>
        </w:rPr>
        <w:t>progress</w:t>
      </w:r>
      <w:proofErr w:type="gramEnd"/>
    </w:p>
    <w:p w14:paraId="31B218D2" w14:textId="77777777" w:rsidR="0051342D" w:rsidRPr="000D5450" w:rsidRDefault="0051342D" w:rsidP="000D5450">
      <w:pPr>
        <w:pStyle w:val="ResExpSummary"/>
        <w:shd w:val="clear" w:color="auto" w:fill="FFFFFF"/>
        <w:spacing w:before="0" w:after="0"/>
        <w:jc w:val="both"/>
        <w:rPr>
          <w:rFonts w:ascii="Cambria" w:hAnsi="Cambria"/>
          <w:sz w:val="22"/>
          <w:szCs w:val="22"/>
        </w:rPr>
      </w:pPr>
    </w:p>
    <w:p w14:paraId="682BF803" w14:textId="78856CF6" w:rsidR="00D80254" w:rsidRPr="000D5450" w:rsidRDefault="00D80254"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79D67EED"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Project Planning to Execution, Risk Management</w:t>
      </w:r>
    </w:p>
    <w:p w14:paraId="34D04342"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Define, Develop, and manage Implementation schedules within </w:t>
      </w:r>
      <w:proofErr w:type="gramStart"/>
      <w:r w:rsidRPr="000D5450">
        <w:rPr>
          <w:rFonts w:ascii="Cambria" w:hAnsi="Cambria"/>
          <w:sz w:val="22"/>
          <w:szCs w:val="22"/>
        </w:rPr>
        <w:t>scope</w:t>
      </w:r>
      <w:proofErr w:type="gramEnd"/>
    </w:p>
    <w:p w14:paraId="34B109E1"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Assists with stakeholders, suppliers, and sourcing category leads to assess indirect spend and to determine the proper requisitioning channels for the associated commodities/services.</w:t>
      </w:r>
    </w:p>
    <w:p w14:paraId="06D4BA7C" w14:textId="5D333B9C"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Build, update, and administer web forms &amp; catalogs working with the</w:t>
      </w:r>
      <w:r w:rsidR="000D5450">
        <w:rPr>
          <w:rFonts w:ascii="Cambria" w:hAnsi="Cambria"/>
          <w:sz w:val="22"/>
          <w:szCs w:val="22"/>
        </w:rPr>
        <w:t xml:space="preserve">               </w:t>
      </w:r>
      <w:r w:rsidRPr="000D5450">
        <w:rPr>
          <w:rFonts w:ascii="Cambria" w:hAnsi="Cambria"/>
          <w:sz w:val="22"/>
          <w:szCs w:val="22"/>
        </w:rPr>
        <w:t>admins/stakeholders/suppliers.</w:t>
      </w:r>
    </w:p>
    <w:p w14:paraId="2A02CDF0" w14:textId="428B9D63"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 to implement SAP Ariba Upstream and downstream</w:t>
      </w:r>
      <w:r w:rsidR="007203CF" w:rsidRPr="000D5450">
        <w:rPr>
          <w:rFonts w:ascii="Cambria" w:hAnsi="Cambria"/>
          <w:sz w:val="22"/>
          <w:szCs w:val="22"/>
        </w:rPr>
        <w:t>, S4 Hana</w:t>
      </w:r>
      <w:r w:rsidRPr="000D5450">
        <w:rPr>
          <w:rFonts w:ascii="Cambria" w:hAnsi="Cambria"/>
          <w:sz w:val="22"/>
          <w:szCs w:val="22"/>
        </w:rPr>
        <w:t xml:space="preserve">.  </w:t>
      </w:r>
    </w:p>
    <w:p w14:paraId="0121BD9A" w14:textId="28D4A85D" w:rsidR="007203CF" w:rsidRPr="000D5450" w:rsidRDefault="007203C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Designing processes across S4 Hana Direct Procurement integration to </w:t>
      </w:r>
      <w:r w:rsidR="006F68A0" w:rsidRPr="000D5450">
        <w:rPr>
          <w:rFonts w:ascii="Cambria" w:hAnsi="Cambria"/>
          <w:sz w:val="22"/>
          <w:szCs w:val="22"/>
        </w:rPr>
        <w:t xml:space="preserve">Ariba </w:t>
      </w:r>
      <w:r w:rsidRPr="000D5450">
        <w:rPr>
          <w:rFonts w:ascii="Cambria" w:hAnsi="Cambria"/>
          <w:sz w:val="22"/>
          <w:szCs w:val="22"/>
        </w:rPr>
        <w:t>Supplier Business Network</w:t>
      </w:r>
      <w:r w:rsidR="002E6AC6" w:rsidRPr="000D5450">
        <w:rPr>
          <w:rFonts w:ascii="Cambria" w:hAnsi="Cambria"/>
          <w:sz w:val="22"/>
          <w:szCs w:val="22"/>
        </w:rPr>
        <w:t xml:space="preserve"> </w:t>
      </w:r>
      <w:r w:rsidR="00BC4CCA" w:rsidRPr="000D5450">
        <w:rPr>
          <w:rFonts w:ascii="Cambria" w:hAnsi="Cambria"/>
          <w:sz w:val="22"/>
          <w:szCs w:val="22"/>
        </w:rPr>
        <w:t>(SCC)</w:t>
      </w:r>
    </w:p>
    <w:p w14:paraId="1D518E28"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Providing leadership to project teams and clients in </w:t>
      </w:r>
      <w:proofErr w:type="gramStart"/>
      <w:r w:rsidRPr="000D5450">
        <w:rPr>
          <w:rFonts w:ascii="Cambria" w:hAnsi="Cambria"/>
          <w:sz w:val="22"/>
          <w:szCs w:val="22"/>
        </w:rPr>
        <w:t>a</w:t>
      </w:r>
      <w:proofErr w:type="gramEnd"/>
      <w:r w:rsidRPr="000D5450">
        <w:rPr>
          <w:rFonts w:ascii="Cambria" w:hAnsi="Cambria"/>
          <w:sz w:val="22"/>
          <w:szCs w:val="22"/>
        </w:rPr>
        <w:t xml:space="preserve"> SAP environment.</w:t>
      </w:r>
    </w:p>
    <w:p w14:paraId="5CC74A1B"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Working experience with different Methodologies like ASAP, Activate and Agile </w:t>
      </w:r>
    </w:p>
    <w:p w14:paraId="21A72563"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2451F952" w14:textId="77777777"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7946683C" w14:textId="3995DE28" w:rsidR="00D80254" w:rsidRPr="000D5450" w:rsidRDefault="00D8025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with cloud solutions</w:t>
      </w:r>
    </w:p>
    <w:p w14:paraId="1D19B4EB" w14:textId="088A1D82" w:rsidR="00D80254" w:rsidRPr="000D5450" w:rsidRDefault="00D80254" w:rsidP="000D5450">
      <w:pPr>
        <w:pStyle w:val="ResExpSummary"/>
        <w:shd w:val="clear" w:color="auto" w:fill="FFFFFF"/>
        <w:spacing w:before="0" w:after="0"/>
        <w:jc w:val="both"/>
        <w:rPr>
          <w:rFonts w:ascii="Cambria" w:hAnsi="Cambria"/>
          <w:bCs/>
          <w:sz w:val="22"/>
          <w:szCs w:val="22"/>
        </w:rPr>
      </w:pPr>
      <w:r w:rsidRPr="000D5450">
        <w:rPr>
          <w:rFonts w:ascii="Cambria" w:hAnsi="Cambria"/>
          <w:b/>
          <w:bCs/>
          <w:sz w:val="22"/>
          <w:szCs w:val="22"/>
        </w:rPr>
        <w:t>Technical Environment:</w:t>
      </w:r>
      <w:r w:rsidRPr="000D5450">
        <w:rPr>
          <w:rFonts w:ascii="Cambria" w:hAnsi="Cambria"/>
          <w:sz w:val="22"/>
          <w:szCs w:val="22"/>
        </w:rPr>
        <w:t xml:space="preserve"> </w:t>
      </w:r>
      <w:r w:rsidR="00AA2C45" w:rsidRPr="000D5450">
        <w:rPr>
          <w:rFonts w:ascii="Cambria" w:hAnsi="Cambria"/>
          <w:bCs/>
          <w:sz w:val="22"/>
          <w:szCs w:val="22"/>
        </w:rPr>
        <w:t xml:space="preserve">S/4 Hana / </w:t>
      </w:r>
      <w:r w:rsidRPr="000D5450">
        <w:rPr>
          <w:rFonts w:ascii="Cambria" w:hAnsi="Cambria"/>
          <w:bCs/>
          <w:sz w:val="22"/>
          <w:szCs w:val="22"/>
        </w:rPr>
        <w:t>SAP Ariba</w:t>
      </w:r>
      <w:r w:rsidR="00AA2C45" w:rsidRPr="000D5450">
        <w:rPr>
          <w:rFonts w:ascii="Cambria" w:hAnsi="Cambria"/>
          <w:bCs/>
          <w:sz w:val="22"/>
          <w:szCs w:val="22"/>
        </w:rPr>
        <w:t xml:space="preserve"> B&amp;I / SCC</w:t>
      </w:r>
      <w:proofErr w:type="gramStart"/>
      <w:r w:rsidR="00AA2C45" w:rsidRPr="000D5450">
        <w:rPr>
          <w:rFonts w:ascii="Cambria" w:hAnsi="Cambria"/>
          <w:bCs/>
          <w:sz w:val="22"/>
          <w:szCs w:val="22"/>
        </w:rPr>
        <w:t xml:space="preserve">/ </w:t>
      </w:r>
      <w:r w:rsidRPr="000D5450">
        <w:rPr>
          <w:rFonts w:ascii="Cambria" w:hAnsi="Cambria"/>
          <w:bCs/>
          <w:sz w:val="22"/>
          <w:szCs w:val="22"/>
        </w:rPr>
        <w:t xml:space="preserve"> SAP</w:t>
      </w:r>
      <w:proofErr w:type="gramEnd"/>
      <w:r w:rsidRPr="000D5450">
        <w:rPr>
          <w:rFonts w:ascii="Cambria" w:hAnsi="Cambria"/>
          <w:bCs/>
          <w:sz w:val="22"/>
          <w:szCs w:val="22"/>
        </w:rPr>
        <w:t xml:space="preserve"> </w:t>
      </w:r>
      <w:r w:rsidR="00AA2C45" w:rsidRPr="000D5450">
        <w:rPr>
          <w:rFonts w:ascii="Cambria" w:hAnsi="Cambria"/>
          <w:bCs/>
          <w:sz w:val="22"/>
          <w:szCs w:val="22"/>
        </w:rPr>
        <w:t>CIG</w:t>
      </w:r>
      <w:r w:rsidRPr="000D5450">
        <w:rPr>
          <w:rFonts w:ascii="Cambria" w:hAnsi="Cambria"/>
          <w:bCs/>
          <w:sz w:val="22"/>
          <w:szCs w:val="22"/>
        </w:rPr>
        <w:t>, Service Now</w:t>
      </w:r>
    </w:p>
    <w:p w14:paraId="6219293B" w14:textId="77777777" w:rsidR="00D80254" w:rsidRPr="000D5450" w:rsidRDefault="00D80254" w:rsidP="000D5450">
      <w:pPr>
        <w:pStyle w:val="ResSectionHeader"/>
        <w:spacing w:before="0" w:after="0"/>
        <w:jc w:val="both"/>
        <w:rPr>
          <w:rFonts w:ascii="Cambria" w:hAnsi="Cambria"/>
          <w:sz w:val="22"/>
          <w:szCs w:val="22"/>
        </w:rPr>
      </w:pPr>
    </w:p>
    <w:p w14:paraId="2928393B" w14:textId="42A99C47" w:rsidR="0051342D" w:rsidRPr="000D5450" w:rsidRDefault="0051342D" w:rsidP="000D5450">
      <w:pPr>
        <w:pStyle w:val="ResSectionHeader"/>
        <w:spacing w:before="0" w:after="0"/>
        <w:jc w:val="both"/>
        <w:rPr>
          <w:rFonts w:ascii="Cambria" w:hAnsi="Cambria"/>
          <w:b w:val="0"/>
          <w:bCs/>
          <w:sz w:val="22"/>
          <w:szCs w:val="22"/>
        </w:rPr>
      </w:pPr>
      <w:r w:rsidRPr="000D5450">
        <w:rPr>
          <w:rFonts w:ascii="Cambria" w:hAnsi="Cambria"/>
          <w:color w:val="000000"/>
          <w:sz w:val="22"/>
          <w:szCs w:val="22"/>
          <w:lang w:val="en-IN" w:eastAsia="en-IN"/>
        </w:rPr>
        <w:t>Client:</w:t>
      </w:r>
      <w:r w:rsidRPr="000D5450">
        <w:rPr>
          <w:rFonts w:ascii="Cambria" w:hAnsi="Cambria"/>
          <w:b w:val="0"/>
          <w:bCs/>
          <w:color w:val="000000"/>
          <w:sz w:val="22"/>
          <w:szCs w:val="22"/>
          <w:lang w:val="en-IN" w:eastAsia="en-IN"/>
        </w:rPr>
        <w:t xml:space="preserve"> </w:t>
      </w:r>
      <w:r w:rsidRPr="000D5450">
        <w:rPr>
          <w:rFonts w:ascii="Cambria" w:hAnsi="Cambria"/>
          <w:sz w:val="22"/>
          <w:szCs w:val="22"/>
        </w:rPr>
        <w:t>British Petroleum</w:t>
      </w:r>
      <w:r w:rsidRPr="000D5450">
        <w:rPr>
          <w:rFonts w:ascii="Cambria" w:hAnsi="Cambria"/>
          <w:b w:val="0"/>
          <w:bCs/>
          <w:sz w:val="22"/>
          <w:szCs w:val="22"/>
        </w:rPr>
        <w:tab/>
      </w:r>
      <w:r w:rsidRPr="000D5450">
        <w:rPr>
          <w:rFonts w:ascii="Cambria" w:hAnsi="Cambria"/>
          <w:b w:val="0"/>
          <w:bCs/>
          <w:sz w:val="22"/>
          <w:szCs w:val="22"/>
        </w:rPr>
        <w:tab/>
      </w:r>
    </w:p>
    <w:p w14:paraId="3B0D4136" w14:textId="3E59A36D" w:rsidR="00057C71" w:rsidRPr="000D5450" w:rsidRDefault="0051342D" w:rsidP="000D5450">
      <w:pPr>
        <w:pStyle w:val="ResSectionHeader"/>
        <w:spacing w:before="0" w:after="0"/>
        <w:jc w:val="both"/>
        <w:rPr>
          <w:rFonts w:ascii="Cambria" w:hAnsi="Cambria"/>
          <w:sz w:val="22"/>
          <w:szCs w:val="22"/>
        </w:rPr>
      </w:pPr>
      <w:r w:rsidRPr="000D5450">
        <w:rPr>
          <w:rFonts w:ascii="Cambria" w:hAnsi="Cambria"/>
          <w:sz w:val="22"/>
          <w:szCs w:val="22"/>
        </w:rPr>
        <w:t>Rol</w:t>
      </w:r>
      <w:r w:rsidR="00B4487B" w:rsidRPr="000D5450">
        <w:rPr>
          <w:rFonts w:ascii="Cambria" w:hAnsi="Cambria"/>
          <w:sz w:val="22"/>
          <w:szCs w:val="22"/>
        </w:rPr>
        <w:t>e</w:t>
      </w:r>
      <w:r w:rsidRPr="000D5450">
        <w:rPr>
          <w:rFonts w:ascii="Cambria" w:hAnsi="Cambria"/>
          <w:sz w:val="22"/>
          <w:szCs w:val="22"/>
        </w:rPr>
        <w:t xml:space="preserve">: </w:t>
      </w:r>
      <w:r w:rsidR="00B4487B" w:rsidRPr="000D5450">
        <w:rPr>
          <w:rFonts w:ascii="Cambria" w:hAnsi="Cambria"/>
          <w:sz w:val="22"/>
          <w:szCs w:val="22"/>
        </w:rPr>
        <w:t>Architect</w:t>
      </w:r>
      <w:r w:rsidR="006A4F27" w:rsidRPr="000D5450">
        <w:rPr>
          <w:rFonts w:ascii="Cambria" w:hAnsi="Cambria"/>
          <w:sz w:val="22"/>
          <w:szCs w:val="22"/>
        </w:rPr>
        <w:t xml:space="preserve"> </w:t>
      </w:r>
      <w:r w:rsidR="00F43DA5" w:rsidRPr="000D5450">
        <w:rPr>
          <w:rFonts w:ascii="Cambria" w:hAnsi="Cambria"/>
          <w:sz w:val="22"/>
          <w:szCs w:val="22"/>
        </w:rPr>
        <w:t>SAP Ariba, Fieldglass, SAP SRM</w:t>
      </w:r>
      <w:r w:rsidR="006A4F27" w:rsidRPr="000D5450">
        <w:rPr>
          <w:rFonts w:ascii="Cambria" w:hAnsi="Cambria"/>
          <w:sz w:val="22"/>
          <w:szCs w:val="22"/>
        </w:rPr>
        <w:t>/</w:t>
      </w:r>
      <w:r w:rsidR="00F43DA5" w:rsidRPr="000D5450">
        <w:rPr>
          <w:rFonts w:ascii="Cambria" w:hAnsi="Cambria"/>
          <w:sz w:val="22"/>
          <w:szCs w:val="22"/>
        </w:rPr>
        <w:t>MM</w:t>
      </w:r>
      <w:r w:rsidR="000D5450">
        <w:rPr>
          <w:rFonts w:ascii="Cambria" w:hAnsi="Cambria"/>
          <w:sz w:val="22"/>
          <w:szCs w:val="22"/>
        </w:rPr>
        <w:tab/>
      </w:r>
      <w:r w:rsidR="000D5450">
        <w:rPr>
          <w:rFonts w:ascii="Cambria" w:hAnsi="Cambria"/>
          <w:sz w:val="22"/>
          <w:szCs w:val="22"/>
        </w:rPr>
        <w:tab/>
      </w:r>
      <w:r w:rsidR="000D5450">
        <w:rPr>
          <w:rFonts w:ascii="Cambria" w:hAnsi="Cambria"/>
          <w:sz w:val="22"/>
          <w:szCs w:val="22"/>
        </w:rPr>
        <w:tab/>
      </w:r>
      <w:r w:rsidR="00B773A3" w:rsidRPr="000D5450">
        <w:rPr>
          <w:rFonts w:ascii="Cambria" w:hAnsi="Cambria"/>
          <w:sz w:val="22"/>
          <w:szCs w:val="22"/>
        </w:rPr>
        <w:t>Feb</w:t>
      </w:r>
      <w:r w:rsidR="00837A29" w:rsidRPr="000D5450">
        <w:rPr>
          <w:rFonts w:ascii="Cambria" w:hAnsi="Cambria"/>
          <w:sz w:val="22"/>
          <w:szCs w:val="22"/>
        </w:rPr>
        <w:t xml:space="preserve"> 202</w:t>
      </w:r>
      <w:r w:rsidR="00815A65" w:rsidRPr="000D5450">
        <w:rPr>
          <w:rFonts w:ascii="Cambria" w:hAnsi="Cambria"/>
          <w:sz w:val="22"/>
          <w:szCs w:val="22"/>
        </w:rPr>
        <w:t>1</w:t>
      </w:r>
      <w:r w:rsidR="00837A29" w:rsidRPr="000D5450">
        <w:rPr>
          <w:rFonts w:ascii="Cambria" w:hAnsi="Cambria"/>
          <w:sz w:val="22"/>
          <w:szCs w:val="22"/>
        </w:rPr>
        <w:t xml:space="preserve"> to </w:t>
      </w:r>
      <w:r w:rsidR="00B773A3" w:rsidRPr="000D5450">
        <w:rPr>
          <w:rFonts w:ascii="Cambria" w:hAnsi="Cambria"/>
          <w:sz w:val="22"/>
          <w:szCs w:val="22"/>
        </w:rPr>
        <w:t>Dec 2022</w:t>
      </w:r>
    </w:p>
    <w:p w14:paraId="39F8244B"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Oil and Gas, Service Area: Enterprise Applications </w:t>
      </w:r>
    </w:p>
    <w:p w14:paraId="166DB605" w14:textId="77777777" w:rsidR="00754D58" w:rsidRPr="000D5450" w:rsidRDefault="00754D58" w:rsidP="000D5450">
      <w:pPr>
        <w:pStyle w:val="ResSectionHeader"/>
        <w:spacing w:before="0" w:after="0"/>
        <w:jc w:val="both"/>
        <w:rPr>
          <w:rFonts w:ascii="Cambria" w:hAnsi="Cambria"/>
          <w:sz w:val="22"/>
          <w:szCs w:val="22"/>
        </w:rPr>
      </w:pPr>
    </w:p>
    <w:p w14:paraId="068B8F95" w14:textId="1231AAAF" w:rsidR="00057C71"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0F73F0B8" w14:textId="60101A8A" w:rsidR="0051342D" w:rsidRPr="000D5450" w:rsidRDefault="00B847D7"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British Petroleum</w:t>
      </w:r>
      <w:r w:rsidR="00002644" w:rsidRPr="000D5450">
        <w:rPr>
          <w:rFonts w:ascii="Cambria" w:hAnsi="Cambria"/>
          <w:sz w:val="22"/>
          <w:szCs w:val="22"/>
        </w:rPr>
        <w:t xml:space="preserve"> is a</w:t>
      </w:r>
      <w:r w:rsidR="00461E84" w:rsidRPr="000D5450">
        <w:rPr>
          <w:rFonts w:ascii="Cambria" w:hAnsi="Cambria"/>
          <w:sz w:val="22"/>
          <w:szCs w:val="22"/>
        </w:rPr>
        <w:t>n</w:t>
      </w:r>
      <w:r w:rsidR="00002644" w:rsidRPr="000D5450">
        <w:rPr>
          <w:rFonts w:ascii="Cambria" w:hAnsi="Cambria"/>
          <w:sz w:val="22"/>
          <w:szCs w:val="22"/>
        </w:rPr>
        <w:t xml:space="preserve"> </w:t>
      </w:r>
      <w:r w:rsidR="007B56B9" w:rsidRPr="000D5450">
        <w:rPr>
          <w:rFonts w:ascii="Cambria" w:hAnsi="Cambria"/>
          <w:sz w:val="22"/>
          <w:szCs w:val="22"/>
        </w:rPr>
        <w:t>Oil and Gas</w:t>
      </w:r>
      <w:r w:rsidR="0025079B" w:rsidRPr="000D5450">
        <w:rPr>
          <w:rFonts w:ascii="Cambria" w:hAnsi="Cambria"/>
          <w:sz w:val="22"/>
          <w:szCs w:val="22"/>
        </w:rPr>
        <w:t xml:space="preserve"> company headquartered in </w:t>
      </w:r>
      <w:r w:rsidR="003455E9" w:rsidRPr="000D5450">
        <w:rPr>
          <w:rFonts w:ascii="Cambria" w:hAnsi="Cambria"/>
          <w:sz w:val="22"/>
          <w:szCs w:val="22"/>
        </w:rPr>
        <w:t>UK</w:t>
      </w:r>
      <w:r w:rsidR="00002644" w:rsidRPr="000D5450">
        <w:rPr>
          <w:rFonts w:ascii="Cambria" w:hAnsi="Cambria"/>
          <w:sz w:val="22"/>
          <w:szCs w:val="22"/>
        </w:rPr>
        <w:t xml:space="preserve">. </w:t>
      </w:r>
      <w:r w:rsidR="00441389" w:rsidRPr="000D5450">
        <w:rPr>
          <w:rFonts w:ascii="Cambria" w:hAnsi="Cambria"/>
          <w:sz w:val="22"/>
          <w:szCs w:val="22"/>
        </w:rPr>
        <w:t xml:space="preserve">Client </w:t>
      </w:r>
      <w:r w:rsidR="007B56B9" w:rsidRPr="000D5450">
        <w:rPr>
          <w:rFonts w:ascii="Cambria" w:hAnsi="Cambria"/>
          <w:sz w:val="22"/>
          <w:szCs w:val="22"/>
        </w:rPr>
        <w:t xml:space="preserve">has heterogenous ERP landscapes and </w:t>
      </w:r>
      <w:r w:rsidR="00441389" w:rsidRPr="000D5450">
        <w:rPr>
          <w:rFonts w:ascii="Cambria" w:hAnsi="Cambria"/>
          <w:sz w:val="22"/>
          <w:szCs w:val="22"/>
        </w:rPr>
        <w:t>selected</w:t>
      </w:r>
      <w:r w:rsidR="00002644" w:rsidRPr="000D5450">
        <w:rPr>
          <w:rFonts w:ascii="Cambria" w:hAnsi="Cambria"/>
          <w:sz w:val="22"/>
          <w:szCs w:val="22"/>
        </w:rPr>
        <w:t xml:space="preserve"> Business Spend Management </w:t>
      </w:r>
      <w:r w:rsidR="00441389" w:rsidRPr="000D5450">
        <w:rPr>
          <w:rFonts w:ascii="Cambria" w:hAnsi="Cambria"/>
          <w:sz w:val="22"/>
          <w:szCs w:val="22"/>
        </w:rPr>
        <w:t>tool</w:t>
      </w:r>
      <w:r w:rsidR="00002644" w:rsidRPr="000D5450">
        <w:rPr>
          <w:rFonts w:ascii="Cambria" w:hAnsi="Cambria"/>
          <w:sz w:val="22"/>
          <w:szCs w:val="22"/>
        </w:rPr>
        <w:t xml:space="preserve"> </w:t>
      </w:r>
      <w:r w:rsidR="007B56B9" w:rsidRPr="000D5450">
        <w:rPr>
          <w:rFonts w:ascii="Cambria" w:hAnsi="Cambria"/>
          <w:sz w:val="22"/>
          <w:szCs w:val="22"/>
        </w:rPr>
        <w:t>as SAP Ariba and SAP SRM</w:t>
      </w:r>
      <w:r w:rsidR="00002644" w:rsidRPr="000D5450">
        <w:rPr>
          <w:rFonts w:ascii="Cambria" w:hAnsi="Cambria"/>
          <w:sz w:val="22"/>
          <w:szCs w:val="22"/>
        </w:rPr>
        <w:t xml:space="preserve"> to Power Global </w:t>
      </w:r>
      <w:r w:rsidR="00B75C58" w:rsidRPr="000D5450">
        <w:rPr>
          <w:rFonts w:ascii="Cambria" w:hAnsi="Cambria"/>
          <w:sz w:val="22"/>
          <w:szCs w:val="22"/>
        </w:rPr>
        <w:t xml:space="preserve">Sourcing and </w:t>
      </w:r>
      <w:r w:rsidR="00002644" w:rsidRPr="000D5450">
        <w:rPr>
          <w:rFonts w:ascii="Cambria" w:hAnsi="Cambria"/>
          <w:sz w:val="22"/>
          <w:szCs w:val="22"/>
        </w:rPr>
        <w:t xml:space="preserve">Procure-to-Pay Initiative as part of their ERP </w:t>
      </w:r>
      <w:proofErr w:type="gramStart"/>
      <w:r w:rsidR="00002644" w:rsidRPr="000D5450">
        <w:rPr>
          <w:rFonts w:ascii="Cambria" w:hAnsi="Cambria"/>
          <w:sz w:val="22"/>
          <w:szCs w:val="22"/>
        </w:rPr>
        <w:t>planning</w:t>
      </w:r>
      <w:proofErr w:type="gramEnd"/>
    </w:p>
    <w:p w14:paraId="2A3A2959" w14:textId="77777777" w:rsidR="0051342D" w:rsidRPr="000D5450" w:rsidRDefault="0051342D" w:rsidP="000D5450">
      <w:pPr>
        <w:pStyle w:val="ResExpSummary"/>
        <w:shd w:val="clear" w:color="auto" w:fill="FFFFFF"/>
        <w:spacing w:before="0" w:after="0"/>
        <w:jc w:val="both"/>
        <w:rPr>
          <w:rFonts w:ascii="Cambria" w:hAnsi="Cambria"/>
          <w:sz w:val="22"/>
          <w:szCs w:val="22"/>
        </w:rPr>
      </w:pPr>
    </w:p>
    <w:p w14:paraId="03214DC2" w14:textId="586AACCC" w:rsidR="00057C71" w:rsidRPr="000D5450" w:rsidRDefault="00057C71"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2FB0AEEB" w14:textId="77777777"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Project Planning to Execution, Risk Management</w:t>
      </w:r>
    </w:p>
    <w:p w14:paraId="283343FE" w14:textId="064B6621"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Define, </w:t>
      </w:r>
      <w:r w:rsidR="00F7630B" w:rsidRPr="000D5450">
        <w:rPr>
          <w:rFonts w:ascii="Cambria" w:hAnsi="Cambria"/>
          <w:sz w:val="22"/>
          <w:szCs w:val="22"/>
        </w:rPr>
        <w:t>Develop,</w:t>
      </w:r>
      <w:r w:rsidRPr="000D5450">
        <w:rPr>
          <w:rFonts w:ascii="Cambria" w:hAnsi="Cambria"/>
          <w:sz w:val="22"/>
          <w:szCs w:val="22"/>
        </w:rPr>
        <w:t xml:space="preserve"> and manage Implementation schedules within </w:t>
      </w:r>
      <w:proofErr w:type="gramStart"/>
      <w:r w:rsidRPr="000D5450">
        <w:rPr>
          <w:rFonts w:ascii="Cambria" w:hAnsi="Cambria"/>
          <w:sz w:val="22"/>
          <w:szCs w:val="22"/>
        </w:rPr>
        <w:t>scope</w:t>
      </w:r>
      <w:proofErr w:type="gramEnd"/>
    </w:p>
    <w:p w14:paraId="1789EE70" w14:textId="77777777" w:rsidR="00A242E8" w:rsidRPr="000D5450" w:rsidRDefault="00A242E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Assists with stakeholders, suppliers, and sourcing category leads to assess indirect spend and to determine the proper requisitioning channels for the associated commodities/services.</w:t>
      </w:r>
    </w:p>
    <w:p w14:paraId="12FA1713" w14:textId="792544A1" w:rsidR="00941FA7" w:rsidRPr="000D5450" w:rsidRDefault="00A242E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Build, update, and administer web forms &amp; catalogs working with the admins/stakeholders/suppliers</w:t>
      </w:r>
      <w:r w:rsidR="007C6B9C" w:rsidRPr="000D5450">
        <w:rPr>
          <w:rFonts w:ascii="Cambria" w:hAnsi="Cambria"/>
          <w:sz w:val="22"/>
          <w:szCs w:val="22"/>
        </w:rPr>
        <w:t>.</w:t>
      </w:r>
    </w:p>
    <w:p w14:paraId="0BE4DE2B" w14:textId="749FF777" w:rsidR="00941FA7" w:rsidRPr="000D5450" w:rsidRDefault="00941FA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 to implement SAP Ariba Upstream and downstream</w:t>
      </w:r>
      <w:r w:rsidR="00F821CD" w:rsidRPr="000D5450">
        <w:rPr>
          <w:rFonts w:ascii="Cambria" w:hAnsi="Cambria"/>
          <w:sz w:val="22"/>
          <w:szCs w:val="22"/>
        </w:rPr>
        <w:t xml:space="preserve">, SAP ECC / SAP SRM. </w:t>
      </w:r>
      <w:r w:rsidRPr="000D5450">
        <w:rPr>
          <w:rFonts w:ascii="Cambria" w:hAnsi="Cambria"/>
          <w:sz w:val="22"/>
          <w:szCs w:val="22"/>
        </w:rPr>
        <w:t xml:space="preserve"> </w:t>
      </w:r>
    </w:p>
    <w:p w14:paraId="0C57C691" w14:textId="2BE5F184" w:rsidR="00F821CD" w:rsidRPr="000D5450" w:rsidRDefault="00F821CD"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Ariba Sourcing and Contract Management Integration with Fair market.</w:t>
      </w:r>
    </w:p>
    <w:p w14:paraId="662BCED7" w14:textId="39D1113D" w:rsidR="00941FA7" w:rsidRPr="000D5450" w:rsidRDefault="00941FA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Supplier Lifecycle and Performance Management (SLP) integration with MDG CR processes</w:t>
      </w:r>
      <w:r w:rsidR="00E90782" w:rsidRPr="000D5450">
        <w:rPr>
          <w:rFonts w:ascii="Cambria" w:hAnsi="Cambria"/>
          <w:sz w:val="22"/>
          <w:szCs w:val="22"/>
        </w:rPr>
        <w:t>.</w:t>
      </w:r>
    </w:p>
    <w:p w14:paraId="775CC5AD" w14:textId="73FC8B2C"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Providing leadership to project teams and clients in </w:t>
      </w:r>
      <w:proofErr w:type="gramStart"/>
      <w:r w:rsidRPr="000D5450">
        <w:rPr>
          <w:rFonts w:ascii="Cambria" w:hAnsi="Cambria"/>
          <w:sz w:val="22"/>
          <w:szCs w:val="22"/>
        </w:rPr>
        <w:t>a</w:t>
      </w:r>
      <w:proofErr w:type="gramEnd"/>
      <w:r w:rsidRPr="000D5450">
        <w:rPr>
          <w:rFonts w:ascii="Cambria" w:hAnsi="Cambria"/>
          <w:sz w:val="22"/>
          <w:szCs w:val="22"/>
        </w:rPr>
        <w:t xml:space="preserve"> SAP </w:t>
      </w:r>
      <w:r w:rsidR="00F821CD" w:rsidRPr="000D5450">
        <w:rPr>
          <w:rFonts w:ascii="Cambria" w:hAnsi="Cambria"/>
          <w:sz w:val="22"/>
          <w:szCs w:val="22"/>
        </w:rPr>
        <w:t>environment.</w:t>
      </w:r>
    </w:p>
    <w:p w14:paraId="3D188731" w14:textId="77777777"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Working experience with different Methodologies like ASAP, Activate and Agile </w:t>
      </w:r>
    </w:p>
    <w:p w14:paraId="23079454" w14:textId="149475D6" w:rsidR="000338AB" w:rsidRPr="000D5450" w:rsidRDefault="000338AB"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lastRenderedPageBreak/>
        <w:t xml:space="preserve">Compliances and New Business Requirements – Tax Engine Implementations like Thomson Reuters </w:t>
      </w:r>
    </w:p>
    <w:p w14:paraId="3D63749D" w14:textId="77777777"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2B7D7C7C" w14:textId="1AC0F8A8" w:rsidR="00057C71" w:rsidRPr="000D5450" w:rsidRDefault="00057C7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6606C354" w14:textId="6FD8C1B0" w:rsidR="000B16A2" w:rsidRPr="000D5450" w:rsidRDefault="000B16A2"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with cloud solutions</w:t>
      </w:r>
    </w:p>
    <w:p w14:paraId="1656F0D3" w14:textId="1E1739A9" w:rsidR="00057C71" w:rsidRPr="000D5450" w:rsidRDefault="00057C71" w:rsidP="000D5450">
      <w:pPr>
        <w:pStyle w:val="ResExpSummary"/>
        <w:shd w:val="clear" w:color="auto" w:fill="FFFFFF"/>
        <w:spacing w:before="0" w:after="0"/>
        <w:jc w:val="both"/>
        <w:rPr>
          <w:rFonts w:ascii="Cambria" w:hAnsi="Cambria"/>
          <w:bCs/>
          <w:sz w:val="22"/>
          <w:szCs w:val="22"/>
        </w:rPr>
      </w:pPr>
      <w:r w:rsidRPr="000D5450">
        <w:rPr>
          <w:rFonts w:ascii="Cambria" w:hAnsi="Cambria"/>
          <w:b/>
          <w:bCs/>
          <w:sz w:val="22"/>
          <w:szCs w:val="22"/>
        </w:rPr>
        <w:t>Technical Environment:</w:t>
      </w:r>
      <w:r w:rsidRPr="000D5450">
        <w:rPr>
          <w:rFonts w:ascii="Cambria" w:hAnsi="Cambria"/>
          <w:sz w:val="22"/>
          <w:szCs w:val="22"/>
        </w:rPr>
        <w:t xml:space="preserve"> </w:t>
      </w:r>
      <w:r w:rsidR="00C0297D" w:rsidRPr="000D5450">
        <w:rPr>
          <w:rFonts w:ascii="Cambria" w:hAnsi="Cambria"/>
          <w:bCs/>
          <w:sz w:val="22"/>
          <w:szCs w:val="22"/>
        </w:rPr>
        <w:t xml:space="preserve">SAP ECC </w:t>
      </w:r>
      <w:r w:rsidRPr="000D5450">
        <w:rPr>
          <w:rFonts w:ascii="Cambria" w:hAnsi="Cambria"/>
          <w:bCs/>
          <w:sz w:val="22"/>
          <w:szCs w:val="22"/>
        </w:rPr>
        <w:t xml:space="preserve">/ </w:t>
      </w:r>
      <w:r w:rsidR="00496F10" w:rsidRPr="000D5450">
        <w:rPr>
          <w:rFonts w:ascii="Cambria" w:hAnsi="Cambria"/>
          <w:bCs/>
          <w:sz w:val="22"/>
          <w:szCs w:val="22"/>
        </w:rPr>
        <w:t xml:space="preserve">SAP SRM / </w:t>
      </w:r>
      <w:r w:rsidRPr="000D5450">
        <w:rPr>
          <w:rFonts w:ascii="Cambria" w:hAnsi="Cambria"/>
          <w:bCs/>
          <w:sz w:val="22"/>
          <w:szCs w:val="22"/>
        </w:rPr>
        <w:t xml:space="preserve">SAP </w:t>
      </w:r>
      <w:r w:rsidR="009006BB" w:rsidRPr="000D5450">
        <w:rPr>
          <w:rFonts w:ascii="Cambria" w:hAnsi="Cambria"/>
          <w:bCs/>
          <w:sz w:val="22"/>
          <w:szCs w:val="22"/>
        </w:rPr>
        <w:t>Ariba</w:t>
      </w:r>
      <w:r w:rsidR="00AA4215" w:rsidRPr="000D5450">
        <w:rPr>
          <w:rFonts w:ascii="Cambria" w:hAnsi="Cambria"/>
          <w:bCs/>
          <w:sz w:val="22"/>
          <w:szCs w:val="22"/>
        </w:rPr>
        <w:t xml:space="preserve"> </w:t>
      </w:r>
      <w:r w:rsidRPr="000D5450">
        <w:rPr>
          <w:rFonts w:ascii="Cambria" w:hAnsi="Cambria"/>
          <w:bCs/>
          <w:sz w:val="22"/>
          <w:szCs w:val="22"/>
        </w:rPr>
        <w:t xml:space="preserve">/ SAP </w:t>
      </w:r>
      <w:r w:rsidR="003455E9" w:rsidRPr="000D5450">
        <w:rPr>
          <w:rFonts w:ascii="Cambria" w:hAnsi="Cambria"/>
          <w:bCs/>
          <w:sz w:val="22"/>
          <w:szCs w:val="22"/>
        </w:rPr>
        <w:t>PI</w:t>
      </w:r>
      <w:r w:rsidR="00E65DA2" w:rsidRPr="000D5450">
        <w:rPr>
          <w:rFonts w:ascii="Cambria" w:hAnsi="Cambria"/>
          <w:bCs/>
          <w:sz w:val="22"/>
          <w:szCs w:val="22"/>
        </w:rPr>
        <w:t xml:space="preserve"> / CI 9</w:t>
      </w:r>
      <w:r w:rsidR="000338AB" w:rsidRPr="000D5450">
        <w:rPr>
          <w:rFonts w:ascii="Cambria" w:hAnsi="Cambria"/>
          <w:bCs/>
          <w:sz w:val="22"/>
          <w:szCs w:val="22"/>
        </w:rPr>
        <w:t>, Service Now</w:t>
      </w:r>
    </w:p>
    <w:p w14:paraId="2337B3E1" w14:textId="77777777" w:rsidR="00057C71" w:rsidRPr="000D5450" w:rsidRDefault="00057C71" w:rsidP="000D5450">
      <w:pPr>
        <w:pStyle w:val="ResSectionHeader"/>
        <w:spacing w:before="0" w:after="0"/>
        <w:jc w:val="both"/>
        <w:rPr>
          <w:rFonts w:ascii="Cambria" w:hAnsi="Cambria"/>
          <w:sz w:val="22"/>
          <w:szCs w:val="22"/>
        </w:rPr>
      </w:pPr>
    </w:p>
    <w:p w14:paraId="67F04123" w14:textId="7224C578" w:rsidR="0051342D" w:rsidRPr="000D5450" w:rsidRDefault="0051342D"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Client:</w:t>
      </w:r>
      <w:r w:rsidRPr="000D5450">
        <w:rPr>
          <w:rFonts w:ascii="Cambria" w:hAnsi="Cambria"/>
          <w:b w:val="0"/>
          <w:bCs/>
          <w:color w:val="000000"/>
          <w:sz w:val="22"/>
          <w:szCs w:val="22"/>
          <w:lang w:val="en-IN" w:eastAsia="en-IN"/>
        </w:rPr>
        <w:t xml:space="preserve"> </w:t>
      </w:r>
      <w:r w:rsidRPr="000D5450">
        <w:rPr>
          <w:rFonts w:ascii="Cambria" w:hAnsi="Cambria"/>
          <w:sz w:val="22"/>
          <w:szCs w:val="22"/>
        </w:rPr>
        <w:t>Newmont</w:t>
      </w:r>
    </w:p>
    <w:p w14:paraId="022F0DF1" w14:textId="0EF54D3B" w:rsidR="00815A65" w:rsidRPr="000D5450" w:rsidRDefault="0051342D" w:rsidP="000D5450">
      <w:pPr>
        <w:pStyle w:val="ResSectionHeader"/>
        <w:spacing w:before="0" w:after="0"/>
        <w:jc w:val="both"/>
        <w:rPr>
          <w:rFonts w:ascii="Cambria" w:hAnsi="Cambria"/>
          <w:sz w:val="22"/>
          <w:szCs w:val="22"/>
        </w:rPr>
      </w:pPr>
      <w:r w:rsidRPr="000D5450">
        <w:rPr>
          <w:rFonts w:ascii="Cambria" w:hAnsi="Cambria"/>
          <w:sz w:val="22"/>
          <w:szCs w:val="22"/>
        </w:rPr>
        <w:t xml:space="preserve">Role: </w:t>
      </w:r>
      <w:r w:rsidR="00B4487B" w:rsidRPr="000D5450">
        <w:rPr>
          <w:rFonts w:ascii="Cambria" w:hAnsi="Cambria"/>
          <w:sz w:val="22"/>
          <w:szCs w:val="22"/>
        </w:rPr>
        <w:t>Architect</w:t>
      </w:r>
      <w:r w:rsidR="006A4F27" w:rsidRPr="000D5450">
        <w:rPr>
          <w:rFonts w:ascii="Cambria" w:hAnsi="Cambria"/>
          <w:b w:val="0"/>
          <w:bCs/>
          <w:sz w:val="22"/>
          <w:szCs w:val="22"/>
        </w:rPr>
        <w:t xml:space="preserve"> </w:t>
      </w:r>
      <w:r w:rsidR="006A4F27" w:rsidRPr="000D5450">
        <w:rPr>
          <w:rFonts w:ascii="Cambria" w:hAnsi="Cambria"/>
          <w:sz w:val="22"/>
          <w:szCs w:val="22"/>
        </w:rPr>
        <w:t>SAP Ariba/ SAP MM</w:t>
      </w:r>
      <w:r w:rsidR="00C36F03" w:rsidRPr="000D5450">
        <w:rPr>
          <w:rFonts w:ascii="Cambria" w:hAnsi="Cambria"/>
          <w:sz w:val="22"/>
          <w:szCs w:val="22"/>
        </w:rPr>
        <w:tab/>
      </w:r>
      <w:r w:rsidR="006A4F27" w:rsidRPr="000D5450">
        <w:rPr>
          <w:rFonts w:ascii="Cambria" w:hAnsi="Cambria"/>
          <w:sz w:val="22"/>
          <w:szCs w:val="22"/>
        </w:rPr>
        <w:t>/SRM</w:t>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815A65" w:rsidRPr="000D5450">
        <w:rPr>
          <w:rFonts w:ascii="Cambria" w:hAnsi="Cambria"/>
          <w:sz w:val="22"/>
          <w:szCs w:val="22"/>
        </w:rPr>
        <w:t xml:space="preserve">Oct 2020 to </w:t>
      </w:r>
      <w:r w:rsidR="00B773A3" w:rsidRPr="000D5450">
        <w:rPr>
          <w:rFonts w:ascii="Cambria" w:hAnsi="Cambria"/>
          <w:sz w:val="22"/>
          <w:szCs w:val="22"/>
        </w:rPr>
        <w:t>Jan</w:t>
      </w:r>
      <w:r w:rsidR="00815A65" w:rsidRPr="000D5450">
        <w:rPr>
          <w:rFonts w:ascii="Cambria" w:hAnsi="Cambria"/>
          <w:sz w:val="22"/>
          <w:szCs w:val="22"/>
        </w:rPr>
        <w:t xml:space="preserve"> 202</w:t>
      </w:r>
      <w:r w:rsidR="009C62A5" w:rsidRPr="000D5450">
        <w:rPr>
          <w:rFonts w:ascii="Cambria" w:hAnsi="Cambria"/>
          <w:sz w:val="22"/>
          <w:szCs w:val="22"/>
        </w:rPr>
        <w:t>1</w:t>
      </w:r>
    </w:p>
    <w:p w14:paraId="3DF997B3"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Mining Corporation, Service Area: Enterprise Services </w:t>
      </w:r>
    </w:p>
    <w:p w14:paraId="16E08276" w14:textId="77777777" w:rsidR="00C36F03" w:rsidRPr="000D5450" w:rsidRDefault="00C36F03" w:rsidP="000D5450">
      <w:pPr>
        <w:pStyle w:val="ResExpSummary"/>
        <w:spacing w:before="0" w:after="0"/>
        <w:jc w:val="both"/>
        <w:rPr>
          <w:rFonts w:ascii="Cambria" w:hAnsi="Cambria"/>
          <w:b/>
          <w:sz w:val="22"/>
          <w:szCs w:val="22"/>
        </w:rPr>
      </w:pPr>
    </w:p>
    <w:p w14:paraId="62367D5D" w14:textId="7F0E7EE0" w:rsidR="00815A65"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4AE9EBC4" w14:textId="6A265E52" w:rsidR="00815A65" w:rsidRPr="000D5450" w:rsidRDefault="00B773A3"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Newmont</w:t>
      </w:r>
      <w:r w:rsidR="00815A65" w:rsidRPr="000D5450">
        <w:rPr>
          <w:rFonts w:ascii="Cambria" w:hAnsi="Cambria"/>
          <w:b/>
          <w:sz w:val="22"/>
          <w:szCs w:val="22"/>
        </w:rPr>
        <w:t xml:space="preserve"> </w:t>
      </w:r>
      <w:r w:rsidR="00815A65" w:rsidRPr="000D5450">
        <w:rPr>
          <w:rFonts w:ascii="Cambria" w:hAnsi="Cambria"/>
          <w:sz w:val="22"/>
          <w:szCs w:val="22"/>
        </w:rPr>
        <w:t xml:space="preserve">is the world’s leading gold mining company and a producer of copper, silver, </w:t>
      </w:r>
      <w:proofErr w:type="gramStart"/>
      <w:r w:rsidR="00815A65" w:rsidRPr="000D5450">
        <w:rPr>
          <w:rFonts w:ascii="Cambria" w:hAnsi="Cambria"/>
          <w:sz w:val="22"/>
          <w:szCs w:val="22"/>
        </w:rPr>
        <w:t>zinc</w:t>
      </w:r>
      <w:proofErr w:type="gramEnd"/>
      <w:r w:rsidR="00815A65" w:rsidRPr="000D5450">
        <w:rPr>
          <w:rFonts w:ascii="Cambria" w:hAnsi="Cambria"/>
          <w:sz w:val="22"/>
          <w:szCs w:val="22"/>
        </w:rPr>
        <w:t xml:space="preserve"> and lead. Client has heterogenous ERP landscapes and selected Business Spend Management tool as SAP Ariba to Power Global Sourcing and Procure-to-Pay.</w:t>
      </w:r>
    </w:p>
    <w:p w14:paraId="0B069E7D" w14:textId="647A9D08" w:rsidR="00815A65" w:rsidRPr="000D5450" w:rsidRDefault="00815A65" w:rsidP="000D5450">
      <w:pPr>
        <w:pStyle w:val="ResExpSummary"/>
        <w:spacing w:before="0" w:after="0"/>
        <w:jc w:val="both"/>
        <w:rPr>
          <w:rFonts w:ascii="Cambria" w:hAnsi="Cambria"/>
          <w:sz w:val="22"/>
          <w:szCs w:val="22"/>
        </w:rPr>
      </w:pPr>
      <w:r w:rsidRPr="000D5450">
        <w:rPr>
          <w:rFonts w:ascii="Cambria" w:hAnsi="Cambria"/>
          <w:sz w:val="22"/>
          <w:szCs w:val="22"/>
        </w:rPr>
        <w:t xml:space="preserve">Working as Procurement </w:t>
      </w:r>
      <w:r w:rsidR="00B80C04" w:rsidRPr="000D5450">
        <w:rPr>
          <w:rFonts w:ascii="Cambria" w:hAnsi="Cambria"/>
          <w:sz w:val="22"/>
          <w:szCs w:val="22"/>
        </w:rPr>
        <w:t>Analyst</w:t>
      </w:r>
    </w:p>
    <w:p w14:paraId="45AE8BC1" w14:textId="77777777" w:rsidR="00F43DA5" w:rsidRPr="000D5450" w:rsidRDefault="00F43DA5" w:rsidP="000D5450">
      <w:pPr>
        <w:pStyle w:val="ResExpSummary"/>
        <w:shd w:val="clear" w:color="auto" w:fill="FFFFFF"/>
        <w:spacing w:before="0" w:after="0"/>
        <w:jc w:val="both"/>
        <w:rPr>
          <w:rFonts w:ascii="Cambria" w:hAnsi="Cambria"/>
          <w:b/>
          <w:sz w:val="22"/>
          <w:szCs w:val="22"/>
        </w:rPr>
      </w:pPr>
    </w:p>
    <w:p w14:paraId="17FAE48C" w14:textId="3EBBCCDA" w:rsidR="00815A65" w:rsidRPr="000D5450" w:rsidRDefault="00815A65"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001B1E8D" w14:textId="21D7C3EB" w:rsidR="00F273DC" w:rsidRPr="000D5450" w:rsidRDefault="00F273D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Realized SAP Ariba Capabilities (Ariba Buying &amp; Invoicing and AN)</w:t>
      </w:r>
    </w:p>
    <w:p w14:paraId="4C75A426" w14:textId="47C852DB" w:rsidR="00F273DC" w:rsidRPr="000D5450" w:rsidRDefault="00F273D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Process Integration with SAP ECC Materials Management </w:t>
      </w:r>
    </w:p>
    <w:p w14:paraId="6B1F7013" w14:textId="52A99A17" w:rsidR="00F273DC" w:rsidRPr="000D5450" w:rsidRDefault="00F273D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Design workshops conducted, Unit Testing </w:t>
      </w:r>
    </w:p>
    <w:p w14:paraId="426451E0" w14:textId="00A5F2D1" w:rsidR="00F273DC" w:rsidRPr="000D5450" w:rsidRDefault="00F273D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Delivered Solution Integration and Integration Testing – Procure 2 Pay</w:t>
      </w:r>
    </w:p>
    <w:p w14:paraId="7960E8CE" w14:textId="4BE9913A" w:rsidR="00BA1E50" w:rsidRPr="000D5450" w:rsidRDefault="00BA1E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color w:val="263446"/>
          <w:sz w:val="22"/>
          <w:szCs w:val="22"/>
        </w:rPr>
        <w:t>CIG Integration and approval workflow set up.</w:t>
      </w:r>
    </w:p>
    <w:p w14:paraId="4F8941A4" w14:textId="0B94BC39" w:rsidR="00F273DC" w:rsidRPr="000D5450" w:rsidRDefault="00F273D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Industry best practices Implementation – </w:t>
      </w:r>
      <w:r w:rsidR="00023DB8" w:rsidRPr="000D5450">
        <w:rPr>
          <w:rFonts w:ascii="Cambria" w:hAnsi="Cambria"/>
          <w:sz w:val="22"/>
          <w:szCs w:val="22"/>
        </w:rPr>
        <w:t xml:space="preserve">Example: </w:t>
      </w:r>
      <w:r w:rsidRPr="000D5450">
        <w:rPr>
          <w:rFonts w:ascii="Cambria" w:hAnsi="Cambria"/>
          <w:sz w:val="22"/>
          <w:szCs w:val="22"/>
        </w:rPr>
        <w:t xml:space="preserve">Delegation of Authority  </w:t>
      </w:r>
    </w:p>
    <w:p w14:paraId="55219A84" w14:textId="14C8EF04" w:rsidR="00023DB8" w:rsidRPr="000D5450" w:rsidRDefault="00023DB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Master Data Governance – Integration with SAP MDG Processes</w:t>
      </w:r>
    </w:p>
    <w:p w14:paraId="0A2CCAF0" w14:textId="77777777" w:rsidR="00815A65" w:rsidRPr="000D5450" w:rsidRDefault="00815A6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Working experience with different Methodologies like ASAP, Activate and Agile </w:t>
      </w:r>
    </w:p>
    <w:p w14:paraId="7371FEE0" w14:textId="695DBA2B" w:rsidR="00815A65" w:rsidRPr="000D5450" w:rsidRDefault="00815A6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Study of Business Processes to implement SAP ECC / SAP SRM / SAP Ariba Upstream and </w:t>
      </w:r>
      <w:proofErr w:type="gramStart"/>
      <w:r w:rsidRPr="000D5450">
        <w:rPr>
          <w:rFonts w:ascii="Cambria" w:hAnsi="Cambria"/>
          <w:sz w:val="22"/>
          <w:szCs w:val="22"/>
        </w:rPr>
        <w:t>downstream</w:t>
      </w:r>
      <w:proofErr w:type="gramEnd"/>
      <w:r w:rsidRPr="000D5450">
        <w:rPr>
          <w:rFonts w:ascii="Cambria" w:hAnsi="Cambria"/>
          <w:sz w:val="22"/>
          <w:szCs w:val="22"/>
        </w:rPr>
        <w:t xml:space="preserve">  </w:t>
      </w:r>
    </w:p>
    <w:p w14:paraId="46DB47B3" w14:textId="3BD640C6" w:rsidR="00E90782" w:rsidRPr="000D5450" w:rsidRDefault="0083614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Ariba Sourcing and Contract Management </w:t>
      </w:r>
    </w:p>
    <w:p w14:paraId="21212405" w14:textId="208E07A0" w:rsidR="00836140" w:rsidRPr="000D5450" w:rsidRDefault="0083614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Supplier Onboarding and Supplier Lifecycle &amp; Performance (SLP) Management</w:t>
      </w:r>
    </w:p>
    <w:p w14:paraId="18E3C395" w14:textId="77777777" w:rsidR="0066624C" w:rsidRPr="000D5450" w:rsidRDefault="0066624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color w:val="263446"/>
          <w:sz w:val="22"/>
          <w:szCs w:val="22"/>
        </w:rPr>
        <w:t>P2P Integration with CIG/ SAP ERP systems</w:t>
      </w:r>
    </w:p>
    <w:p w14:paraId="03C7402C" w14:textId="05E7B519" w:rsidR="0066624C" w:rsidRPr="000D5450" w:rsidRDefault="0066624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color w:val="263446"/>
          <w:sz w:val="22"/>
          <w:szCs w:val="22"/>
        </w:rPr>
        <w:t>Catalog management, Worked on Guided buying forms/landed Pages/Polic</w:t>
      </w:r>
      <w:r w:rsidR="00C325A6" w:rsidRPr="000D5450">
        <w:rPr>
          <w:rFonts w:ascii="Cambria" w:hAnsi="Cambria"/>
          <w:color w:val="263446"/>
          <w:sz w:val="22"/>
          <w:szCs w:val="22"/>
        </w:rPr>
        <w:t>ies as per business requirement</w:t>
      </w:r>
      <w:r w:rsidRPr="000D5450">
        <w:rPr>
          <w:rFonts w:ascii="Cambria" w:hAnsi="Cambria"/>
          <w:color w:val="263446"/>
          <w:sz w:val="22"/>
          <w:szCs w:val="22"/>
        </w:rPr>
        <w:t>.</w:t>
      </w:r>
    </w:p>
    <w:p w14:paraId="2FF3E49F" w14:textId="77777777" w:rsidR="00815A65" w:rsidRPr="000D5450" w:rsidRDefault="00815A6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3A96656E" w14:textId="77777777" w:rsidR="00815A65" w:rsidRPr="000D5450" w:rsidRDefault="00815A6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36BDF33F" w14:textId="77777777" w:rsidR="00815A65" w:rsidRPr="000D5450" w:rsidRDefault="00815A6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302979E6" w14:textId="1D0C8616" w:rsidR="00815A65" w:rsidRPr="000D5450" w:rsidRDefault="00815A65" w:rsidP="000D5450">
      <w:pPr>
        <w:pStyle w:val="ResExpSummary"/>
        <w:numPr>
          <w:ilvl w:val="0"/>
          <w:numId w:val="21"/>
        </w:numPr>
        <w:shd w:val="clear" w:color="auto" w:fill="FFFFFF"/>
        <w:spacing w:before="0" w:after="0"/>
        <w:jc w:val="both"/>
        <w:rPr>
          <w:rFonts w:ascii="Cambria" w:hAnsi="Cambria"/>
          <w:bCs/>
          <w:sz w:val="22"/>
          <w:szCs w:val="22"/>
        </w:rPr>
      </w:pPr>
      <w:r w:rsidRPr="000D5450">
        <w:rPr>
          <w:rFonts w:ascii="Cambria" w:hAnsi="Cambria"/>
          <w:sz w:val="22"/>
          <w:szCs w:val="22"/>
        </w:rPr>
        <w:t xml:space="preserve">Integration with cloud solutions </w:t>
      </w:r>
    </w:p>
    <w:p w14:paraId="74104525" w14:textId="70D2053F" w:rsidR="00AD4231" w:rsidRPr="000D5450" w:rsidRDefault="00815A65" w:rsidP="000D5450">
      <w:pPr>
        <w:pStyle w:val="ResSectionHeader"/>
        <w:spacing w:before="0" w:after="0"/>
        <w:jc w:val="both"/>
        <w:rPr>
          <w:rFonts w:ascii="Cambria" w:hAnsi="Cambria"/>
          <w:b w:val="0"/>
          <w:sz w:val="22"/>
          <w:szCs w:val="22"/>
        </w:rPr>
      </w:pPr>
      <w:r w:rsidRPr="000D5450">
        <w:rPr>
          <w:rFonts w:ascii="Cambria" w:hAnsi="Cambria"/>
          <w:bCs/>
          <w:sz w:val="22"/>
          <w:szCs w:val="22"/>
        </w:rPr>
        <w:t>Technical Environment:</w:t>
      </w:r>
      <w:r w:rsidRPr="000D5450">
        <w:rPr>
          <w:rFonts w:ascii="Cambria" w:hAnsi="Cambria"/>
          <w:b w:val="0"/>
          <w:sz w:val="22"/>
          <w:szCs w:val="22"/>
        </w:rPr>
        <w:t xml:space="preserve"> SAP ECC / SAP Ariba / SAP </w:t>
      </w:r>
      <w:r w:rsidR="00216297" w:rsidRPr="000D5450">
        <w:rPr>
          <w:rFonts w:ascii="Cambria" w:hAnsi="Cambria"/>
          <w:b w:val="0"/>
          <w:sz w:val="22"/>
          <w:szCs w:val="22"/>
        </w:rPr>
        <w:t>CIG</w:t>
      </w:r>
    </w:p>
    <w:p w14:paraId="7B90B8CB" w14:textId="77777777" w:rsidR="00141460" w:rsidRPr="000D5450" w:rsidRDefault="00141460" w:rsidP="000D5450">
      <w:pPr>
        <w:pStyle w:val="ResSectionHeader"/>
        <w:spacing w:before="0" w:after="0"/>
        <w:jc w:val="both"/>
        <w:rPr>
          <w:rFonts w:ascii="Cambria" w:hAnsi="Cambria"/>
          <w:sz w:val="22"/>
          <w:szCs w:val="22"/>
        </w:rPr>
      </w:pPr>
    </w:p>
    <w:p w14:paraId="2DD3E985" w14:textId="0F47865B" w:rsidR="0051342D" w:rsidRPr="000D5450" w:rsidRDefault="0051342D"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Cargill</w:t>
      </w:r>
    </w:p>
    <w:p w14:paraId="546FE02C" w14:textId="765C67A8" w:rsidR="00C36F03" w:rsidRPr="000D5450" w:rsidRDefault="0051342D" w:rsidP="000D5450">
      <w:pPr>
        <w:pStyle w:val="ResExpSummary"/>
        <w:spacing w:before="0" w:after="0"/>
        <w:jc w:val="both"/>
        <w:rPr>
          <w:rFonts w:ascii="Cambria" w:hAnsi="Cambria"/>
          <w:sz w:val="22"/>
          <w:szCs w:val="22"/>
        </w:rPr>
      </w:pPr>
      <w:r w:rsidRPr="000D5450">
        <w:rPr>
          <w:rFonts w:ascii="Cambria" w:hAnsi="Cambria"/>
          <w:b/>
          <w:sz w:val="22"/>
          <w:szCs w:val="22"/>
        </w:rPr>
        <w:t>Role</w:t>
      </w:r>
      <w:r w:rsidRPr="000D5450">
        <w:rPr>
          <w:rFonts w:ascii="Cambria" w:hAnsi="Cambria"/>
          <w:b/>
          <w:sz w:val="22"/>
          <w:szCs w:val="22"/>
        </w:rPr>
        <w:tab/>
        <w:t>:</w:t>
      </w:r>
      <w:r w:rsidR="006A4F27" w:rsidRPr="000D5450">
        <w:rPr>
          <w:rFonts w:ascii="Cambria" w:hAnsi="Cambria"/>
          <w:sz w:val="22"/>
          <w:szCs w:val="22"/>
        </w:rPr>
        <w:t xml:space="preserve"> </w:t>
      </w:r>
      <w:r w:rsidR="006A4F27" w:rsidRPr="000D5450">
        <w:rPr>
          <w:rFonts w:ascii="Cambria" w:hAnsi="Cambria"/>
          <w:b/>
          <w:bCs/>
          <w:sz w:val="22"/>
          <w:szCs w:val="22"/>
        </w:rPr>
        <w:t>Lead SAP SRM/MM / SAP ARIBA</w:t>
      </w:r>
      <w:r w:rsidR="00C36F03" w:rsidRPr="000D5450">
        <w:rPr>
          <w:rFonts w:ascii="Cambria" w:hAnsi="Cambria"/>
          <w:b/>
          <w:bCs/>
          <w:sz w:val="22"/>
          <w:szCs w:val="22"/>
        </w:rPr>
        <w:tab/>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A26DA7" w:rsidRPr="000D5450">
        <w:rPr>
          <w:rFonts w:ascii="Cambria" w:hAnsi="Cambria"/>
          <w:b/>
          <w:bCs/>
          <w:sz w:val="22"/>
          <w:szCs w:val="22"/>
        </w:rPr>
        <w:t xml:space="preserve">Oct </w:t>
      </w:r>
      <w:r w:rsidR="00954060" w:rsidRPr="000D5450">
        <w:rPr>
          <w:rFonts w:ascii="Cambria" w:hAnsi="Cambria"/>
          <w:b/>
          <w:bCs/>
          <w:sz w:val="22"/>
          <w:szCs w:val="22"/>
        </w:rPr>
        <w:t>20</w:t>
      </w:r>
      <w:r w:rsidR="006E4A38" w:rsidRPr="000D5450">
        <w:rPr>
          <w:rFonts w:ascii="Cambria" w:hAnsi="Cambria"/>
          <w:b/>
          <w:bCs/>
          <w:sz w:val="22"/>
          <w:szCs w:val="22"/>
        </w:rPr>
        <w:t>19 to Aug 2020</w:t>
      </w:r>
    </w:p>
    <w:p w14:paraId="6CEFBEC9"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Food, Service Area: Enterprise Applications </w:t>
      </w:r>
    </w:p>
    <w:p w14:paraId="56F76BCF" w14:textId="77777777" w:rsidR="00C36F03" w:rsidRPr="000D5450" w:rsidRDefault="00C36F03" w:rsidP="000D5450">
      <w:pPr>
        <w:pStyle w:val="ResExpSummary"/>
        <w:spacing w:before="0" w:after="0"/>
        <w:jc w:val="both"/>
        <w:rPr>
          <w:rFonts w:ascii="Cambria" w:hAnsi="Cambria"/>
          <w:b/>
          <w:sz w:val="22"/>
          <w:szCs w:val="22"/>
        </w:rPr>
      </w:pPr>
    </w:p>
    <w:p w14:paraId="4DF44273" w14:textId="7CC7AE1B" w:rsidR="003A36A9"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32EBA675" w14:textId="136F2DA2" w:rsidR="003A36A9" w:rsidRPr="000D5450" w:rsidRDefault="004D61B3"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Cargill</w:t>
      </w:r>
      <w:r w:rsidR="00103647" w:rsidRPr="000D5450">
        <w:rPr>
          <w:rFonts w:ascii="Cambria" w:hAnsi="Cambria"/>
          <w:sz w:val="22"/>
          <w:szCs w:val="22"/>
        </w:rPr>
        <w:t xml:space="preserve"> is an American privately held global food corpora</w:t>
      </w:r>
      <w:r w:rsidR="003C31D6" w:rsidRPr="000D5450">
        <w:rPr>
          <w:rFonts w:ascii="Cambria" w:hAnsi="Cambria"/>
          <w:sz w:val="22"/>
          <w:szCs w:val="22"/>
        </w:rPr>
        <w:t>tion</w:t>
      </w:r>
      <w:r w:rsidR="00F93888" w:rsidRPr="000D5450">
        <w:rPr>
          <w:rFonts w:ascii="Cambria" w:hAnsi="Cambria"/>
          <w:sz w:val="22"/>
          <w:szCs w:val="22"/>
        </w:rPr>
        <w:t xml:space="preserve"> based in Minnetonka, Minnesota, and incorporated in Wilmington, Delaware</w:t>
      </w:r>
      <w:r w:rsidR="003A36A9" w:rsidRPr="000D5450">
        <w:rPr>
          <w:rFonts w:ascii="Cambria" w:hAnsi="Cambria"/>
          <w:sz w:val="22"/>
          <w:szCs w:val="22"/>
        </w:rPr>
        <w:t>.</w:t>
      </w:r>
    </w:p>
    <w:p w14:paraId="475CA4F7" w14:textId="77777777" w:rsidR="003A36A9" w:rsidRPr="000D5450" w:rsidRDefault="003A36A9"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30DC1B37" w14:textId="363729D2" w:rsidR="006115D6" w:rsidRPr="000D5450" w:rsidRDefault="006115D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Project Planning to Execution, Risk Management</w:t>
      </w:r>
    </w:p>
    <w:p w14:paraId="7D4C28E3" w14:textId="575536C0" w:rsidR="00EE2451" w:rsidRPr="000D5450" w:rsidRDefault="00EE245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Define, </w:t>
      </w:r>
      <w:r w:rsidR="00182925" w:rsidRPr="000D5450">
        <w:rPr>
          <w:rFonts w:ascii="Cambria" w:hAnsi="Cambria"/>
          <w:sz w:val="22"/>
          <w:szCs w:val="22"/>
        </w:rPr>
        <w:t>Develop,</w:t>
      </w:r>
      <w:r w:rsidRPr="000D5450">
        <w:rPr>
          <w:rFonts w:ascii="Cambria" w:hAnsi="Cambria"/>
          <w:sz w:val="22"/>
          <w:szCs w:val="22"/>
        </w:rPr>
        <w:t xml:space="preserve"> and manage SAP Implementation schedules </w:t>
      </w:r>
      <w:r w:rsidR="005C7EC8" w:rsidRPr="000D5450">
        <w:rPr>
          <w:rFonts w:ascii="Cambria" w:hAnsi="Cambria"/>
          <w:sz w:val="22"/>
          <w:szCs w:val="22"/>
        </w:rPr>
        <w:t>within</w:t>
      </w:r>
      <w:r w:rsidRPr="000D5450">
        <w:rPr>
          <w:rFonts w:ascii="Cambria" w:hAnsi="Cambria"/>
          <w:sz w:val="22"/>
          <w:szCs w:val="22"/>
        </w:rPr>
        <w:t xml:space="preserve"> </w:t>
      </w:r>
      <w:proofErr w:type="gramStart"/>
      <w:r w:rsidRPr="000D5450">
        <w:rPr>
          <w:rFonts w:ascii="Cambria" w:hAnsi="Cambria"/>
          <w:sz w:val="22"/>
          <w:szCs w:val="22"/>
        </w:rPr>
        <w:t>scope</w:t>
      </w:r>
      <w:proofErr w:type="gramEnd"/>
    </w:p>
    <w:p w14:paraId="6BEB1532" w14:textId="620715A0" w:rsidR="00EE2451" w:rsidRPr="000D5450" w:rsidRDefault="00EE245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lastRenderedPageBreak/>
        <w:t>Monitoring and Reporting Project Progress, steering Committee updates</w:t>
      </w:r>
    </w:p>
    <w:p w14:paraId="5189D84F" w14:textId="5DA227C2"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Managing a portfolio of functional and technical projects relating to its SAP systems.</w:t>
      </w:r>
    </w:p>
    <w:p w14:paraId="303C39D9" w14:textId="6F23B12C"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Working with </w:t>
      </w:r>
      <w:proofErr w:type="gramStart"/>
      <w:r w:rsidRPr="000D5450">
        <w:rPr>
          <w:rFonts w:ascii="Cambria" w:hAnsi="Cambria"/>
          <w:sz w:val="22"/>
          <w:szCs w:val="22"/>
        </w:rPr>
        <w:t>client</w:t>
      </w:r>
      <w:proofErr w:type="gramEnd"/>
      <w:r w:rsidRPr="000D5450">
        <w:rPr>
          <w:rFonts w:ascii="Cambria" w:hAnsi="Cambria"/>
          <w:sz w:val="22"/>
          <w:szCs w:val="22"/>
        </w:rPr>
        <w:t xml:space="preserve"> to determine project definition and business requirements.</w:t>
      </w:r>
    </w:p>
    <w:p w14:paraId="117DCFF9" w14:textId="77777777"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Managing client and stakeholder relationships at project level.</w:t>
      </w:r>
    </w:p>
    <w:p w14:paraId="22A03523" w14:textId="77777777"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Providing leadership to project teams and clients in </w:t>
      </w:r>
      <w:proofErr w:type="gramStart"/>
      <w:r w:rsidRPr="000D5450">
        <w:rPr>
          <w:rFonts w:ascii="Cambria" w:hAnsi="Cambria"/>
          <w:sz w:val="22"/>
          <w:szCs w:val="22"/>
        </w:rPr>
        <w:t>a</w:t>
      </w:r>
      <w:proofErr w:type="gramEnd"/>
      <w:r w:rsidRPr="000D5450">
        <w:rPr>
          <w:rFonts w:ascii="Cambria" w:hAnsi="Cambria"/>
          <w:sz w:val="22"/>
          <w:szCs w:val="22"/>
        </w:rPr>
        <w:t xml:space="preserve"> SAP environment.</w:t>
      </w:r>
    </w:p>
    <w:p w14:paraId="77234399" w14:textId="77777777"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Advising clients on project governance.</w:t>
      </w:r>
    </w:p>
    <w:p w14:paraId="1EE53427" w14:textId="77777777"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Setting up an appropriate project organization.</w:t>
      </w:r>
    </w:p>
    <w:p w14:paraId="5A0E817A" w14:textId="77777777"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Developing work plans and coordinating the activities of the project team and sub-team.</w:t>
      </w:r>
    </w:p>
    <w:p w14:paraId="7989FFD5" w14:textId="002EBB98" w:rsidR="00E969A8" w:rsidRPr="000D5450" w:rsidRDefault="00E969A8"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Managing project planning and scheduling.</w:t>
      </w:r>
    </w:p>
    <w:p w14:paraId="1BDF6C9F" w14:textId="7C7325F1" w:rsidR="00D44B06" w:rsidRPr="000D5450" w:rsidRDefault="00D44B0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Working experience with different Methodologies like ASAP, Activate and Agile</w:t>
      </w:r>
      <w:r w:rsidR="00121AD5" w:rsidRPr="000D5450">
        <w:rPr>
          <w:rFonts w:ascii="Cambria" w:hAnsi="Cambria"/>
          <w:sz w:val="22"/>
          <w:szCs w:val="22"/>
        </w:rPr>
        <w:t xml:space="preserve"> </w:t>
      </w:r>
    </w:p>
    <w:p w14:paraId="3207317F" w14:textId="347CE249" w:rsidR="008309E6" w:rsidRPr="000D5450" w:rsidRDefault="003A36A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r w:rsidR="005852C8" w:rsidRPr="000D5450">
        <w:rPr>
          <w:rFonts w:ascii="Cambria" w:hAnsi="Cambria"/>
          <w:sz w:val="22"/>
          <w:szCs w:val="22"/>
        </w:rPr>
        <w:t xml:space="preserve"> to implement S/4 HANA</w:t>
      </w:r>
      <w:r w:rsidR="00BE31BA" w:rsidRPr="000D5450">
        <w:rPr>
          <w:rFonts w:ascii="Cambria" w:hAnsi="Cambria"/>
          <w:sz w:val="22"/>
          <w:szCs w:val="22"/>
        </w:rPr>
        <w:t xml:space="preserve"> - </w:t>
      </w:r>
      <w:r w:rsidR="008309E6" w:rsidRPr="000D5450">
        <w:rPr>
          <w:rFonts w:ascii="Cambria" w:hAnsi="Cambria"/>
          <w:sz w:val="22"/>
          <w:szCs w:val="22"/>
        </w:rPr>
        <w:t>SAP SRM / MM / SAP Ariba</w:t>
      </w:r>
      <w:r w:rsidR="00A22A52" w:rsidRPr="000D5450">
        <w:rPr>
          <w:rFonts w:ascii="Cambria" w:hAnsi="Cambria"/>
          <w:sz w:val="22"/>
          <w:szCs w:val="22"/>
        </w:rPr>
        <w:t xml:space="preserve"> </w:t>
      </w:r>
    </w:p>
    <w:p w14:paraId="445720B4" w14:textId="77777777" w:rsidR="003A36A9" w:rsidRPr="000D5450" w:rsidRDefault="003A36A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5D8E734E" w14:textId="77777777" w:rsidR="003A36A9" w:rsidRPr="000D5450" w:rsidRDefault="003A36A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3CEA4FFA" w14:textId="77777777" w:rsidR="003A36A9" w:rsidRPr="000D5450" w:rsidRDefault="003A36A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040AFF18" w14:textId="638870D7" w:rsidR="003A36A9" w:rsidRPr="000D5450" w:rsidRDefault="003A36A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Integration with </w:t>
      </w:r>
      <w:r w:rsidR="00BA6658" w:rsidRPr="000D5450">
        <w:rPr>
          <w:rFonts w:ascii="Cambria" w:hAnsi="Cambria"/>
          <w:sz w:val="22"/>
          <w:szCs w:val="22"/>
        </w:rPr>
        <w:t xml:space="preserve">cloud solutions </w:t>
      </w:r>
      <w:r w:rsidR="00630D17" w:rsidRPr="000D5450">
        <w:rPr>
          <w:rFonts w:ascii="Cambria" w:hAnsi="Cambria"/>
          <w:sz w:val="22"/>
          <w:szCs w:val="22"/>
        </w:rPr>
        <w:t>(</w:t>
      </w:r>
      <w:r w:rsidR="002F00A6" w:rsidRPr="000D5450">
        <w:rPr>
          <w:rFonts w:ascii="Cambria" w:hAnsi="Cambria"/>
          <w:sz w:val="22"/>
          <w:szCs w:val="22"/>
        </w:rPr>
        <w:t>ARIBA)</w:t>
      </w:r>
    </w:p>
    <w:p w14:paraId="694E8485" w14:textId="06DCAD44" w:rsidR="002F00A6" w:rsidRPr="000D5450" w:rsidRDefault="002F00A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Scenarios: Ariba buying, Ariba Catalog &amp; Contract Management, Ariba Sourcing, Ariba Procurement content </w:t>
      </w:r>
      <w:r w:rsidR="0015122D" w:rsidRPr="000D5450">
        <w:rPr>
          <w:rFonts w:ascii="Cambria" w:hAnsi="Cambria"/>
          <w:sz w:val="22"/>
          <w:szCs w:val="22"/>
        </w:rPr>
        <w:t>(APC</w:t>
      </w:r>
      <w:r w:rsidRPr="000D5450">
        <w:rPr>
          <w:rFonts w:ascii="Cambria" w:hAnsi="Cambria"/>
          <w:sz w:val="22"/>
          <w:szCs w:val="22"/>
        </w:rPr>
        <w:t>)</w:t>
      </w:r>
    </w:p>
    <w:p w14:paraId="34E8E3F5" w14:textId="626939C4" w:rsidR="003A36A9" w:rsidRPr="000D5450" w:rsidRDefault="002F00A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Template Configuration- Sourcing/Contract, Workflow, Supplier registration</w:t>
      </w:r>
    </w:p>
    <w:p w14:paraId="657DF63C" w14:textId="3844C39F" w:rsidR="003A36A9" w:rsidRPr="000D5450" w:rsidRDefault="003A36A9" w:rsidP="000D5450">
      <w:pPr>
        <w:pStyle w:val="ResSectionHeader"/>
        <w:spacing w:before="0" w:after="0"/>
        <w:jc w:val="both"/>
        <w:rPr>
          <w:rFonts w:ascii="Cambria" w:hAnsi="Cambria"/>
          <w:b w:val="0"/>
          <w:bCs/>
          <w:sz w:val="22"/>
          <w:szCs w:val="22"/>
        </w:rPr>
      </w:pPr>
      <w:r w:rsidRPr="000D5450">
        <w:rPr>
          <w:rFonts w:ascii="Cambria" w:hAnsi="Cambria"/>
          <w:bCs/>
          <w:sz w:val="22"/>
          <w:szCs w:val="22"/>
        </w:rPr>
        <w:t>Technical Environment:</w:t>
      </w:r>
      <w:r w:rsidRPr="000D5450">
        <w:rPr>
          <w:rFonts w:ascii="Cambria" w:hAnsi="Cambria"/>
          <w:b w:val="0"/>
          <w:sz w:val="22"/>
          <w:szCs w:val="22"/>
        </w:rPr>
        <w:t xml:space="preserve"> </w:t>
      </w:r>
      <w:r w:rsidR="00454CA7" w:rsidRPr="000D5450">
        <w:rPr>
          <w:rFonts w:ascii="Cambria" w:hAnsi="Cambria"/>
          <w:b w:val="0"/>
          <w:bCs/>
          <w:sz w:val="22"/>
          <w:szCs w:val="22"/>
        </w:rPr>
        <w:t>SAP ARIBA /</w:t>
      </w:r>
      <w:r w:rsidRPr="000D5450">
        <w:rPr>
          <w:rFonts w:ascii="Cambria" w:hAnsi="Cambria"/>
          <w:b w:val="0"/>
          <w:bCs/>
          <w:sz w:val="22"/>
          <w:szCs w:val="22"/>
        </w:rPr>
        <w:t xml:space="preserve">SAP SRM 7.02 </w:t>
      </w:r>
      <w:r w:rsidR="00D56D51" w:rsidRPr="000D5450">
        <w:rPr>
          <w:rFonts w:ascii="Cambria" w:hAnsi="Cambria"/>
          <w:b w:val="0"/>
          <w:bCs/>
          <w:sz w:val="22"/>
          <w:szCs w:val="22"/>
        </w:rPr>
        <w:t>/ S</w:t>
      </w:r>
      <w:r w:rsidR="00683010" w:rsidRPr="000D5450">
        <w:rPr>
          <w:rFonts w:ascii="Cambria" w:hAnsi="Cambria"/>
          <w:b w:val="0"/>
          <w:bCs/>
          <w:sz w:val="22"/>
          <w:szCs w:val="22"/>
        </w:rPr>
        <w:t>/4 Hana</w:t>
      </w:r>
      <w:r w:rsidRPr="000D5450">
        <w:rPr>
          <w:rFonts w:ascii="Cambria" w:hAnsi="Cambria"/>
          <w:b w:val="0"/>
          <w:bCs/>
          <w:sz w:val="22"/>
          <w:szCs w:val="22"/>
        </w:rPr>
        <w:t xml:space="preserve"> </w:t>
      </w:r>
      <w:r w:rsidR="00BE443D" w:rsidRPr="000D5450">
        <w:rPr>
          <w:rFonts w:ascii="Cambria" w:hAnsi="Cambria"/>
          <w:b w:val="0"/>
          <w:bCs/>
          <w:sz w:val="22"/>
          <w:szCs w:val="22"/>
        </w:rPr>
        <w:t>1909</w:t>
      </w:r>
      <w:r w:rsidRPr="000D5450">
        <w:rPr>
          <w:rFonts w:ascii="Cambria" w:hAnsi="Cambria"/>
          <w:b w:val="0"/>
          <w:bCs/>
          <w:sz w:val="22"/>
          <w:szCs w:val="22"/>
        </w:rPr>
        <w:t xml:space="preserve"> </w:t>
      </w:r>
    </w:p>
    <w:p w14:paraId="2C5C3989" w14:textId="77777777" w:rsidR="0080318C" w:rsidRPr="000D5450" w:rsidRDefault="0080318C" w:rsidP="000D5450">
      <w:pPr>
        <w:pStyle w:val="ResSectionHeader"/>
        <w:spacing w:before="0" w:after="0"/>
        <w:jc w:val="both"/>
        <w:rPr>
          <w:rFonts w:ascii="Cambria" w:hAnsi="Cambria"/>
          <w:sz w:val="22"/>
          <w:szCs w:val="22"/>
        </w:rPr>
      </w:pPr>
    </w:p>
    <w:p w14:paraId="6C2716BF" w14:textId="4409E8DE" w:rsidR="0051342D" w:rsidRPr="000D5450" w:rsidRDefault="0051342D"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Sony Entertainment</w:t>
      </w:r>
    </w:p>
    <w:p w14:paraId="17BC6CF6" w14:textId="59432631" w:rsidR="006D5534" w:rsidRPr="000D5450" w:rsidRDefault="0051342D"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b w:val="0"/>
          <w:sz w:val="22"/>
          <w:szCs w:val="22"/>
        </w:rPr>
        <w:tab/>
      </w:r>
      <w:r w:rsidRPr="000D5450">
        <w:rPr>
          <w:rFonts w:ascii="Cambria" w:hAnsi="Cambria"/>
          <w:sz w:val="22"/>
          <w:szCs w:val="22"/>
        </w:rPr>
        <w:t>:</w:t>
      </w:r>
      <w:r w:rsidR="006A4F27" w:rsidRPr="000D5450">
        <w:rPr>
          <w:rFonts w:ascii="Cambria" w:hAnsi="Cambria"/>
          <w:b w:val="0"/>
          <w:bCs/>
          <w:sz w:val="22"/>
          <w:szCs w:val="22"/>
        </w:rPr>
        <w:t xml:space="preserve"> </w:t>
      </w:r>
      <w:r w:rsidR="006A4F27" w:rsidRPr="000D5450">
        <w:rPr>
          <w:rFonts w:ascii="Cambria" w:hAnsi="Cambria"/>
          <w:sz w:val="22"/>
          <w:szCs w:val="22"/>
        </w:rPr>
        <w:t>Lead</w:t>
      </w:r>
      <w:r w:rsidRPr="000D5450">
        <w:rPr>
          <w:rFonts w:ascii="Cambria" w:hAnsi="Cambria"/>
          <w:sz w:val="22"/>
          <w:szCs w:val="22"/>
        </w:rPr>
        <w:t xml:space="preserve"> </w:t>
      </w:r>
      <w:r w:rsidR="006A4F27" w:rsidRPr="000D5450">
        <w:rPr>
          <w:rFonts w:ascii="Cambria" w:hAnsi="Cambria"/>
          <w:sz w:val="22"/>
          <w:szCs w:val="22"/>
        </w:rPr>
        <w:t>SAP SRM/MM /Ariba/ SAP HYBRIS</w:t>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C36F03" w:rsidRPr="000D5450">
        <w:rPr>
          <w:rFonts w:ascii="Cambria" w:hAnsi="Cambria"/>
          <w:sz w:val="22"/>
          <w:szCs w:val="22"/>
        </w:rPr>
        <w:tab/>
      </w:r>
      <w:r w:rsidR="006D5534" w:rsidRPr="000D5450">
        <w:rPr>
          <w:rFonts w:ascii="Cambria" w:hAnsi="Cambria"/>
          <w:sz w:val="22"/>
          <w:szCs w:val="22"/>
        </w:rPr>
        <w:t xml:space="preserve">Jan 2019 to </w:t>
      </w:r>
      <w:r w:rsidR="0023130B" w:rsidRPr="000D5450">
        <w:rPr>
          <w:rFonts w:ascii="Cambria" w:hAnsi="Cambria"/>
          <w:sz w:val="22"/>
          <w:szCs w:val="22"/>
        </w:rPr>
        <w:t>Oct 2019</w:t>
      </w:r>
    </w:p>
    <w:p w14:paraId="0913B9F9"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Entertainment, Service Area: Enterprise Applications </w:t>
      </w:r>
    </w:p>
    <w:p w14:paraId="192DB209" w14:textId="77777777" w:rsidR="00C36F03" w:rsidRPr="000D5450" w:rsidRDefault="00C36F03" w:rsidP="000D5450">
      <w:pPr>
        <w:pStyle w:val="ResExpSummary"/>
        <w:spacing w:before="0" w:after="0"/>
        <w:jc w:val="both"/>
        <w:rPr>
          <w:rFonts w:ascii="Cambria" w:hAnsi="Cambria"/>
          <w:b/>
          <w:sz w:val="22"/>
          <w:szCs w:val="22"/>
        </w:rPr>
      </w:pPr>
    </w:p>
    <w:p w14:paraId="32ACE80B" w14:textId="605AF5D7" w:rsidR="006D5534"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1DBD00C8" w14:textId="1C961066" w:rsidR="006D5534" w:rsidRPr="000D5450" w:rsidRDefault="00661ABB"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Sony Entertainment</w:t>
      </w:r>
      <w:r w:rsidR="006D5534" w:rsidRPr="000D5450">
        <w:rPr>
          <w:rFonts w:ascii="Cambria" w:hAnsi="Cambria"/>
          <w:sz w:val="22"/>
          <w:szCs w:val="22"/>
        </w:rPr>
        <w:t xml:space="preserve"> is </w:t>
      </w:r>
      <w:proofErr w:type="gramStart"/>
      <w:r w:rsidR="006D5534" w:rsidRPr="000D5450">
        <w:rPr>
          <w:rFonts w:ascii="Cambria" w:hAnsi="Cambria"/>
          <w:sz w:val="22"/>
          <w:szCs w:val="22"/>
        </w:rPr>
        <w:t>the</w:t>
      </w:r>
      <w:proofErr w:type="gramEnd"/>
      <w:r w:rsidR="006D5534" w:rsidRPr="000D5450">
        <w:rPr>
          <w:rFonts w:ascii="Cambria" w:hAnsi="Cambria"/>
          <w:sz w:val="22"/>
          <w:szCs w:val="22"/>
        </w:rPr>
        <w:t xml:space="preserve"> company offers different games and gaming consoles.</w:t>
      </w:r>
    </w:p>
    <w:p w14:paraId="7671FC19" w14:textId="77777777" w:rsidR="0051342D" w:rsidRPr="000D5450" w:rsidRDefault="0051342D" w:rsidP="000D5450">
      <w:pPr>
        <w:pStyle w:val="ResExpSummary"/>
        <w:shd w:val="clear" w:color="auto" w:fill="FFFFFF"/>
        <w:spacing w:before="0" w:after="0"/>
        <w:jc w:val="both"/>
        <w:rPr>
          <w:rFonts w:ascii="Cambria" w:hAnsi="Cambria"/>
          <w:b/>
          <w:sz w:val="22"/>
          <w:szCs w:val="22"/>
        </w:rPr>
      </w:pPr>
    </w:p>
    <w:p w14:paraId="32E3D5FD" w14:textId="6AE536BE" w:rsidR="006D5534" w:rsidRPr="000D5450" w:rsidRDefault="006D5534"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69951829" w14:textId="2F4DF4D1" w:rsidR="006D5534" w:rsidRPr="000D5450" w:rsidRDefault="006D553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 / MM / SAP HYBRIS</w:t>
      </w:r>
      <w:r w:rsidR="009D2C05" w:rsidRPr="000D5450">
        <w:rPr>
          <w:rFonts w:ascii="Cambria" w:hAnsi="Cambria"/>
          <w:sz w:val="22"/>
          <w:szCs w:val="22"/>
        </w:rPr>
        <w:t>/ARIBA</w:t>
      </w:r>
    </w:p>
    <w:p w14:paraId="148660EE" w14:textId="77777777" w:rsidR="00294FB7" w:rsidRPr="000D5450" w:rsidRDefault="00294FB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Managing client and stakeholder relationships at project level.</w:t>
      </w:r>
    </w:p>
    <w:p w14:paraId="0241480E" w14:textId="77777777" w:rsidR="00294FB7" w:rsidRPr="000D5450" w:rsidRDefault="00294FB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Providing leadership to project teams and clients in </w:t>
      </w:r>
      <w:proofErr w:type="gramStart"/>
      <w:r w:rsidRPr="000D5450">
        <w:rPr>
          <w:rFonts w:ascii="Cambria" w:hAnsi="Cambria"/>
          <w:sz w:val="22"/>
          <w:szCs w:val="22"/>
        </w:rPr>
        <w:t>a</w:t>
      </w:r>
      <w:proofErr w:type="gramEnd"/>
      <w:r w:rsidRPr="000D5450">
        <w:rPr>
          <w:rFonts w:ascii="Cambria" w:hAnsi="Cambria"/>
          <w:sz w:val="22"/>
          <w:szCs w:val="22"/>
        </w:rPr>
        <w:t xml:space="preserve"> SAP environment.</w:t>
      </w:r>
    </w:p>
    <w:p w14:paraId="1D760067" w14:textId="77777777" w:rsidR="00294FB7" w:rsidRPr="000D5450" w:rsidRDefault="00294FB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Advising clients on project governance.</w:t>
      </w:r>
    </w:p>
    <w:p w14:paraId="52FA358D" w14:textId="77777777" w:rsidR="00294FB7" w:rsidRPr="000D5450" w:rsidRDefault="00294FB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Setting up an appropriate project organization.</w:t>
      </w:r>
    </w:p>
    <w:p w14:paraId="5CB5C62C" w14:textId="20BD40D4" w:rsidR="00294FB7" w:rsidRPr="000D5450" w:rsidRDefault="00294FB7"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Developing work plans and coordinating the activities of the project team and sub-team.</w:t>
      </w:r>
    </w:p>
    <w:p w14:paraId="17CCC127" w14:textId="77777777" w:rsidR="006D5534" w:rsidRPr="000D5450" w:rsidRDefault="006D553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251AA9FF" w14:textId="77777777" w:rsidR="006D5534" w:rsidRPr="000D5450" w:rsidRDefault="006D553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0AF8514A" w14:textId="77777777" w:rsidR="006D5534" w:rsidRPr="000D5450" w:rsidRDefault="006D553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73533974" w14:textId="77777777" w:rsidR="006D5534" w:rsidRPr="000D5450" w:rsidRDefault="006D553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5AD01279" w14:textId="388DDA6F" w:rsidR="00B242C3" w:rsidRPr="000D5450" w:rsidRDefault="00B242C3"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with Cloud Portal Infrastructure</w:t>
      </w:r>
    </w:p>
    <w:p w14:paraId="3501A074" w14:textId="667DFAD6" w:rsidR="00CD3266" w:rsidRPr="000D5450" w:rsidRDefault="00CD326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Supporting to ARIBA issues # Catalog, Template Configurations, Procurement</w:t>
      </w:r>
    </w:p>
    <w:p w14:paraId="7B618531" w14:textId="4EBD4921" w:rsidR="006D5534" w:rsidRPr="000D5450" w:rsidRDefault="00C347F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Working on QM Processes and adhering to </w:t>
      </w:r>
      <w:proofErr w:type="spellStart"/>
      <w:r w:rsidRPr="000D5450">
        <w:rPr>
          <w:rFonts w:ascii="Cambria" w:hAnsi="Cambria"/>
          <w:sz w:val="22"/>
          <w:szCs w:val="22"/>
        </w:rPr>
        <w:t>SoX</w:t>
      </w:r>
      <w:proofErr w:type="spellEnd"/>
      <w:r w:rsidRPr="000D5450">
        <w:rPr>
          <w:rFonts w:ascii="Cambria" w:hAnsi="Cambria"/>
          <w:sz w:val="22"/>
          <w:szCs w:val="22"/>
        </w:rPr>
        <w:t xml:space="preserve"> Compliances </w:t>
      </w:r>
    </w:p>
    <w:p w14:paraId="673FB5D0" w14:textId="7FA8C2B8" w:rsidR="006D5534" w:rsidRPr="000D5450" w:rsidRDefault="006D5534" w:rsidP="000D5450">
      <w:pPr>
        <w:pStyle w:val="ResExpSummary"/>
        <w:shd w:val="clear" w:color="auto" w:fill="FFFFFF"/>
        <w:spacing w:before="0" w:after="0"/>
        <w:jc w:val="both"/>
        <w:rPr>
          <w:rFonts w:ascii="Cambria" w:hAnsi="Cambria"/>
          <w:bCs/>
          <w:sz w:val="22"/>
          <w:szCs w:val="22"/>
        </w:rPr>
      </w:pPr>
      <w:r w:rsidRPr="000D5450">
        <w:rPr>
          <w:rFonts w:ascii="Cambria" w:hAnsi="Cambria" w:cs="Times New Roman"/>
          <w:b/>
          <w:sz w:val="22"/>
          <w:szCs w:val="22"/>
        </w:rPr>
        <w:t>Technical Environment:</w:t>
      </w:r>
      <w:r w:rsidRPr="000D5450">
        <w:rPr>
          <w:rFonts w:ascii="Cambria" w:hAnsi="Cambria"/>
          <w:bCs/>
          <w:sz w:val="22"/>
          <w:szCs w:val="22"/>
        </w:rPr>
        <w:t xml:space="preserve"> </w:t>
      </w:r>
      <w:r w:rsidRPr="000D5450">
        <w:rPr>
          <w:rFonts w:ascii="Cambria" w:hAnsi="Cambria" w:cs="Times New Roman"/>
          <w:bCs/>
          <w:sz w:val="22"/>
          <w:szCs w:val="22"/>
        </w:rPr>
        <w:t xml:space="preserve">SAP SRM 7.02 / </w:t>
      </w:r>
      <w:r w:rsidR="00D56D51" w:rsidRPr="000D5450">
        <w:rPr>
          <w:rFonts w:ascii="Cambria" w:hAnsi="Cambria" w:cs="Times New Roman"/>
          <w:bCs/>
          <w:sz w:val="22"/>
          <w:szCs w:val="22"/>
        </w:rPr>
        <w:t>S/4 Hana 1</w:t>
      </w:r>
      <w:r w:rsidR="006C085B" w:rsidRPr="000D5450">
        <w:rPr>
          <w:rFonts w:ascii="Cambria" w:hAnsi="Cambria" w:cs="Times New Roman"/>
          <w:bCs/>
          <w:sz w:val="22"/>
          <w:szCs w:val="22"/>
        </w:rPr>
        <w:t>7</w:t>
      </w:r>
      <w:r w:rsidR="00D56D51" w:rsidRPr="000D5450">
        <w:rPr>
          <w:rFonts w:ascii="Cambria" w:hAnsi="Cambria" w:cs="Times New Roman"/>
          <w:bCs/>
          <w:sz w:val="22"/>
          <w:szCs w:val="22"/>
        </w:rPr>
        <w:t>09</w:t>
      </w:r>
      <w:r w:rsidRPr="000D5450">
        <w:rPr>
          <w:rFonts w:ascii="Cambria" w:hAnsi="Cambria" w:cs="Times New Roman"/>
          <w:bCs/>
          <w:sz w:val="22"/>
          <w:szCs w:val="22"/>
        </w:rPr>
        <w:t xml:space="preserve"> / SAP HYBRIS</w:t>
      </w:r>
      <w:r w:rsidR="001A7230" w:rsidRPr="000D5450">
        <w:rPr>
          <w:rFonts w:ascii="Cambria" w:hAnsi="Cambria" w:cs="Times New Roman"/>
          <w:bCs/>
          <w:sz w:val="22"/>
          <w:szCs w:val="22"/>
        </w:rPr>
        <w:t xml:space="preserve"> / SAP ARIBA</w:t>
      </w:r>
    </w:p>
    <w:p w14:paraId="122EE713" w14:textId="77777777" w:rsidR="006D5534" w:rsidRPr="000D5450" w:rsidRDefault="006D5534" w:rsidP="000D5450">
      <w:pPr>
        <w:pStyle w:val="ResSectionHeader"/>
        <w:spacing w:before="0" w:after="0"/>
        <w:jc w:val="both"/>
        <w:rPr>
          <w:rFonts w:ascii="Cambria" w:hAnsi="Cambria"/>
          <w:sz w:val="22"/>
          <w:szCs w:val="22"/>
        </w:rPr>
      </w:pPr>
    </w:p>
    <w:p w14:paraId="3BE85C7E" w14:textId="72B3D153" w:rsidR="0051342D" w:rsidRPr="000D5450" w:rsidRDefault="0051342D"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State of Illinois</w:t>
      </w:r>
    </w:p>
    <w:p w14:paraId="3CA686AC" w14:textId="05C7FC0C" w:rsidR="00141460" w:rsidRPr="000D5450" w:rsidRDefault="0051342D" w:rsidP="000D5450">
      <w:pPr>
        <w:pStyle w:val="ResExpSummary"/>
        <w:spacing w:before="0" w:after="0"/>
        <w:jc w:val="both"/>
        <w:rPr>
          <w:rFonts w:ascii="Cambria" w:hAnsi="Cambria"/>
          <w:sz w:val="22"/>
          <w:szCs w:val="22"/>
        </w:rPr>
      </w:pPr>
      <w:r w:rsidRPr="000D5450">
        <w:rPr>
          <w:rFonts w:ascii="Cambria" w:hAnsi="Cambria"/>
          <w:b/>
          <w:sz w:val="22"/>
          <w:szCs w:val="22"/>
        </w:rPr>
        <w:t>Role</w:t>
      </w:r>
      <w:r w:rsidR="006A4F27" w:rsidRPr="000D5450">
        <w:rPr>
          <w:rFonts w:ascii="Cambria" w:hAnsi="Cambria"/>
          <w:b/>
          <w:sz w:val="22"/>
          <w:szCs w:val="22"/>
        </w:rPr>
        <w:tab/>
      </w:r>
      <w:r w:rsidRPr="000D5450">
        <w:rPr>
          <w:rFonts w:ascii="Cambria" w:hAnsi="Cambria"/>
          <w:b/>
          <w:sz w:val="22"/>
          <w:szCs w:val="22"/>
        </w:rPr>
        <w:t xml:space="preserve">: </w:t>
      </w:r>
      <w:r w:rsidR="006A4F27" w:rsidRPr="000D5450">
        <w:rPr>
          <w:rFonts w:ascii="Cambria" w:hAnsi="Cambria"/>
          <w:b/>
          <w:bCs/>
          <w:sz w:val="22"/>
          <w:szCs w:val="22"/>
        </w:rPr>
        <w:t>Lead SAP SRM/MM /Ariba</w:t>
      </w:r>
      <w:r w:rsidRPr="000D5450">
        <w:rPr>
          <w:rFonts w:ascii="Cambria" w:hAnsi="Cambria"/>
          <w:b/>
          <w:bCs/>
          <w:sz w:val="22"/>
          <w:szCs w:val="22"/>
        </w:rPr>
        <w:tab/>
      </w:r>
      <w:r w:rsidRPr="000D5450">
        <w:rPr>
          <w:rFonts w:ascii="Cambria" w:hAnsi="Cambria"/>
          <w:sz w:val="22"/>
          <w:szCs w:val="22"/>
        </w:rPr>
        <w:tab/>
      </w:r>
      <w:r w:rsidRPr="000D5450">
        <w:rPr>
          <w:rFonts w:ascii="Cambria" w:hAnsi="Cambria"/>
          <w:sz w:val="22"/>
          <w:szCs w:val="22"/>
        </w:rPr>
        <w:tab/>
      </w:r>
      <w:r w:rsidR="00141460" w:rsidRPr="000D5450">
        <w:rPr>
          <w:rFonts w:ascii="Cambria" w:hAnsi="Cambria"/>
          <w:b/>
          <w:bCs/>
          <w:sz w:val="22"/>
          <w:szCs w:val="22"/>
        </w:rPr>
        <w:t xml:space="preserve">Mar 2017 to </w:t>
      </w:r>
      <w:r w:rsidR="006D5534" w:rsidRPr="000D5450">
        <w:rPr>
          <w:rFonts w:ascii="Cambria" w:hAnsi="Cambria"/>
          <w:b/>
          <w:bCs/>
          <w:sz w:val="22"/>
          <w:szCs w:val="22"/>
        </w:rPr>
        <w:t>Dec 2018</w:t>
      </w:r>
    </w:p>
    <w:p w14:paraId="3ED93100"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lastRenderedPageBreak/>
        <w:t xml:space="preserve">Industry: Public Sector, Service Area: Enterprise Applications </w:t>
      </w:r>
    </w:p>
    <w:p w14:paraId="5B893991" w14:textId="77777777" w:rsidR="00141460" w:rsidRPr="000D5450" w:rsidRDefault="00141460" w:rsidP="000D5450">
      <w:pPr>
        <w:pStyle w:val="ResSectionHeader"/>
        <w:spacing w:before="0" w:after="0"/>
        <w:jc w:val="both"/>
        <w:rPr>
          <w:rFonts w:ascii="Cambria" w:hAnsi="Cambria"/>
          <w:sz w:val="22"/>
          <w:szCs w:val="22"/>
        </w:rPr>
      </w:pPr>
    </w:p>
    <w:p w14:paraId="43FFE3FC"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5032BF54" w14:textId="2B7A71C4" w:rsidR="000623B9" w:rsidRPr="000D5450" w:rsidRDefault="000515BB"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 xml:space="preserve">State of Illinois and </w:t>
      </w:r>
      <w:r w:rsidR="00D65074" w:rsidRPr="000D5450">
        <w:rPr>
          <w:rFonts w:ascii="Cambria" w:hAnsi="Cambria"/>
          <w:b/>
          <w:sz w:val="22"/>
          <w:szCs w:val="22"/>
        </w:rPr>
        <w:t>Tollway</w:t>
      </w:r>
      <w:r w:rsidR="00CB327C" w:rsidRPr="000D5450">
        <w:rPr>
          <w:rFonts w:ascii="Cambria" w:hAnsi="Cambria"/>
          <w:sz w:val="22"/>
          <w:szCs w:val="22"/>
        </w:rPr>
        <w:t xml:space="preserve"> is </w:t>
      </w:r>
      <w:proofErr w:type="gramStart"/>
      <w:r w:rsidR="00CB327C" w:rsidRPr="000D5450">
        <w:rPr>
          <w:rFonts w:ascii="Cambria" w:hAnsi="Cambria"/>
          <w:sz w:val="22"/>
          <w:szCs w:val="22"/>
        </w:rPr>
        <w:t>US</w:t>
      </w:r>
      <w:proofErr w:type="gramEnd"/>
      <w:r w:rsidR="00CB327C" w:rsidRPr="000D5450">
        <w:rPr>
          <w:rFonts w:ascii="Cambria" w:hAnsi="Cambria"/>
          <w:sz w:val="22"/>
          <w:szCs w:val="22"/>
        </w:rPr>
        <w:t xml:space="preserve"> Public Sector </w:t>
      </w:r>
      <w:r w:rsidR="00680059" w:rsidRPr="000D5450">
        <w:rPr>
          <w:rFonts w:ascii="Cambria" w:hAnsi="Cambria"/>
          <w:sz w:val="22"/>
          <w:szCs w:val="22"/>
        </w:rPr>
        <w:t>company and agencies</w:t>
      </w:r>
      <w:r w:rsidR="000623B9" w:rsidRPr="000D5450">
        <w:rPr>
          <w:rFonts w:ascii="Cambria" w:hAnsi="Cambria"/>
          <w:sz w:val="22"/>
          <w:szCs w:val="22"/>
        </w:rPr>
        <w:t xml:space="preserve">, </w:t>
      </w:r>
      <w:r w:rsidR="00141460" w:rsidRPr="000D5450">
        <w:rPr>
          <w:rFonts w:ascii="Cambria" w:hAnsi="Cambria"/>
          <w:sz w:val="22"/>
          <w:szCs w:val="22"/>
        </w:rPr>
        <w:t>primarily based out of USA.</w:t>
      </w:r>
      <w:r w:rsidR="000623B9" w:rsidRPr="000D5450">
        <w:rPr>
          <w:rFonts w:ascii="Cambria" w:hAnsi="Cambria"/>
          <w:sz w:val="22"/>
          <w:szCs w:val="22"/>
        </w:rPr>
        <w:t xml:space="preserve"> They have procurement requirements on going to offer different sites located onsite and offshore, to support tolls.</w:t>
      </w:r>
    </w:p>
    <w:p w14:paraId="6A94498C" w14:textId="77777777" w:rsidR="0051342D" w:rsidRPr="000D5450" w:rsidRDefault="0051342D" w:rsidP="000D5450">
      <w:pPr>
        <w:pStyle w:val="ResExpSummary"/>
        <w:shd w:val="clear" w:color="auto" w:fill="FFFFFF"/>
        <w:spacing w:before="0" w:after="0"/>
        <w:jc w:val="both"/>
        <w:rPr>
          <w:rFonts w:ascii="Cambria" w:hAnsi="Cambria"/>
          <w:b/>
          <w:sz w:val="22"/>
          <w:szCs w:val="22"/>
        </w:rPr>
      </w:pPr>
    </w:p>
    <w:p w14:paraId="29C79C40" w14:textId="581CF949" w:rsidR="00141460" w:rsidRPr="000D5450" w:rsidRDefault="00141460"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69C206C2" w14:textId="77777777" w:rsidR="00141460" w:rsidRPr="000D5450" w:rsidRDefault="0014146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538A3391" w14:textId="77777777" w:rsidR="00141460" w:rsidRPr="000D5450" w:rsidRDefault="0014146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77E91B83" w14:textId="77777777" w:rsidR="00141460" w:rsidRPr="000D5450" w:rsidRDefault="0014146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44D168A0" w14:textId="77777777" w:rsidR="00141460" w:rsidRPr="000D5450" w:rsidRDefault="0014146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30A79BAA" w14:textId="77777777" w:rsidR="00141460" w:rsidRPr="000D5450" w:rsidRDefault="0014146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290BA4EC" w14:textId="4DA1BA0D" w:rsidR="00945441" w:rsidRPr="000D5450" w:rsidRDefault="0094544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Funds Management Integration and Earmarked scenarios</w:t>
      </w:r>
    </w:p>
    <w:p w14:paraId="3EC2B53F" w14:textId="5BAB1EC6" w:rsidR="00141460" w:rsidRPr="000D5450" w:rsidRDefault="00C90FC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Supporting to ARIBA issues # Catalog, Template Configurations, Procurement</w:t>
      </w:r>
    </w:p>
    <w:p w14:paraId="4EAFFE9D" w14:textId="6423C3B1" w:rsidR="000623B9" w:rsidRPr="000D5450" w:rsidRDefault="000623B9"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 xml:space="preserve">SAP </w:t>
      </w:r>
      <w:r w:rsidR="00551BFC" w:rsidRPr="000D5450">
        <w:rPr>
          <w:rFonts w:ascii="Cambria" w:hAnsi="Cambria" w:cs="Times New Roman"/>
          <w:sz w:val="22"/>
          <w:szCs w:val="22"/>
        </w:rPr>
        <w:t xml:space="preserve">SRM 7.02 / SAP </w:t>
      </w:r>
      <w:r w:rsidRPr="000D5450">
        <w:rPr>
          <w:rFonts w:ascii="Cambria" w:hAnsi="Cambria" w:cs="Times New Roman"/>
          <w:sz w:val="22"/>
          <w:szCs w:val="22"/>
        </w:rPr>
        <w:t>ECC 6.0 EHP 6</w:t>
      </w:r>
      <w:r w:rsidR="009324B1" w:rsidRPr="000D5450">
        <w:rPr>
          <w:rFonts w:ascii="Cambria" w:hAnsi="Cambria" w:cs="Times New Roman"/>
          <w:sz w:val="22"/>
          <w:szCs w:val="22"/>
        </w:rPr>
        <w:t>, S/4 Hana 1909</w:t>
      </w:r>
      <w:r w:rsidR="00C90FC5" w:rsidRPr="000D5450">
        <w:rPr>
          <w:rFonts w:ascii="Cambria" w:hAnsi="Cambria" w:cs="Times New Roman"/>
          <w:sz w:val="22"/>
          <w:szCs w:val="22"/>
        </w:rPr>
        <w:t xml:space="preserve"> / SAP ARIBA</w:t>
      </w:r>
    </w:p>
    <w:p w14:paraId="50C7A6E0" w14:textId="77777777" w:rsidR="000623B9" w:rsidRPr="000D5450" w:rsidRDefault="000623B9" w:rsidP="000D5450">
      <w:pPr>
        <w:pStyle w:val="ResSectionHeader"/>
        <w:spacing w:before="0" w:after="0"/>
        <w:jc w:val="both"/>
        <w:rPr>
          <w:rFonts w:ascii="Cambria" w:hAnsi="Cambria"/>
          <w:sz w:val="22"/>
          <w:szCs w:val="22"/>
        </w:rPr>
      </w:pPr>
    </w:p>
    <w:p w14:paraId="03299812" w14:textId="77777777" w:rsidR="00EE38F5" w:rsidRPr="000D5450" w:rsidRDefault="00EE38F5" w:rsidP="000D5450">
      <w:pPr>
        <w:pStyle w:val="ResSectionHeader"/>
        <w:spacing w:before="0" w:after="0"/>
        <w:jc w:val="both"/>
        <w:rPr>
          <w:rFonts w:ascii="Cambria" w:hAnsi="Cambria"/>
          <w:sz w:val="22"/>
          <w:szCs w:val="22"/>
        </w:rPr>
      </w:pPr>
    </w:p>
    <w:p w14:paraId="6DBBAE32" w14:textId="7D65A6F8"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proofErr w:type="spellStart"/>
      <w:r w:rsidR="00423E74" w:rsidRPr="000D5450">
        <w:rPr>
          <w:rFonts w:ascii="Cambria" w:hAnsi="Cambria"/>
          <w:sz w:val="22"/>
          <w:szCs w:val="22"/>
        </w:rPr>
        <w:t>Nuvasive</w:t>
      </w:r>
      <w:proofErr w:type="spellEnd"/>
    </w:p>
    <w:p w14:paraId="6F127DF9" w14:textId="394B122E" w:rsidR="00033CEC" w:rsidRPr="000D5450" w:rsidRDefault="00EE38F5" w:rsidP="000D5450">
      <w:pPr>
        <w:pStyle w:val="ResExpSummary"/>
        <w:spacing w:before="0" w:after="0"/>
        <w:jc w:val="both"/>
        <w:rPr>
          <w:rFonts w:ascii="Cambria" w:hAnsi="Cambria"/>
          <w:sz w:val="22"/>
          <w:szCs w:val="22"/>
        </w:rPr>
      </w:pPr>
      <w:r w:rsidRPr="000D5450">
        <w:rPr>
          <w:rFonts w:ascii="Cambria" w:hAnsi="Cambria"/>
          <w:b/>
          <w:sz w:val="22"/>
          <w:szCs w:val="22"/>
        </w:rPr>
        <w:t>Role</w:t>
      </w:r>
      <w:r w:rsidR="006A4F27" w:rsidRPr="000D5450">
        <w:rPr>
          <w:rFonts w:ascii="Cambria" w:hAnsi="Cambria"/>
          <w:b/>
          <w:sz w:val="22"/>
          <w:szCs w:val="22"/>
        </w:rPr>
        <w:tab/>
      </w:r>
      <w:r w:rsidRPr="000D5450">
        <w:rPr>
          <w:rFonts w:ascii="Cambria" w:hAnsi="Cambria"/>
          <w:b/>
          <w:sz w:val="22"/>
          <w:szCs w:val="22"/>
        </w:rPr>
        <w:t xml:space="preserve">: </w:t>
      </w:r>
      <w:r w:rsidRPr="000D5450">
        <w:rPr>
          <w:rFonts w:ascii="Cambria" w:hAnsi="Cambria"/>
          <w:b/>
          <w:bCs/>
          <w:sz w:val="22"/>
          <w:szCs w:val="22"/>
        </w:rPr>
        <w:t xml:space="preserve">Lead SAP </w:t>
      </w:r>
      <w:r w:rsidR="006A4F27" w:rsidRPr="000D5450">
        <w:rPr>
          <w:rFonts w:ascii="Cambria" w:hAnsi="Cambria"/>
          <w:b/>
          <w:bCs/>
          <w:sz w:val="22"/>
          <w:szCs w:val="22"/>
        </w:rPr>
        <w:t>MM/SRM</w:t>
      </w:r>
      <w:r w:rsidR="00C36F03" w:rsidRPr="000D5450">
        <w:rPr>
          <w:rFonts w:ascii="Cambria" w:hAnsi="Cambria"/>
          <w:b/>
          <w:bCs/>
          <w:sz w:val="22"/>
          <w:szCs w:val="22"/>
        </w:rPr>
        <w:tab/>
      </w:r>
      <w:r w:rsidR="00C36F03" w:rsidRPr="000D5450">
        <w:rPr>
          <w:rFonts w:ascii="Cambria" w:hAnsi="Cambria"/>
          <w:b/>
          <w:bCs/>
          <w:sz w:val="22"/>
          <w:szCs w:val="22"/>
        </w:rPr>
        <w:tab/>
      </w:r>
      <w:r w:rsidR="00C36F03" w:rsidRPr="000D5450">
        <w:rPr>
          <w:rFonts w:ascii="Cambria" w:hAnsi="Cambria"/>
          <w:b/>
          <w:bCs/>
          <w:sz w:val="22"/>
          <w:szCs w:val="22"/>
        </w:rPr>
        <w:tab/>
      </w:r>
      <w:r w:rsidR="00C36F03" w:rsidRPr="000D5450">
        <w:rPr>
          <w:rFonts w:ascii="Cambria" w:hAnsi="Cambria"/>
          <w:b/>
          <w:bCs/>
          <w:sz w:val="22"/>
          <w:szCs w:val="22"/>
        </w:rPr>
        <w:tab/>
      </w:r>
      <w:r w:rsidR="00C36F03" w:rsidRPr="000D5450">
        <w:rPr>
          <w:rFonts w:ascii="Cambria" w:hAnsi="Cambria"/>
          <w:b/>
          <w:bCs/>
          <w:sz w:val="22"/>
          <w:szCs w:val="22"/>
        </w:rPr>
        <w:tab/>
        <w:t xml:space="preserve">              </w:t>
      </w:r>
      <w:r w:rsidR="00141460" w:rsidRPr="000D5450">
        <w:rPr>
          <w:rFonts w:ascii="Cambria" w:hAnsi="Cambria"/>
          <w:b/>
          <w:bCs/>
          <w:sz w:val="22"/>
          <w:szCs w:val="22"/>
        </w:rPr>
        <w:t>Sep 2016 to Feb 2017</w:t>
      </w:r>
    </w:p>
    <w:p w14:paraId="3377AB93" w14:textId="5DC328C7" w:rsidR="00033CEC"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Healthcare, Service Area: Enterprise Applications </w:t>
      </w:r>
    </w:p>
    <w:p w14:paraId="3F1C543A" w14:textId="77777777" w:rsidR="00754D58" w:rsidRPr="000D5450" w:rsidRDefault="00754D58" w:rsidP="000D5450">
      <w:pPr>
        <w:pStyle w:val="ResSectionHeader"/>
        <w:spacing w:before="0" w:after="0"/>
        <w:jc w:val="both"/>
        <w:rPr>
          <w:rFonts w:ascii="Cambria" w:hAnsi="Cambria"/>
          <w:sz w:val="22"/>
          <w:szCs w:val="22"/>
        </w:rPr>
      </w:pPr>
    </w:p>
    <w:p w14:paraId="5B46FDBA" w14:textId="3CD7FCA1" w:rsidR="00C36F03"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794B33FD" w14:textId="450371DF" w:rsidR="0047379F" w:rsidRPr="000D5450" w:rsidRDefault="00D65074" w:rsidP="000D5450">
      <w:pPr>
        <w:pStyle w:val="ResExpSummary"/>
        <w:shd w:val="clear" w:color="auto" w:fill="FFFFFF"/>
        <w:spacing w:before="0" w:after="0"/>
        <w:jc w:val="both"/>
        <w:rPr>
          <w:rFonts w:ascii="Cambria" w:hAnsi="Cambria"/>
          <w:sz w:val="22"/>
          <w:szCs w:val="22"/>
        </w:rPr>
      </w:pPr>
      <w:proofErr w:type="spellStart"/>
      <w:r w:rsidRPr="000D5450">
        <w:rPr>
          <w:rFonts w:ascii="Cambria" w:hAnsi="Cambria"/>
          <w:b/>
          <w:sz w:val="22"/>
          <w:szCs w:val="22"/>
        </w:rPr>
        <w:t>Nuvasive</w:t>
      </w:r>
      <w:proofErr w:type="spellEnd"/>
      <w:r w:rsidR="0047379F" w:rsidRPr="000D5450">
        <w:rPr>
          <w:rFonts w:ascii="Cambria" w:hAnsi="Cambria"/>
          <w:sz w:val="22"/>
          <w:szCs w:val="22"/>
        </w:rPr>
        <w:t xml:space="preserve"> is a global medical device company focused on transforming spine surgery by empowering surgeons with technology to approach procedures in the least disruptive way possible, primarily based out of San Diego, USA</w:t>
      </w:r>
    </w:p>
    <w:p w14:paraId="476F75A5" w14:textId="77777777" w:rsidR="00EE38F5" w:rsidRPr="000D5450" w:rsidRDefault="00EE38F5" w:rsidP="000D5450">
      <w:pPr>
        <w:pStyle w:val="ResExpSummary"/>
        <w:shd w:val="clear" w:color="auto" w:fill="FFFFFF"/>
        <w:spacing w:before="0" w:after="0"/>
        <w:jc w:val="both"/>
        <w:rPr>
          <w:rFonts w:ascii="Cambria" w:hAnsi="Cambria"/>
          <w:b/>
          <w:sz w:val="22"/>
          <w:szCs w:val="22"/>
        </w:rPr>
      </w:pPr>
    </w:p>
    <w:p w14:paraId="57940793" w14:textId="0632017B" w:rsidR="00033CEC" w:rsidRPr="000D5450" w:rsidRDefault="00033CEC"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64F3874A" w14:textId="77777777" w:rsidR="00033CEC" w:rsidRPr="000D5450" w:rsidRDefault="00033CE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MM Purchasing / Inventory Management Configuration and Testing</w:t>
      </w:r>
    </w:p>
    <w:p w14:paraId="6D9A0982" w14:textId="77777777" w:rsidR="00033CEC" w:rsidRPr="000D5450" w:rsidRDefault="00033CE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496BA215" w14:textId="77777777" w:rsidR="00033CEC" w:rsidRPr="000D5450" w:rsidRDefault="00033CE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4135E229" w14:textId="77777777" w:rsidR="00033CEC" w:rsidRPr="000D5450" w:rsidRDefault="00033CE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4B321343" w14:textId="77777777" w:rsidR="00033CEC" w:rsidRPr="000D5450" w:rsidRDefault="00033CE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5B19DF68" w14:textId="77777777" w:rsidR="00033CEC" w:rsidRPr="000D5450" w:rsidRDefault="00033CEC"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SAP</w:t>
      </w:r>
      <w:r w:rsidRPr="000D5450">
        <w:rPr>
          <w:rFonts w:ascii="Cambria" w:hAnsi="Cambria"/>
          <w:b/>
          <w:sz w:val="22"/>
          <w:szCs w:val="22"/>
        </w:rPr>
        <w:t xml:space="preserve"> </w:t>
      </w:r>
      <w:r w:rsidRPr="000D5450">
        <w:rPr>
          <w:rFonts w:ascii="Cambria" w:hAnsi="Cambria" w:cs="Times New Roman"/>
          <w:sz w:val="22"/>
          <w:szCs w:val="22"/>
        </w:rPr>
        <w:t>ECC 6.0 EHP 6</w:t>
      </w:r>
    </w:p>
    <w:p w14:paraId="33ABB879" w14:textId="77777777" w:rsidR="00785518" w:rsidRPr="000D5450" w:rsidRDefault="00785518" w:rsidP="000D5450">
      <w:pPr>
        <w:pStyle w:val="ResSectionHeader"/>
        <w:spacing w:before="0" w:after="0"/>
        <w:jc w:val="both"/>
        <w:rPr>
          <w:rFonts w:ascii="Cambria" w:hAnsi="Cambria"/>
          <w:sz w:val="22"/>
          <w:szCs w:val="22"/>
        </w:rPr>
      </w:pPr>
    </w:p>
    <w:p w14:paraId="7EE2B7A9" w14:textId="17BD4A5C"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Cameron</w:t>
      </w:r>
    </w:p>
    <w:p w14:paraId="0D35E972" w14:textId="272F5D0C" w:rsidR="007135F5" w:rsidRPr="000D5450" w:rsidRDefault="00EE38F5" w:rsidP="000D5450">
      <w:pPr>
        <w:pStyle w:val="ResExpSummary"/>
        <w:spacing w:before="0" w:after="0"/>
        <w:jc w:val="both"/>
        <w:rPr>
          <w:rFonts w:ascii="Cambria" w:hAnsi="Cambria"/>
          <w:b/>
          <w:bCs/>
          <w:sz w:val="22"/>
          <w:szCs w:val="22"/>
        </w:rPr>
      </w:pPr>
      <w:r w:rsidRPr="000D5450">
        <w:rPr>
          <w:rFonts w:ascii="Cambria" w:hAnsi="Cambria"/>
          <w:b/>
          <w:sz w:val="22"/>
          <w:szCs w:val="22"/>
        </w:rPr>
        <w:t>Role</w:t>
      </w:r>
      <w:r w:rsidRPr="000D5450">
        <w:rPr>
          <w:rFonts w:ascii="Cambria" w:hAnsi="Cambria"/>
          <w:b/>
          <w:sz w:val="22"/>
          <w:szCs w:val="22"/>
        </w:rPr>
        <w:tab/>
        <w:t>:</w:t>
      </w:r>
      <w:r w:rsidRPr="000D5450">
        <w:rPr>
          <w:rFonts w:ascii="Cambria" w:hAnsi="Cambria"/>
          <w:b/>
          <w:bCs/>
          <w:sz w:val="22"/>
          <w:szCs w:val="22"/>
        </w:rPr>
        <w:t xml:space="preserve"> </w:t>
      </w:r>
      <w:proofErr w:type="gramStart"/>
      <w:r w:rsidR="006A4F27" w:rsidRPr="000D5450">
        <w:rPr>
          <w:rFonts w:ascii="Cambria" w:hAnsi="Cambria"/>
          <w:b/>
          <w:bCs/>
          <w:sz w:val="22"/>
          <w:szCs w:val="22"/>
        </w:rPr>
        <w:t xml:space="preserve">SAP  </w:t>
      </w:r>
      <w:r w:rsidRPr="000D5450">
        <w:rPr>
          <w:rFonts w:ascii="Cambria" w:hAnsi="Cambria"/>
          <w:b/>
          <w:bCs/>
          <w:sz w:val="22"/>
          <w:szCs w:val="22"/>
        </w:rPr>
        <w:t>SRM</w:t>
      </w:r>
      <w:proofErr w:type="gramEnd"/>
      <w:r w:rsidRPr="000D5450">
        <w:rPr>
          <w:rFonts w:ascii="Cambria" w:hAnsi="Cambria"/>
          <w:b/>
          <w:bCs/>
          <w:sz w:val="22"/>
          <w:szCs w:val="22"/>
        </w:rPr>
        <w:t xml:space="preserve"> / MDM Catalog Consultant </w:t>
      </w:r>
      <w:r w:rsidRPr="000D5450">
        <w:rPr>
          <w:rFonts w:ascii="Cambria" w:hAnsi="Cambria"/>
          <w:b/>
          <w:bCs/>
          <w:sz w:val="22"/>
          <w:szCs w:val="22"/>
        </w:rPr>
        <w:tab/>
      </w:r>
      <w:r w:rsidRPr="000D5450">
        <w:rPr>
          <w:rFonts w:ascii="Cambria" w:hAnsi="Cambria"/>
          <w:b/>
          <w:bCs/>
          <w:sz w:val="22"/>
          <w:szCs w:val="22"/>
        </w:rPr>
        <w:tab/>
      </w:r>
      <w:r w:rsidR="006A4F27" w:rsidRPr="000D5450">
        <w:rPr>
          <w:rFonts w:ascii="Cambria" w:hAnsi="Cambria"/>
          <w:b/>
          <w:bCs/>
          <w:sz w:val="22"/>
          <w:szCs w:val="22"/>
        </w:rPr>
        <w:tab/>
      </w:r>
      <w:r w:rsidRPr="000D5450">
        <w:rPr>
          <w:rFonts w:ascii="Cambria" w:hAnsi="Cambria"/>
          <w:b/>
          <w:bCs/>
          <w:sz w:val="22"/>
          <w:szCs w:val="22"/>
        </w:rPr>
        <w:t xml:space="preserve"> </w:t>
      </w:r>
      <w:r w:rsidR="00033CEC" w:rsidRPr="000D5450">
        <w:rPr>
          <w:rFonts w:ascii="Cambria" w:hAnsi="Cambria"/>
          <w:b/>
          <w:bCs/>
          <w:sz w:val="22"/>
          <w:szCs w:val="22"/>
        </w:rPr>
        <w:t>March 2015 to Aug 2016</w:t>
      </w:r>
    </w:p>
    <w:p w14:paraId="03145308"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Oil and Gas, Service Area: Enterprise Applications </w:t>
      </w:r>
    </w:p>
    <w:p w14:paraId="1E461EB2" w14:textId="77777777" w:rsidR="00C36F03" w:rsidRPr="000D5450" w:rsidRDefault="00C36F03" w:rsidP="000D5450">
      <w:pPr>
        <w:pStyle w:val="ResExpSummary"/>
        <w:spacing w:before="0" w:after="0"/>
        <w:jc w:val="both"/>
        <w:rPr>
          <w:rFonts w:ascii="Cambria" w:hAnsi="Cambria"/>
          <w:b/>
          <w:sz w:val="22"/>
          <w:szCs w:val="22"/>
        </w:rPr>
      </w:pPr>
    </w:p>
    <w:p w14:paraId="68496B6A" w14:textId="635A1CAD" w:rsidR="007135F5"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63AAB9C4" w14:textId="60706FC4" w:rsidR="00CB62E9" w:rsidRPr="000D5450" w:rsidRDefault="00D65074"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Cameron</w:t>
      </w:r>
      <w:r w:rsidR="00CB62E9" w:rsidRPr="000D5450">
        <w:rPr>
          <w:rFonts w:ascii="Cambria" w:hAnsi="Cambria"/>
          <w:sz w:val="22"/>
          <w:szCs w:val="22"/>
        </w:rPr>
        <w:t xml:space="preserve"> engineers, designs, and manufactures flow and pressure control technologies for customers working in the oil and gas industry worldwide. Cameron has decided to implement SAP SRM-MDM Catalogs to meet Schlumberger’s Playbook pre-conditions and one of the </w:t>
      </w:r>
      <w:proofErr w:type="gramStart"/>
      <w:r w:rsidR="00CB62E9" w:rsidRPr="000D5450">
        <w:rPr>
          <w:rFonts w:ascii="Cambria" w:hAnsi="Cambria"/>
          <w:sz w:val="22"/>
          <w:szCs w:val="22"/>
        </w:rPr>
        <w:t>condition</w:t>
      </w:r>
      <w:proofErr w:type="gramEnd"/>
      <w:r w:rsidR="00CB62E9" w:rsidRPr="000D5450">
        <w:rPr>
          <w:rFonts w:ascii="Cambria" w:hAnsi="Cambria"/>
          <w:sz w:val="22"/>
          <w:szCs w:val="22"/>
        </w:rPr>
        <w:t xml:space="preserve"> is usage of SRM-MDM Catalog.</w:t>
      </w:r>
    </w:p>
    <w:p w14:paraId="090F9635" w14:textId="77777777" w:rsidR="00EE38F5" w:rsidRPr="000D5450" w:rsidRDefault="00EE38F5" w:rsidP="000D5450">
      <w:pPr>
        <w:pStyle w:val="ResExpSummary"/>
        <w:shd w:val="clear" w:color="auto" w:fill="FFFFFF"/>
        <w:spacing w:before="0" w:after="0"/>
        <w:jc w:val="both"/>
        <w:rPr>
          <w:rFonts w:ascii="Cambria" w:hAnsi="Cambria"/>
          <w:b/>
          <w:sz w:val="22"/>
          <w:szCs w:val="22"/>
        </w:rPr>
      </w:pPr>
    </w:p>
    <w:p w14:paraId="0341FEAA" w14:textId="6DC3BBFC" w:rsidR="00CB62E9" w:rsidRPr="000D5450" w:rsidRDefault="00CB62E9"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15D3812C" w14:textId="55BF3E32" w:rsidR="00CB62E9" w:rsidRPr="000D5450" w:rsidRDefault="00537B8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SAP SRM </w:t>
      </w:r>
      <w:r w:rsidR="00152BC0" w:rsidRPr="000D5450">
        <w:rPr>
          <w:rFonts w:ascii="Cambria" w:hAnsi="Cambria"/>
          <w:sz w:val="22"/>
          <w:szCs w:val="22"/>
        </w:rPr>
        <w:t>/</w:t>
      </w:r>
      <w:r w:rsidR="00CB62E9" w:rsidRPr="000D5450">
        <w:rPr>
          <w:rFonts w:ascii="Cambria" w:hAnsi="Cambria"/>
          <w:sz w:val="22"/>
          <w:szCs w:val="22"/>
        </w:rPr>
        <w:t xml:space="preserve"> MDM Catalog Scenarios implementation</w:t>
      </w:r>
    </w:p>
    <w:p w14:paraId="24C1DAEF" w14:textId="57A068CD" w:rsidR="00D65074" w:rsidRPr="000D5450" w:rsidRDefault="00D6507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Contract Migration</w:t>
      </w:r>
    </w:p>
    <w:p w14:paraId="6E0F3E6A" w14:textId="77777777" w:rsidR="00CB62E9" w:rsidRPr="000D5450" w:rsidRDefault="00CB62E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59DA59A6" w14:textId="77777777" w:rsidR="00D65776" w:rsidRPr="000D5450" w:rsidRDefault="00D65776"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Content cleansing from </w:t>
      </w:r>
      <w:r w:rsidR="002D356D" w:rsidRPr="000D5450">
        <w:rPr>
          <w:rFonts w:ascii="Cambria" w:hAnsi="Cambria"/>
          <w:sz w:val="22"/>
          <w:szCs w:val="22"/>
        </w:rPr>
        <w:t>paper-based</w:t>
      </w:r>
      <w:r w:rsidRPr="000D5450">
        <w:rPr>
          <w:rFonts w:ascii="Cambria" w:hAnsi="Cambria"/>
          <w:sz w:val="22"/>
          <w:szCs w:val="22"/>
        </w:rPr>
        <w:t xml:space="preserve"> Contracts</w:t>
      </w:r>
    </w:p>
    <w:p w14:paraId="3A25BD7E" w14:textId="18C3FE8C" w:rsidR="007135F5" w:rsidRPr="000D5450" w:rsidRDefault="00CB62E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lastRenderedPageBreak/>
        <w:t>Collaborating with Business Leads</w:t>
      </w:r>
    </w:p>
    <w:p w14:paraId="54E3522E" w14:textId="77777777" w:rsidR="007135F5" w:rsidRPr="000D5450" w:rsidRDefault="007135F5"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SRM 7.02</w:t>
      </w:r>
      <w:r w:rsidR="000B1C6D" w:rsidRPr="000D5450">
        <w:rPr>
          <w:rFonts w:ascii="Cambria" w:hAnsi="Cambria" w:cs="Times New Roman"/>
          <w:sz w:val="22"/>
          <w:szCs w:val="22"/>
        </w:rPr>
        <w:t xml:space="preserve">, </w:t>
      </w:r>
      <w:r w:rsidR="00306135" w:rsidRPr="000D5450">
        <w:rPr>
          <w:rFonts w:ascii="Cambria" w:hAnsi="Cambria" w:cs="Times New Roman"/>
          <w:sz w:val="22"/>
          <w:szCs w:val="22"/>
        </w:rPr>
        <w:t xml:space="preserve">SAP Ariba, </w:t>
      </w:r>
      <w:r w:rsidR="000B1C6D" w:rsidRPr="000D5450">
        <w:rPr>
          <w:rFonts w:ascii="Cambria" w:hAnsi="Cambria" w:cs="Times New Roman"/>
          <w:sz w:val="22"/>
          <w:szCs w:val="22"/>
        </w:rPr>
        <w:t>SRM MDM Catalog</w:t>
      </w:r>
      <w:r w:rsidR="00152BC0" w:rsidRPr="000D5450">
        <w:rPr>
          <w:rFonts w:ascii="Cambria" w:hAnsi="Cambria" w:cs="Times New Roman"/>
          <w:sz w:val="22"/>
          <w:szCs w:val="22"/>
        </w:rPr>
        <w:t>, SAP ECC</w:t>
      </w:r>
    </w:p>
    <w:p w14:paraId="22FAEF6B" w14:textId="77777777" w:rsidR="00EA30C7" w:rsidRPr="000D5450" w:rsidRDefault="00EA30C7" w:rsidP="000D5450">
      <w:pPr>
        <w:pStyle w:val="ResSectionHeader"/>
        <w:spacing w:before="0" w:after="0"/>
        <w:jc w:val="both"/>
        <w:rPr>
          <w:rFonts w:ascii="Cambria" w:hAnsi="Cambria"/>
          <w:sz w:val="22"/>
          <w:szCs w:val="22"/>
        </w:rPr>
      </w:pPr>
    </w:p>
    <w:p w14:paraId="0899CD07" w14:textId="5447AA75"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MITAC</w:t>
      </w:r>
    </w:p>
    <w:p w14:paraId="1ACE9800" w14:textId="737C8797" w:rsidR="00900605" w:rsidRPr="000D5450" w:rsidRDefault="00EE38F5" w:rsidP="000D5450">
      <w:pPr>
        <w:pStyle w:val="ResExpSummary"/>
        <w:spacing w:before="0" w:after="0"/>
        <w:jc w:val="both"/>
        <w:rPr>
          <w:rFonts w:ascii="Cambria" w:hAnsi="Cambria"/>
          <w:b/>
          <w:bCs/>
          <w:sz w:val="22"/>
          <w:szCs w:val="22"/>
        </w:rPr>
      </w:pPr>
      <w:r w:rsidRPr="000D5450">
        <w:rPr>
          <w:rFonts w:ascii="Cambria" w:hAnsi="Cambria"/>
          <w:b/>
          <w:sz w:val="22"/>
          <w:szCs w:val="22"/>
        </w:rPr>
        <w:t>Role</w:t>
      </w:r>
      <w:r w:rsidRPr="000D5450">
        <w:rPr>
          <w:rFonts w:ascii="Cambria" w:hAnsi="Cambria"/>
          <w:b/>
          <w:sz w:val="22"/>
          <w:szCs w:val="22"/>
        </w:rPr>
        <w:tab/>
        <w:t xml:space="preserve">: </w:t>
      </w:r>
      <w:r w:rsidR="006A4F27" w:rsidRPr="000D5450">
        <w:rPr>
          <w:rFonts w:ascii="Cambria" w:hAnsi="Cambria"/>
          <w:b/>
          <w:bCs/>
          <w:sz w:val="22"/>
          <w:szCs w:val="22"/>
        </w:rPr>
        <w:t>Lead</w:t>
      </w:r>
      <w:r w:rsidRPr="000D5450">
        <w:rPr>
          <w:rFonts w:ascii="Cambria" w:hAnsi="Cambria"/>
          <w:sz w:val="22"/>
          <w:szCs w:val="22"/>
        </w:rPr>
        <w:t xml:space="preserve"> </w:t>
      </w:r>
      <w:r w:rsidRPr="000D5450">
        <w:rPr>
          <w:rFonts w:ascii="Cambria" w:hAnsi="Cambria"/>
          <w:b/>
          <w:bCs/>
          <w:sz w:val="22"/>
          <w:szCs w:val="22"/>
        </w:rPr>
        <w:t>SAP</w:t>
      </w:r>
      <w:r w:rsidR="006A4F27" w:rsidRPr="000D5450">
        <w:rPr>
          <w:rFonts w:ascii="Cambria" w:hAnsi="Cambria"/>
          <w:b/>
          <w:bCs/>
          <w:sz w:val="22"/>
          <w:szCs w:val="22"/>
        </w:rPr>
        <w:t xml:space="preserve"> SRM/</w:t>
      </w:r>
      <w:r w:rsidRPr="000D5450">
        <w:rPr>
          <w:rFonts w:ascii="Cambria" w:hAnsi="Cambria"/>
          <w:b/>
          <w:bCs/>
          <w:sz w:val="22"/>
          <w:szCs w:val="22"/>
        </w:rPr>
        <w:t xml:space="preserve">MM Consultant </w:t>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003E0AC9" w:rsidRPr="000D5450">
        <w:rPr>
          <w:rFonts w:ascii="Cambria" w:hAnsi="Cambria"/>
          <w:b/>
          <w:bCs/>
          <w:sz w:val="22"/>
          <w:szCs w:val="22"/>
        </w:rPr>
        <w:t>Oct 2014 to Feb 2015</w:t>
      </w:r>
    </w:p>
    <w:p w14:paraId="37FD0546" w14:textId="66D6ADCB"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Aerospace, Service Area: Enterprise Applications </w:t>
      </w:r>
    </w:p>
    <w:p w14:paraId="394FF5B5" w14:textId="6645F734" w:rsidR="00754D58" w:rsidRPr="000D5450" w:rsidRDefault="00754D58" w:rsidP="000D5450">
      <w:pPr>
        <w:pStyle w:val="ResExpSummary"/>
        <w:spacing w:before="0" w:after="0"/>
        <w:jc w:val="both"/>
        <w:rPr>
          <w:rFonts w:ascii="Cambria" w:hAnsi="Cambria"/>
          <w:b/>
          <w:sz w:val="22"/>
          <w:szCs w:val="22"/>
        </w:rPr>
      </w:pPr>
    </w:p>
    <w:p w14:paraId="02A9F5AC" w14:textId="444FA750" w:rsidR="0078551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4D426767" w14:textId="6219A3D1" w:rsidR="00900605" w:rsidRPr="000D5450" w:rsidRDefault="00D049EE"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MITAC</w:t>
      </w:r>
      <w:r w:rsidR="00900605" w:rsidRPr="000D5450">
        <w:rPr>
          <w:rFonts w:ascii="Cambria" w:hAnsi="Cambria"/>
          <w:b/>
          <w:sz w:val="22"/>
          <w:szCs w:val="22"/>
        </w:rPr>
        <w:t xml:space="preserve"> </w:t>
      </w:r>
      <w:r w:rsidR="00C931CB" w:rsidRPr="000D5450">
        <w:rPr>
          <w:rFonts w:ascii="Cambria" w:hAnsi="Cambria"/>
          <w:b/>
          <w:sz w:val="22"/>
          <w:szCs w:val="22"/>
        </w:rPr>
        <w:t>(Mitsubishi)</w:t>
      </w:r>
      <w:r w:rsidR="00C931CB" w:rsidRPr="000D5450">
        <w:rPr>
          <w:rFonts w:ascii="Cambria" w:hAnsi="Cambria"/>
          <w:sz w:val="22"/>
          <w:szCs w:val="22"/>
        </w:rPr>
        <w:t xml:space="preserve"> </w:t>
      </w:r>
      <w:r w:rsidR="00900605" w:rsidRPr="000D5450">
        <w:rPr>
          <w:rFonts w:ascii="Cambria" w:hAnsi="Cambria"/>
          <w:sz w:val="22"/>
          <w:szCs w:val="22"/>
        </w:rPr>
        <w:t>is in Aerospace Manufacturing and Selling business, primarily based out of Japan</w:t>
      </w:r>
      <w:r w:rsidR="00693997" w:rsidRPr="000D5450">
        <w:rPr>
          <w:rFonts w:ascii="Cambria" w:hAnsi="Cambria"/>
          <w:sz w:val="22"/>
          <w:szCs w:val="22"/>
        </w:rPr>
        <w:t>. Client has implemented SAP ECC for Materials management processes for Direct and Indirect Procurement Management as part of Transformation Program.</w:t>
      </w:r>
    </w:p>
    <w:p w14:paraId="0CAE68EA" w14:textId="77777777" w:rsidR="00693997" w:rsidRPr="000D5450" w:rsidRDefault="00693997" w:rsidP="000D5450">
      <w:pPr>
        <w:pStyle w:val="ResExpSummary"/>
        <w:shd w:val="clear" w:color="auto" w:fill="FFFFFF"/>
        <w:spacing w:before="0" w:after="0"/>
        <w:jc w:val="both"/>
        <w:rPr>
          <w:rFonts w:ascii="Cambria" w:hAnsi="Cambria"/>
          <w:sz w:val="22"/>
          <w:szCs w:val="22"/>
        </w:rPr>
      </w:pPr>
    </w:p>
    <w:p w14:paraId="318ED790" w14:textId="77777777" w:rsidR="00900605" w:rsidRPr="000D5450" w:rsidRDefault="00900605"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4FF085C7" w14:textId="77777777" w:rsidR="00900605" w:rsidRPr="000D5450" w:rsidRDefault="0090060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SAP MM Purchasing </w:t>
      </w:r>
      <w:r w:rsidR="00DB5910" w:rsidRPr="000D5450">
        <w:rPr>
          <w:rFonts w:ascii="Cambria" w:hAnsi="Cambria"/>
          <w:sz w:val="22"/>
          <w:szCs w:val="22"/>
        </w:rPr>
        <w:t xml:space="preserve">/ Inventory Management </w:t>
      </w:r>
      <w:r w:rsidRPr="000D5450">
        <w:rPr>
          <w:rFonts w:ascii="Cambria" w:hAnsi="Cambria"/>
          <w:sz w:val="22"/>
          <w:szCs w:val="22"/>
        </w:rPr>
        <w:t>Configuration and Testing</w:t>
      </w:r>
    </w:p>
    <w:p w14:paraId="594914A9" w14:textId="77777777" w:rsidR="00900605" w:rsidRPr="000D5450" w:rsidRDefault="0090060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63AA6A6A" w14:textId="77777777" w:rsidR="00900605" w:rsidRPr="000D5450" w:rsidRDefault="0090060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1BC1483D" w14:textId="77777777" w:rsidR="00900605" w:rsidRPr="000D5450" w:rsidRDefault="0090060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60FD1CEE" w14:textId="77777777" w:rsidR="00900605" w:rsidRPr="000D5450" w:rsidRDefault="0090060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694BCF51" w14:textId="77777777" w:rsidR="00900605" w:rsidRPr="000D5450" w:rsidRDefault="00900605"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SAP</w:t>
      </w:r>
      <w:r w:rsidRPr="000D5450">
        <w:rPr>
          <w:rFonts w:ascii="Cambria" w:hAnsi="Cambria"/>
          <w:b/>
          <w:sz w:val="22"/>
          <w:szCs w:val="22"/>
        </w:rPr>
        <w:t xml:space="preserve"> </w:t>
      </w:r>
      <w:r w:rsidRPr="000D5450">
        <w:rPr>
          <w:rFonts w:ascii="Cambria" w:hAnsi="Cambria" w:cs="Times New Roman"/>
          <w:sz w:val="22"/>
          <w:szCs w:val="22"/>
        </w:rPr>
        <w:t>ECC 6.0 EHP 6</w:t>
      </w:r>
    </w:p>
    <w:p w14:paraId="1C5D561B" w14:textId="77777777" w:rsidR="00900605" w:rsidRPr="000D5450" w:rsidRDefault="00900605" w:rsidP="000D5450">
      <w:pPr>
        <w:pStyle w:val="ResSectionHeader"/>
        <w:spacing w:before="0" w:after="0"/>
        <w:jc w:val="both"/>
        <w:rPr>
          <w:rFonts w:ascii="Cambria" w:hAnsi="Cambria"/>
          <w:sz w:val="22"/>
          <w:szCs w:val="22"/>
        </w:rPr>
      </w:pPr>
    </w:p>
    <w:p w14:paraId="31F59409" w14:textId="42918CC6"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Wells Fargo</w:t>
      </w:r>
    </w:p>
    <w:p w14:paraId="31BCD773" w14:textId="219808A4" w:rsidR="002879B4" w:rsidRPr="000D5450" w:rsidRDefault="00EE38F5" w:rsidP="000D5450">
      <w:pPr>
        <w:pStyle w:val="ResExpSummary"/>
        <w:spacing w:before="0" w:after="0"/>
        <w:jc w:val="both"/>
        <w:rPr>
          <w:rFonts w:ascii="Cambria" w:hAnsi="Cambria"/>
          <w:b/>
          <w:bCs/>
          <w:sz w:val="22"/>
          <w:szCs w:val="22"/>
        </w:rPr>
      </w:pPr>
      <w:r w:rsidRPr="000D5450">
        <w:rPr>
          <w:rFonts w:ascii="Cambria" w:hAnsi="Cambria"/>
          <w:b/>
          <w:sz w:val="22"/>
          <w:szCs w:val="22"/>
        </w:rPr>
        <w:t>Role</w:t>
      </w:r>
      <w:r w:rsidRPr="000D5450">
        <w:rPr>
          <w:rFonts w:ascii="Cambria" w:hAnsi="Cambria"/>
          <w:b/>
          <w:sz w:val="22"/>
          <w:szCs w:val="22"/>
        </w:rPr>
        <w:tab/>
        <w:t xml:space="preserve">: </w:t>
      </w:r>
      <w:r w:rsidR="006A4F27" w:rsidRPr="000D5450">
        <w:rPr>
          <w:rFonts w:ascii="Cambria" w:hAnsi="Cambria"/>
          <w:b/>
          <w:bCs/>
          <w:sz w:val="22"/>
          <w:szCs w:val="22"/>
        </w:rPr>
        <w:t xml:space="preserve">Lead </w:t>
      </w:r>
      <w:r w:rsidRPr="000D5450">
        <w:rPr>
          <w:rFonts w:ascii="Cambria" w:hAnsi="Cambria"/>
          <w:b/>
          <w:bCs/>
          <w:sz w:val="22"/>
          <w:szCs w:val="22"/>
        </w:rPr>
        <w:t>SAP SRM /</w:t>
      </w:r>
      <w:r w:rsidR="006A4F27" w:rsidRPr="000D5450">
        <w:rPr>
          <w:rFonts w:ascii="Cambria" w:hAnsi="Cambria"/>
          <w:b/>
          <w:bCs/>
          <w:sz w:val="22"/>
          <w:szCs w:val="22"/>
        </w:rPr>
        <w:t>MM</w:t>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Pr="000D5450">
        <w:rPr>
          <w:rFonts w:ascii="Cambria" w:hAnsi="Cambria"/>
          <w:b/>
          <w:bCs/>
          <w:sz w:val="22"/>
          <w:szCs w:val="22"/>
        </w:rPr>
        <w:tab/>
      </w:r>
      <w:r w:rsidR="00F55CA0" w:rsidRPr="000D5450">
        <w:rPr>
          <w:rFonts w:ascii="Cambria" w:hAnsi="Cambria"/>
          <w:b/>
          <w:bCs/>
          <w:sz w:val="22"/>
          <w:szCs w:val="22"/>
        </w:rPr>
        <w:t>Feb 2014 to Aug 2014</w:t>
      </w:r>
    </w:p>
    <w:p w14:paraId="4B10E4B9"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Financial Services, Service Area: Enterprise Applications </w:t>
      </w:r>
    </w:p>
    <w:p w14:paraId="2FE8B3D8" w14:textId="77777777" w:rsidR="00754D58" w:rsidRPr="000D5450" w:rsidRDefault="00754D58" w:rsidP="000D5450">
      <w:pPr>
        <w:pStyle w:val="ResExpSummary"/>
        <w:spacing w:before="0" w:after="0"/>
        <w:jc w:val="both"/>
        <w:rPr>
          <w:rFonts w:ascii="Cambria" w:hAnsi="Cambria"/>
          <w:sz w:val="22"/>
          <w:szCs w:val="22"/>
        </w:rPr>
      </w:pPr>
    </w:p>
    <w:p w14:paraId="32BC1072"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73058FB5" w14:textId="2725F3DC" w:rsidR="0068395F" w:rsidRPr="000D5450" w:rsidRDefault="00E82FBD" w:rsidP="000D5450">
      <w:pPr>
        <w:pStyle w:val="ResExpSummary"/>
        <w:spacing w:before="0" w:after="0"/>
        <w:jc w:val="both"/>
        <w:rPr>
          <w:rFonts w:ascii="Cambria" w:hAnsi="Cambria"/>
          <w:sz w:val="22"/>
          <w:szCs w:val="22"/>
        </w:rPr>
      </w:pPr>
      <w:r w:rsidRPr="000D5450">
        <w:rPr>
          <w:rFonts w:ascii="Cambria" w:hAnsi="Cambria"/>
          <w:b/>
          <w:sz w:val="22"/>
          <w:szCs w:val="22"/>
        </w:rPr>
        <w:t>Wells Fargo</w:t>
      </w:r>
      <w:r w:rsidR="0068395F" w:rsidRPr="000D5450">
        <w:rPr>
          <w:rFonts w:ascii="Cambria" w:hAnsi="Cambria"/>
          <w:sz w:val="22"/>
          <w:szCs w:val="22"/>
        </w:rPr>
        <w:t xml:space="preserve"> is in</w:t>
      </w:r>
      <w:r w:rsidR="00EA30C7" w:rsidRPr="000D5450">
        <w:rPr>
          <w:rFonts w:ascii="Cambria" w:hAnsi="Cambria"/>
          <w:sz w:val="22"/>
          <w:szCs w:val="22"/>
        </w:rPr>
        <w:t>to</w:t>
      </w:r>
      <w:r w:rsidR="0068395F" w:rsidRPr="000D5450">
        <w:rPr>
          <w:rFonts w:ascii="Cambria" w:hAnsi="Cambria"/>
          <w:sz w:val="22"/>
          <w:szCs w:val="22"/>
        </w:rPr>
        <w:t xml:space="preserve"> </w:t>
      </w:r>
      <w:proofErr w:type="gramStart"/>
      <w:r w:rsidR="0068395F" w:rsidRPr="000D5450">
        <w:rPr>
          <w:rFonts w:ascii="Cambria" w:hAnsi="Cambria"/>
          <w:sz w:val="22"/>
          <w:szCs w:val="22"/>
        </w:rPr>
        <w:t>Financial</w:t>
      </w:r>
      <w:proofErr w:type="gramEnd"/>
      <w:r w:rsidR="0068395F" w:rsidRPr="000D5450">
        <w:rPr>
          <w:rFonts w:ascii="Cambria" w:hAnsi="Cambria"/>
          <w:sz w:val="22"/>
          <w:szCs w:val="22"/>
        </w:rPr>
        <w:t xml:space="preserve"> </w:t>
      </w:r>
      <w:r w:rsidR="00EA30C7" w:rsidRPr="000D5450">
        <w:rPr>
          <w:rFonts w:ascii="Cambria" w:hAnsi="Cambria"/>
          <w:sz w:val="22"/>
          <w:szCs w:val="22"/>
        </w:rPr>
        <w:t xml:space="preserve">Services </w:t>
      </w:r>
      <w:r w:rsidR="0068395F" w:rsidRPr="000D5450">
        <w:rPr>
          <w:rFonts w:ascii="Cambria" w:hAnsi="Cambria"/>
          <w:sz w:val="22"/>
          <w:szCs w:val="22"/>
        </w:rPr>
        <w:t>and Real estate business, primarily based out of USA.</w:t>
      </w:r>
    </w:p>
    <w:p w14:paraId="37670CE3" w14:textId="77777777" w:rsidR="0068395F" w:rsidRPr="000D5450" w:rsidRDefault="0068395F" w:rsidP="000D5450">
      <w:pPr>
        <w:pStyle w:val="ResExpSummary"/>
        <w:spacing w:before="0" w:after="0"/>
        <w:jc w:val="both"/>
        <w:rPr>
          <w:rFonts w:ascii="Cambria" w:hAnsi="Cambria"/>
          <w:sz w:val="22"/>
          <w:szCs w:val="22"/>
        </w:rPr>
      </w:pPr>
      <w:r w:rsidRPr="000D5450">
        <w:rPr>
          <w:rFonts w:ascii="Cambria" w:hAnsi="Cambria"/>
          <w:b/>
          <w:sz w:val="22"/>
          <w:szCs w:val="22"/>
        </w:rPr>
        <w:t xml:space="preserve">Role: </w:t>
      </w:r>
      <w:r w:rsidRPr="000D5450">
        <w:rPr>
          <w:rFonts w:ascii="Cambria" w:hAnsi="Cambria"/>
          <w:sz w:val="22"/>
          <w:szCs w:val="22"/>
        </w:rPr>
        <w:t>Working as SAP S</w:t>
      </w:r>
      <w:r w:rsidR="009A2333" w:rsidRPr="000D5450">
        <w:rPr>
          <w:rFonts w:ascii="Cambria" w:hAnsi="Cambria"/>
          <w:sz w:val="22"/>
          <w:szCs w:val="22"/>
        </w:rPr>
        <w:t xml:space="preserve">RM </w:t>
      </w:r>
      <w:r w:rsidRPr="000D5450">
        <w:rPr>
          <w:rFonts w:ascii="Cambria" w:hAnsi="Cambria"/>
          <w:sz w:val="22"/>
          <w:szCs w:val="22"/>
        </w:rPr>
        <w:t xml:space="preserve">/ Sourcing Lead Consultant at offshore </w:t>
      </w:r>
    </w:p>
    <w:p w14:paraId="07663D4E" w14:textId="77777777" w:rsidR="0068395F" w:rsidRPr="000D5450" w:rsidRDefault="0068395F"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784A8ED5" w14:textId="341746FB" w:rsidR="0068395F" w:rsidRPr="000D5450" w:rsidRDefault="0068395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7C0AD103" w14:textId="113C7D73" w:rsidR="004A5BF3" w:rsidRPr="000D5450" w:rsidRDefault="004A5BF3"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Contributed during Design, Realize and Go-Live </w:t>
      </w:r>
      <w:proofErr w:type="gramStart"/>
      <w:r w:rsidRPr="000D5450">
        <w:rPr>
          <w:rFonts w:ascii="Cambria" w:hAnsi="Cambria"/>
          <w:sz w:val="22"/>
          <w:szCs w:val="22"/>
        </w:rPr>
        <w:t>phases</w:t>
      </w:r>
      <w:proofErr w:type="gramEnd"/>
    </w:p>
    <w:p w14:paraId="5F5675BE" w14:textId="77777777" w:rsidR="0068395F" w:rsidRPr="000D5450" w:rsidRDefault="0068395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12EFD750" w14:textId="77777777" w:rsidR="0068395F" w:rsidRPr="000D5450" w:rsidRDefault="0068395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1623D103" w14:textId="77777777" w:rsidR="0068395F" w:rsidRPr="000D5450" w:rsidRDefault="0068395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7716155C" w14:textId="7CEFD944" w:rsidR="0068395F" w:rsidRPr="000D5450" w:rsidRDefault="0041188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Stake holder Management</w:t>
      </w:r>
    </w:p>
    <w:p w14:paraId="0A8E4345" w14:textId="77777777" w:rsidR="00CB4C3F" w:rsidRPr="000D5450" w:rsidRDefault="00CB4C3F" w:rsidP="000D5450">
      <w:pPr>
        <w:pStyle w:val="ResSectionHeader"/>
        <w:spacing w:before="0" w:after="0"/>
        <w:jc w:val="both"/>
        <w:rPr>
          <w:rFonts w:ascii="Cambria" w:hAnsi="Cambria"/>
          <w:sz w:val="22"/>
          <w:szCs w:val="22"/>
        </w:rPr>
      </w:pPr>
    </w:p>
    <w:p w14:paraId="2FFBBE3D" w14:textId="77777777"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 xml:space="preserve">Wells Fargo </w:t>
      </w:r>
    </w:p>
    <w:p w14:paraId="0B166319" w14:textId="44FB067C" w:rsidR="00E60C9B" w:rsidRPr="000D5450" w:rsidRDefault="00EE38F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xml:space="preserve">: Lead SAP SRM Consultant </w:t>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E60C9B" w:rsidRPr="000D5450">
        <w:rPr>
          <w:rFonts w:ascii="Cambria" w:hAnsi="Cambria"/>
          <w:sz w:val="22"/>
          <w:szCs w:val="22"/>
        </w:rPr>
        <w:t>July 2013 to Jan 2014</w:t>
      </w:r>
    </w:p>
    <w:p w14:paraId="55681812"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Life Sciences, Service Area: Enterprise Applications </w:t>
      </w:r>
    </w:p>
    <w:p w14:paraId="1EE86B46" w14:textId="77777777" w:rsidR="00754D58" w:rsidRPr="000D5450" w:rsidRDefault="00754D58" w:rsidP="000D5450">
      <w:pPr>
        <w:pStyle w:val="ResSectionHeader"/>
        <w:spacing w:before="0" w:after="0"/>
        <w:jc w:val="both"/>
        <w:rPr>
          <w:rFonts w:ascii="Cambria" w:hAnsi="Cambria"/>
          <w:sz w:val="22"/>
          <w:szCs w:val="22"/>
        </w:rPr>
      </w:pPr>
    </w:p>
    <w:p w14:paraId="03B5349E" w14:textId="59DC1C38"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553592DF" w14:textId="77777777" w:rsidR="00546D59" w:rsidRPr="000D5450" w:rsidRDefault="00D75FA1"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Liberty</w:t>
      </w:r>
      <w:r w:rsidR="00546D59" w:rsidRPr="000D5450">
        <w:rPr>
          <w:rFonts w:ascii="Cambria" w:hAnsi="Cambria"/>
          <w:sz w:val="22"/>
          <w:szCs w:val="22"/>
        </w:rPr>
        <w:t xml:space="preserve"> one of biggest </w:t>
      </w:r>
      <w:r w:rsidR="008F68B8" w:rsidRPr="000D5450">
        <w:rPr>
          <w:rFonts w:ascii="Cambria" w:hAnsi="Cambria"/>
          <w:sz w:val="22"/>
          <w:szCs w:val="22"/>
        </w:rPr>
        <w:t>Life Sciences and Real Estates</w:t>
      </w:r>
      <w:r w:rsidR="00546D59" w:rsidRPr="000D5450">
        <w:rPr>
          <w:rFonts w:ascii="Cambria" w:hAnsi="Cambria"/>
          <w:sz w:val="22"/>
          <w:szCs w:val="22"/>
        </w:rPr>
        <w:t xml:space="preserve"> </w:t>
      </w:r>
      <w:r w:rsidR="001A3D8C" w:rsidRPr="000D5450">
        <w:rPr>
          <w:rFonts w:ascii="Cambria" w:hAnsi="Cambria"/>
          <w:sz w:val="22"/>
          <w:szCs w:val="22"/>
        </w:rPr>
        <w:t>Company</w:t>
      </w:r>
      <w:r w:rsidR="008F68B8" w:rsidRPr="000D5450">
        <w:rPr>
          <w:rFonts w:ascii="Cambria" w:hAnsi="Cambria"/>
          <w:sz w:val="22"/>
          <w:szCs w:val="22"/>
        </w:rPr>
        <w:t xml:space="preserve"> in South Africa</w:t>
      </w:r>
    </w:p>
    <w:p w14:paraId="17FA708D" w14:textId="77777777" w:rsidR="00EE38F5" w:rsidRPr="000D5450" w:rsidRDefault="00EE38F5" w:rsidP="000D5450">
      <w:pPr>
        <w:pStyle w:val="ResExpSummary"/>
        <w:shd w:val="clear" w:color="auto" w:fill="FFFFFF"/>
        <w:spacing w:before="0" w:after="0"/>
        <w:jc w:val="both"/>
        <w:rPr>
          <w:rFonts w:ascii="Cambria" w:hAnsi="Cambria"/>
          <w:b/>
          <w:sz w:val="22"/>
          <w:szCs w:val="22"/>
        </w:rPr>
      </w:pPr>
    </w:p>
    <w:p w14:paraId="3DB0F30E" w14:textId="6D34A713" w:rsidR="00546D59" w:rsidRPr="000D5450" w:rsidRDefault="00546D59"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48692925" w14:textId="77777777" w:rsidR="00546D59" w:rsidRPr="000D5450" w:rsidRDefault="00AD4D2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055C3EBF" w14:textId="77777777" w:rsidR="00546D59" w:rsidRPr="000D5450" w:rsidRDefault="00546D5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3EDFD1BF" w14:textId="77777777" w:rsidR="00546D59" w:rsidRPr="000D5450" w:rsidRDefault="00546D5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2B7E543F" w14:textId="77777777" w:rsidR="00546D59" w:rsidRPr="000D5450" w:rsidRDefault="00546D5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2872AFC8" w14:textId="77777777" w:rsidR="00546D59" w:rsidRPr="000D5450" w:rsidRDefault="00546D59"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52CE5CA7" w14:textId="77777777" w:rsidR="00546D59" w:rsidRPr="000D5450" w:rsidRDefault="00546D59"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 xml:space="preserve">ECC 6.0, </w:t>
      </w:r>
      <w:r w:rsidR="008F68B8" w:rsidRPr="000D5450">
        <w:rPr>
          <w:rFonts w:ascii="Cambria" w:hAnsi="Cambria" w:cs="Times New Roman"/>
          <w:sz w:val="22"/>
          <w:szCs w:val="22"/>
        </w:rPr>
        <w:t>SRM 7.02</w:t>
      </w:r>
    </w:p>
    <w:p w14:paraId="51C55A11" w14:textId="77777777" w:rsidR="00546D59" w:rsidRPr="000D5450" w:rsidRDefault="00546D59" w:rsidP="000D5450">
      <w:pPr>
        <w:pStyle w:val="ResSectionHeader"/>
        <w:spacing w:before="0" w:after="0"/>
        <w:jc w:val="both"/>
        <w:rPr>
          <w:rFonts w:ascii="Cambria" w:hAnsi="Cambria"/>
          <w:sz w:val="22"/>
          <w:szCs w:val="22"/>
        </w:rPr>
      </w:pPr>
    </w:p>
    <w:p w14:paraId="2B46F723" w14:textId="30CA65FD"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Etisalat</w:t>
      </w:r>
    </w:p>
    <w:p w14:paraId="37F480FA" w14:textId="1A99299C" w:rsidR="00E60C9B" w:rsidRPr="000D5450" w:rsidRDefault="00EE38F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xml:space="preserve">: </w:t>
      </w:r>
      <w:proofErr w:type="spellStart"/>
      <w:r w:rsidR="006A4F27" w:rsidRPr="000D5450">
        <w:rPr>
          <w:rFonts w:ascii="Cambria" w:hAnsi="Cambria"/>
          <w:sz w:val="22"/>
          <w:szCs w:val="22"/>
        </w:rPr>
        <w:t>Sr.SAP</w:t>
      </w:r>
      <w:proofErr w:type="spellEnd"/>
      <w:r w:rsidR="006A4F27" w:rsidRPr="000D5450">
        <w:rPr>
          <w:rFonts w:ascii="Cambria" w:hAnsi="Cambria"/>
          <w:sz w:val="22"/>
          <w:szCs w:val="22"/>
        </w:rPr>
        <w:t xml:space="preserve"> SRM/CLM/MM</w:t>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E60C9B" w:rsidRPr="000D5450">
        <w:rPr>
          <w:rFonts w:ascii="Cambria" w:hAnsi="Cambria"/>
          <w:sz w:val="22"/>
          <w:szCs w:val="22"/>
        </w:rPr>
        <w:t xml:space="preserve"> Jan 2013 to July 2013</w:t>
      </w:r>
    </w:p>
    <w:p w14:paraId="42198AB0"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Telecom, Service Area: Enterprise Applications </w:t>
      </w:r>
    </w:p>
    <w:p w14:paraId="05F7C875" w14:textId="77777777" w:rsidR="00E60C9B" w:rsidRPr="000D5450" w:rsidRDefault="00E60C9B" w:rsidP="000D5450">
      <w:pPr>
        <w:pStyle w:val="ResSectionHeader"/>
        <w:spacing w:before="0" w:after="0"/>
        <w:jc w:val="both"/>
        <w:rPr>
          <w:rFonts w:ascii="Cambria" w:hAnsi="Cambria"/>
          <w:sz w:val="22"/>
          <w:szCs w:val="22"/>
        </w:rPr>
      </w:pPr>
    </w:p>
    <w:p w14:paraId="0D210BDE" w14:textId="3865C41F"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7528589E" w14:textId="204C14C5" w:rsidR="00B14AD4" w:rsidRPr="000D5450" w:rsidRDefault="00264EE3"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Etisalat</w:t>
      </w:r>
      <w:r w:rsidR="00B14AD4" w:rsidRPr="000D5450">
        <w:rPr>
          <w:rFonts w:ascii="Cambria" w:hAnsi="Cambria"/>
          <w:sz w:val="22"/>
          <w:szCs w:val="22"/>
        </w:rPr>
        <w:t xml:space="preserve"> is one of biggest Telecommunication </w:t>
      </w:r>
      <w:proofErr w:type="gramStart"/>
      <w:r w:rsidR="00B14AD4" w:rsidRPr="000D5450">
        <w:rPr>
          <w:rFonts w:ascii="Cambria" w:hAnsi="Cambria"/>
          <w:sz w:val="22"/>
          <w:szCs w:val="22"/>
        </w:rPr>
        <w:t>provider</w:t>
      </w:r>
      <w:proofErr w:type="gramEnd"/>
      <w:r w:rsidR="00B14AD4" w:rsidRPr="000D5450">
        <w:rPr>
          <w:rFonts w:ascii="Cambria" w:hAnsi="Cambria"/>
          <w:sz w:val="22"/>
          <w:szCs w:val="22"/>
        </w:rPr>
        <w:t xml:space="preserve"> in UAE.</w:t>
      </w:r>
    </w:p>
    <w:p w14:paraId="27DC8F6C" w14:textId="17747F63" w:rsidR="00B14AD4" w:rsidRPr="000D5450" w:rsidRDefault="00B14AD4" w:rsidP="000D5450">
      <w:pPr>
        <w:pStyle w:val="ResExpSummary"/>
        <w:shd w:val="clear" w:color="auto" w:fill="FFFFFF"/>
        <w:spacing w:before="0" w:after="0"/>
        <w:jc w:val="both"/>
        <w:rPr>
          <w:rFonts w:ascii="Cambria" w:hAnsi="Cambria"/>
          <w:sz w:val="22"/>
          <w:szCs w:val="22"/>
        </w:rPr>
      </w:pPr>
      <w:r w:rsidRPr="000D5450">
        <w:rPr>
          <w:rFonts w:ascii="Cambria" w:hAnsi="Cambria"/>
          <w:sz w:val="22"/>
          <w:szCs w:val="22"/>
        </w:rPr>
        <w:t xml:space="preserve">P2P implementation includes SRM 7.02 with Supplier collaboration/ Registration and MDM Catalog </w:t>
      </w:r>
      <w:r w:rsidR="00B6704A" w:rsidRPr="000D5450">
        <w:rPr>
          <w:rFonts w:ascii="Cambria" w:hAnsi="Cambria"/>
          <w:sz w:val="22"/>
          <w:szCs w:val="22"/>
        </w:rPr>
        <w:t>solution integrating</w:t>
      </w:r>
      <w:r w:rsidRPr="000D5450">
        <w:rPr>
          <w:rFonts w:ascii="Cambria" w:hAnsi="Cambria"/>
          <w:sz w:val="22"/>
          <w:szCs w:val="22"/>
        </w:rPr>
        <w:t xml:space="preserve"> to </w:t>
      </w:r>
      <w:r w:rsidR="00264EE3" w:rsidRPr="000D5450">
        <w:rPr>
          <w:rFonts w:ascii="Cambria" w:hAnsi="Cambria"/>
          <w:sz w:val="22"/>
          <w:szCs w:val="22"/>
        </w:rPr>
        <w:t xml:space="preserve">SAP and </w:t>
      </w:r>
      <w:r w:rsidRPr="000D5450">
        <w:rPr>
          <w:rFonts w:ascii="Cambria" w:hAnsi="Cambria"/>
          <w:sz w:val="22"/>
          <w:szCs w:val="22"/>
        </w:rPr>
        <w:t>Non-Sap ERP solutions like MS Dynamics, JDBC systems etc.</w:t>
      </w:r>
    </w:p>
    <w:p w14:paraId="66860F9E" w14:textId="77777777" w:rsidR="00264EE3" w:rsidRPr="000D5450" w:rsidRDefault="00264EE3" w:rsidP="000D5450">
      <w:pPr>
        <w:pStyle w:val="ResExpSummary"/>
        <w:spacing w:before="0" w:after="0"/>
        <w:jc w:val="both"/>
        <w:rPr>
          <w:rFonts w:ascii="Cambria" w:hAnsi="Cambria"/>
          <w:sz w:val="22"/>
          <w:szCs w:val="22"/>
        </w:rPr>
      </w:pPr>
    </w:p>
    <w:p w14:paraId="16D3B506" w14:textId="77777777" w:rsidR="00B14AD4" w:rsidRPr="000D5450" w:rsidRDefault="00B14AD4"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52D4757B" w14:textId="77777777" w:rsidR="00B14AD4" w:rsidRPr="000D5450" w:rsidRDefault="00B14AD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SAP </w:t>
      </w:r>
      <w:r w:rsidR="00085413" w:rsidRPr="000D5450">
        <w:rPr>
          <w:rFonts w:ascii="Cambria" w:hAnsi="Cambria"/>
          <w:sz w:val="22"/>
          <w:szCs w:val="22"/>
        </w:rPr>
        <w:t xml:space="preserve">MM / </w:t>
      </w:r>
      <w:r w:rsidRPr="000D5450">
        <w:rPr>
          <w:rFonts w:ascii="Cambria" w:hAnsi="Cambria"/>
          <w:sz w:val="22"/>
          <w:szCs w:val="22"/>
        </w:rPr>
        <w:t>SRM</w:t>
      </w:r>
      <w:r w:rsidR="00085413" w:rsidRPr="000D5450">
        <w:rPr>
          <w:rFonts w:ascii="Cambria" w:hAnsi="Cambria"/>
          <w:sz w:val="22"/>
          <w:szCs w:val="22"/>
        </w:rPr>
        <w:t xml:space="preserve"> Process Configuration </w:t>
      </w:r>
    </w:p>
    <w:p w14:paraId="3BABC268" w14:textId="77777777" w:rsidR="00B14AD4" w:rsidRPr="000D5450" w:rsidRDefault="00B14AD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474DD7A3" w14:textId="77777777" w:rsidR="00B14AD4" w:rsidRPr="000D5450" w:rsidRDefault="00B14AD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1056697A" w14:textId="77777777" w:rsidR="00B14AD4" w:rsidRPr="000D5450" w:rsidRDefault="00B14AD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03B8D30C" w14:textId="5D3C490F" w:rsidR="00021129" w:rsidRPr="000D5450" w:rsidRDefault="00B14AD4"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648519F2" w14:textId="77777777" w:rsidR="00B14AD4" w:rsidRPr="000D5450" w:rsidRDefault="00B14AD4"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 xml:space="preserve">ECC 6.0, SRM 7.02, </w:t>
      </w:r>
      <w:proofErr w:type="spellStart"/>
      <w:r w:rsidRPr="000D5450">
        <w:rPr>
          <w:rFonts w:ascii="Cambria" w:hAnsi="Cambria" w:cs="Times New Roman"/>
          <w:sz w:val="22"/>
          <w:szCs w:val="22"/>
        </w:rPr>
        <w:t>eSourcing</w:t>
      </w:r>
      <w:proofErr w:type="spellEnd"/>
      <w:r w:rsidRPr="000D5450">
        <w:rPr>
          <w:rFonts w:ascii="Cambria" w:hAnsi="Cambria" w:cs="Times New Roman"/>
          <w:sz w:val="22"/>
          <w:szCs w:val="22"/>
        </w:rPr>
        <w:t xml:space="preserve"> / CLM</w:t>
      </w:r>
      <w:r w:rsidR="00E65AB1" w:rsidRPr="000D5450">
        <w:rPr>
          <w:rFonts w:ascii="Cambria" w:hAnsi="Cambria" w:cs="Times New Roman"/>
          <w:sz w:val="22"/>
          <w:szCs w:val="22"/>
        </w:rPr>
        <w:t xml:space="preserve"> 9.0</w:t>
      </w:r>
    </w:p>
    <w:p w14:paraId="2066E3B5" w14:textId="77777777" w:rsidR="009E04C1" w:rsidRPr="000D5450" w:rsidRDefault="009E04C1" w:rsidP="000D5450">
      <w:pPr>
        <w:pStyle w:val="ResSectionHeader"/>
        <w:spacing w:before="0" w:after="0"/>
        <w:jc w:val="both"/>
        <w:rPr>
          <w:rFonts w:ascii="Cambria" w:hAnsi="Cambria"/>
          <w:sz w:val="22"/>
          <w:szCs w:val="22"/>
        </w:rPr>
      </w:pPr>
    </w:p>
    <w:p w14:paraId="62E9DECB" w14:textId="125ADF7C" w:rsidR="00EE38F5" w:rsidRPr="000D5450" w:rsidRDefault="00EE38F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GlaxoSmithKline</w:t>
      </w:r>
    </w:p>
    <w:p w14:paraId="28150F87" w14:textId="23E89DBB" w:rsidR="00537656" w:rsidRPr="000D5450" w:rsidRDefault="00EE38F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xml:space="preserve">:  </w:t>
      </w:r>
      <w:proofErr w:type="spellStart"/>
      <w:r w:rsidR="006A4F27" w:rsidRPr="000D5450">
        <w:rPr>
          <w:rFonts w:ascii="Cambria" w:hAnsi="Cambria"/>
          <w:sz w:val="22"/>
          <w:szCs w:val="22"/>
        </w:rPr>
        <w:t>Sr.</w:t>
      </w:r>
      <w:r w:rsidRPr="000D5450">
        <w:rPr>
          <w:rFonts w:ascii="Cambria" w:hAnsi="Cambria"/>
          <w:sz w:val="22"/>
          <w:szCs w:val="22"/>
        </w:rPr>
        <w:t>SAP</w:t>
      </w:r>
      <w:proofErr w:type="spellEnd"/>
      <w:r w:rsidRPr="000D5450">
        <w:rPr>
          <w:rFonts w:ascii="Cambria" w:hAnsi="Cambria"/>
          <w:sz w:val="22"/>
          <w:szCs w:val="22"/>
        </w:rPr>
        <w:t xml:space="preserve"> SRM Consultant</w:t>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537656" w:rsidRPr="000D5450">
        <w:rPr>
          <w:rFonts w:ascii="Cambria" w:hAnsi="Cambria"/>
          <w:sz w:val="22"/>
          <w:szCs w:val="22"/>
        </w:rPr>
        <w:t xml:space="preserve">May 2011 to </w:t>
      </w:r>
      <w:r w:rsidR="00E60C9B" w:rsidRPr="000D5450">
        <w:rPr>
          <w:rFonts w:ascii="Cambria" w:hAnsi="Cambria"/>
          <w:sz w:val="22"/>
          <w:szCs w:val="22"/>
        </w:rPr>
        <w:t>Dec</w:t>
      </w:r>
      <w:r w:rsidR="00537656" w:rsidRPr="000D5450">
        <w:rPr>
          <w:rFonts w:ascii="Cambria" w:hAnsi="Cambria"/>
          <w:sz w:val="22"/>
          <w:szCs w:val="22"/>
        </w:rPr>
        <w:t xml:space="preserve"> 201</w:t>
      </w:r>
      <w:r w:rsidR="00E60C9B" w:rsidRPr="000D5450">
        <w:rPr>
          <w:rFonts w:ascii="Cambria" w:hAnsi="Cambria"/>
          <w:sz w:val="22"/>
          <w:szCs w:val="22"/>
        </w:rPr>
        <w:t>2</w:t>
      </w:r>
    </w:p>
    <w:p w14:paraId="50C1FC15"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Pharmaceutical Industry, Service Area: Enterprise Applications </w:t>
      </w:r>
    </w:p>
    <w:p w14:paraId="51927539" w14:textId="77777777" w:rsidR="00754D58" w:rsidRPr="000D5450" w:rsidRDefault="00754D58" w:rsidP="000D5450">
      <w:pPr>
        <w:pStyle w:val="ResSectionHeader"/>
        <w:spacing w:before="0" w:after="0"/>
        <w:jc w:val="both"/>
        <w:rPr>
          <w:rFonts w:ascii="Cambria" w:hAnsi="Cambria"/>
          <w:sz w:val="22"/>
          <w:szCs w:val="22"/>
        </w:rPr>
      </w:pPr>
    </w:p>
    <w:p w14:paraId="781FBC40" w14:textId="7AA7FF9E" w:rsidR="00537656"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2F9E9894" w14:textId="4913DB93" w:rsidR="009E04C1" w:rsidRPr="000D5450" w:rsidRDefault="00E9379B"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GlaxoSmithKline</w:t>
      </w:r>
      <w:r w:rsidR="009E04C1" w:rsidRPr="000D5450">
        <w:rPr>
          <w:rFonts w:ascii="Cambria" w:hAnsi="Cambria"/>
          <w:sz w:val="22"/>
          <w:szCs w:val="22"/>
        </w:rPr>
        <w:t xml:space="preserve"> is </w:t>
      </w:r>
      <w:proofErr w:type="gramStart"/>
      <w:r w:rsidR="009E04C1" w:rsidRPr="000D5450">
        <w:rPr>
          <w:rFonts w:ascii="Cambria" w:hAnsi="Cambria"/>
          <w:sz w:val="22"/>
          <w:szCs w:val="22"/>
        </w:rPr>
        <w:t>major</w:t>
      </w:r>
      <w:proofErr w:type="gramEnd"/>
      <w:r w:rsidR="009E04C1" w:rsidRPr="000D5450">
        <w:rPr>
          <w:rFonts w:ascii="Cambria" w:hAnsi="Cambria"/>
          <w:sz w:val="22"/>
          <w:szCs w:val="22"/>
        </w:rPr>
        <w:t xml:space="preserve"> Pharmaceutical </w:t>
      </w:r>
      <w:r w:rsidR="00A80AFC" w:rsidRPr="000D5450">
        <w:rPr>
          <w:rFonts w:ascii="Cambria" w:hAnsi="Cambria"/>
          <w:sz w:val="22"/>
          <w:szCs w:val="22"/>
        </w:rPr>
        <w:t>Manufacturer</w:t>
      </w:r>
      <w:r w:rsidR="009E04C1" w:rsidRPr="000D5450">
        <w:rPr>
          <w:rFonts w:ascii="Cambria" w:hAnsi="Cambria"/>
          <w:sz w:val="22"/>
          <w:szCs w:val="22"/>
        </w:rPr>
        <w:t xml:space="preserve"> Headquartered in the UK and major business operations across US. World’s leading research-based pharmaceutical and health care companies. </w:t>
      </w:r>
    </w:p>
    <w:p w14:paraId="7250382F" w14:textId="77777777" w:rsidR="009E04C1" w:rsidRPr="000D5450" w:rsidRDefault="009E04C1" w:rsidP="000D5450">
      <w:pPr>
        <w:pStyle w:val="ResExpSummary"/>
        <w:shd w:val="clear" w:color="auto" w:fill="FFFFFF"/>
        <w:spacing w:before="0" w:after="0"/>
        <w:jc w:val="both"/>
        <w:rPr>
          <w:rFonts w:ascii="Cambria" w:hAnsi="Cambria"/>
          <w:sz w:val="22"/>
          <w:szCs w:val="22"/>
        </w:rPr>
      </w:pPr>
      <w:proofErr w:type="gramStart"/>
      <w:r w:rsidRPr="000D5450">
        <w:rPr>
          <w:rFonts w:ascii="Cambria" w:hAnsi="Cambria"/>
          <w:sz w:val="22"/>
          <w:szCs w:val="22"/>
        </w:rPr>
        <w:t>Client</w:t>
      </w:r>
      <w:proofErr w:type="gramEnd"/>
      <w:r w:rsidRPr="000D5450">
        <w:rPr>
          <w:rFonts w:ascii="Cambria" w:hAnsi="Cambria"/>
          <w:sz w:val="22"/>
          <w:szCs w:val="22"/>
        </w:rPr>
        <w:t xml:space="preserve"> has recently upgraded the existing SAP Landscape to ECC 6.0 and SRM 7.0. To streamline the procurement processes, SRM 7.0 Implementation has been taken up in parallel supporting SRM 4.0 and SRM 5.0 for other </w:t>
      </w:r>
      <w:proofErr w:type="gramStart"/>
      <w:r w:rsidRPr="000D5450">
        <w:rPr>
          <w:rFonts w:ascii="Cambria" w:hAnsi="Cambria"/>
          <w:sz w:val="22"/>
          <w:szCs w:val="22"/>
        </w:rPr>
        <w:t>regions..</w:t>
      </w:r>
      <w:proofErr w:type="gramEnd"/>
    </w:p>
    <w:p w14:paraId="77D147A8" w14:textId="77777777" w:rsidR="00211DE5" w:rsidRPr="000D5450" w:rsidRDefault="00211DE5" w:rsidP="000D5450">
      <w:pPr>
        <w:pStyle w:val="ResExpSummary"/>
        <w:spacing w:before="0" w:after="0"/>
        <w:jc w:val="both"/>
        <w:rPr>
          <w:rFonts w:ascii="Cambria" w:hAnsi="Cambria"/>
          <w:b/>
          <w:sz w:val="22"/>
          <w:szCs w:val="22"/>
        </w:rPr>
      </w:pPr>
    </w:p>
    <w:p w14:paraId="2C35F979" w14:textId="08E5ED67" w:rsidR="009E04C1" w:rsidRPr="000D5450" w:rsidRDefault="009E04C1" w:rsidP="000D5450">
      <w:pPr>
        <w:pStyle w:val="ResExpSummary"/>
        <w:spacing w:before="0" w:after="0"/>
        <w:jc w:val="both"/>
        <w:rPr>
          <w:rFonts w:ascii="Cambria" w:hAnsi="Cambria"/>
          <w:b/>
          <w:sz w:val="22"/>
          <w:szCs w:val="22"/>
        </w:rPr>
      </w:pPr>
      <w:r w:rsidRPr="000D5450">
        <w:rPr>
          <w:rFonts w:ascii="Cambria" w:hAnsi="Cambria"/>
          <w:b/>
          <w:sz w:val="22"/>
          <w:szCs w:val="22"/>
        </w:rPr>
        <w:t xml:space="preserve">Key Responsibilities: </w:t>
      </w:r>
    </w:p>
    <w:p w14:paraId="2DB06D6D" w14:textId="77777777" w:rsidR="009E04C1" w:rsidRPr="000D5450" w:rsidRDefault="009E04C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6462B999" w14:textId="77777777" w:rsidR="009E04C1" w:rsidRPr="000D5450" w:rsidRDefault="009E04C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Testing</w:t>
      </w:r>
    </w:p>
    <w:p w14:paraId="3A771BF7" w14:textId="77777777" w:rsidR="009E04C1" w:rsidRPr="000D5450" w:rsidRDefault="009E04C1"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Defect Resolution and solution consulting </w:t>
      </w:r>
    </w:p>
    <w:p w14:paraId="0678B677" w14:textId="77777777" w:rsidR="009E04C1" w:rsidRPr="000D5450" w:rsidRDefault="009E04C1" w:rsidP="000D5450">
      <w:pPr>
        <w:pStyle w:val="ResExpSummary"/>
        <w:shd w:val="clear" w:color="auto" w:fill="FFFFFF"/>
        <w:spacing w:before="0" w:after="0"/>
        <w:jc w:val="both"/>
        <w:rPr>
          <w:rFonts w:ascii="Cambria" w:hAnsi="Cambria" w:cs="Times New Roman"/>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SAP SRM 4.0, 5.0, 7.0, SRM MDM 3.0,</w:t>
      </w:r>
      <w:r w:rsidR="00E0696F" w:rsidRPr="000D5450">
        <w:rPr>
          <w:rFonts w:ascii="Cambria" w:hAnsi="Cambria" w:cs="Times New Roman"/>
          <w:sz w:val="22"/>
          <w:szCs w:val="22"/>
        </w:rPr>
        <w:t xml:space="preserve"> SAP Sourcing/CLM 9.0</w:t>
      </w:r>
      <w:r w:rsidRPr="000D5450">
        <w:rPr>
          <w:rFonts w:ascii="Cambria" w:hAnsi="Cambria" w:cs="Times New Roman"/>
          <w:sz w:val="22"/>
          <w:szCs w:val="22"/>
        </w:rPr>
        <w:t xml:space="preserve"> SAP R/3 4.7E, 5.0, 6.0 </w:t>
      </w:r>
      <w:proofErr w:type="gramStart"/>
      <w:r w:rsidRPr="000D5450">
        <w:rPr>
          <w:rFonts w:ascii="Cambria" w:hAnsi="Cambria" w:cs="Times New Roman"/>
          <w:sz w:val="22"/>
          <w:szCs w:val="22"/>
        </w:rPr>
        <w:t>Remedy</w:t>
      </w:r>
      <w:proofErr w:type="gramEnd"/>
      <w:r w:rsidRPr="000D5450">
        <w:rPr>
          <w:rFonts w:ascii="Cambria" w:hAnsi="Cambria" w:cs="Times New Roman"/>
          <w:sz w:val="22"/>
          <w:szCs w:val="22"/>
        </w:rPr>
        <w:t xml:space="preserve"> </w:t>
      </w:r>
    </w:p>
    <w:p w14:paraId="5B355733" w14:textId="77777777" w:rsidR="004A0291" w:rsidRPr="000D5450" w:rsidRDefault="004A0291" w:rsidP="000D5450">
      <w:pPr>
        <w:pStyle w:val="ResExpSummary"/>
        <w:shd w:val="clear" w:color="auto" w:fill="FFFFFF"/>
        <w:spacing w:before="0" w:after="0"/>
        <w:jc w:val="both"/>
        <w:rPr>
          <w:rFonts w:ascii="Cambria" w:hAnsi="Cambria"/>
          <w:sz w:val="22"/>
          <w:szCs w:val="22"/>
        </w:rPr>
      </w:pPr>
    </w:p>
    <w:p w14:paraId="439D5EC7" w14:textId="7C3FA139"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SSW</w:t>
      </w:r>
    </w:p>
    <w:p w14:paraId="1D853171" w14:textId="4C257C56" w:rsidR="003F2A8B" w:rsidRPr="000D5450" w:rsidRDefault="00211DE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xml:space="preserve">: Sr. SAP SRM Consultant </w:t>
      </w:r>
      <w:r w:rsidR="00754D58" w:rsidRPr="000D5450">
        <w:rPr>
          <w:rFonts w:ascii="Cambria" w:hAnsi="Cambria"/>
          <w:sz w:val="22"/>
          <w:szCs w:val="22"/>
        </w:rPr>
        <w:tab/>
      </w:r>
      <w:r w:rsidR="00754D58"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003F2A8B" w:rsidRPr="000D5450">
        <w:rPr>
          <w:rFonts w:ascii="Cambria" w:hAnsi="Cambria"/>
          <w:sz w:val="22"/>
          <w:szCs w:val="22"/>
        </w:rPr>
        <w:t>July 2010 to Feb 2011</w:t>
      </w:r>
    </w:p>
    <w:p w14:paraId="1B8E43A0"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Healthcare, Service Area: Enterprise Applications </w:t>
      </w:r>
    </w:p>
    <w:p w14:paraId="4F0671E9" w14:textId="77777777" w:rsidR="003F2A8B" w:rsidRPr="000D5450" w:rsidRDefault="003F2A8B" w:rsidP="000D5450">
      <w:pPr>
        <w:pStyle w:val="ResSectionHeader"/>
        <w:spacing w:before="0" w:after="0"/>
        <w:jc w:val="both"/>
        <w:rPr>
          <w:rFonts w:ascii="Cambria" w:hAnsi="Cambria"/>
          <w:sz w:val="22"/>
          <w:szCs w:val="22"/>
        </w:rPr>
      </w:pPr>
    </w:p>
    <w:p w14:paraId="7F4C15E5" w14:textId="4773A256"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365BC1F0" w14:textId="50ECCC67" w:rsidR="00842D50" w:rsidRPr="000D5450" w:rsidRDefault="00AF2DF8" w:rsidP="000D5450">
      <w:pPr>
        <w:pStyle w:val="ResExpSummary"/>
        <w:shd w:val="clear" w:color="auto" w:fill="FFFFFF"/>
        <w:spacing w:before="0" w:after="0"/>
        <w:jc w:val="both"/>
        <w:rPr>
          <w:rFonts w:ascii="Cambria" w:hAnsi="Cambria"/>
          <w:sz w:val="22"/>
          <w:szCs w:val="22"/>
        </w:rPr>
      </w:pPr>
      <w:r w:rsidRPr="000D5450">
        <w:rPr>
          <w:rFonts w:ascii="Cambria" w:hAnsi="Cambria"/>
          <w:sz w:val="22"/>
          <w:szCs w:val="22"/>
        </w:rPr>
        <w:t>Shared Services West</w:t>
      </w:r>
      <w:r w:rsidR="00625615" w:rsidRPr="000D5450">
        <w:rPr>
          <w:rFonts w:ascii="Cambria" w:hAnsi="Cambria"/>
          <w:sz w:val="22"/>
          <w:szCs w:val="22"/>
        </w:rPr>
        <w:t xml:space="preserve"> (SSW)</w:t>
      </w:r>
      <w:r w:rsidR="00842D50" w:rsidRPr="000D5450">
        <w:rPr>
          <w:rFonts w:ascii="Cambria" w:hAnsi="Cambria"/>
          <w:sz w:val="22"/>
          <w:szCs w:val="22"/>
        </w:rPr>
        <w:t xml:space="preserve"> is one o</w:t>
      </w:r>
      <w:r w:rsidR="00116E55" w:rsidRPr="000D5450">
        <w:rPr>
          <w:rFonts w:ascii="Cambria" w:hAnsi="Cambria"/>
          <w:sz w:val="22"/>
          <w:szCs w:val="22"/>
        </w:rPr>
        <w:t xml:space="preserve">f Shared </w:t>
      </w:r>
      <w:r w:rsidR="006C6E2D" w:rsidRPr="000D5450">
        <w:rPr>
          <w:rFonts w:ascii="Cambria" w:hAnsi="Cambria"/>
          <w:sz w:val="22"/>
          <w:szCs w:val="22"/>
        </w:rPr>
        <w:t>Services</w:t>
      </w:r>
      <w:r w:rsidR="00116E55" w:rsidRPr="000D5450">
        <w:rPr>
          <w:rFonts w:ascii="Cambria" w:hAnsi="Cambria"/>
          <w:sz w:val="22"/>
          <w:szCs w:val="22"/>
        </w:rPr>
        <w:t xml:space="preserve"> Procurement and Sourcing provider for Health care entities in Toronto, Canada</w:t>
      </w:r>
    </w:p>
    <w:p w14:paraId="4299B7F6" w14:textId="77777777" w:rsidR="00211DE5" w:rsidRPr="000D5450" w:rsidRDefault="00211DE5" w:rsidP="000D5450">
      <w:pPr>
        <w:pStyle w:val="ResExpSummary"/>
        <w:shd w:val="clear" w:color="auto" w:fill="FFFFFF"/>
        <w:spacing w:before="0" w:after="0"/>
        <w:jc w:val="both"/>
        <w:rPr>
          <w:rFonts w:ascii="Cambria" w:hAnsi="Cambria"/>
          <w:b/>
          <w:sz w:val="22"/>
          <w:szCs w:val="22"/>
        </w:rPr>
      </w:pPr>
    </w:p>
    <w:p w14:paraId="26B60470" w14:textId="551FDE23" w:rsidR="00842D50" w:rsidRPr="000D5450" w:rsidRDefault="00842D50"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2FD51208" w14:textId="77777777" w:rsidR="00842D50" w:rsidRPr="000D5450" w:rsidRDefault="00842D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1C21927A" w14:textId="77777777" w:rsidR="00842D50" w:rsidRPr="000D5450" w:rsidRDefault="00842D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4EFD166E" w14:textId="77777777" w:rsidR="00842D50" w:rsidRPr="000D5450" w:rsidRDefault="00842D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5E525812" w14:textId="77777777" w:rsidR="00842D50" w:rsidRPr="000D5450" w:rsidRDefault="00842D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180989C7" w14:textId="77777777" w:rsidR="00842D50" w:rsidRPr="000D5450" w:rsidRDefault="00842D5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lastRenderedPageBreak/>
        <w:t>Collaborating with Business Leads</w:t>
      </w:r>
    </w:p>
    <w:p w14:paraId="40F74599" w14:textId="77777777" w:rsidR="00842D50" w:rsidRPr="000D5450" w:rsidRDefault="00842D50"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 xml:space="preserve">ECC 6.0, </w:t>
      </w:r>
      <w:r w:rsidR="00116E55" w:rsidRPr="000D5450">
        <w:rPr>
          <w:rFonts w:ascii="Cambria" w:hAnsi="Cambria" w:cs="Times New Roman"/>
          <w:sz w:val="22"/>
          <w:szCs w:val="22"/>
        </w:rPr>
        <w:t>SRM 7.0</w:t>
      </w:r>
    </w:p>
    <w:p w14:paraId="4638FB75" w14:textId="77777777" w:rsidR="003A41E9" w:rsidRPr="000D5450" w:rsidRDefault="003A41E9" w:rsidP="000D5450">
      <w:pPr>
        <w:pStyle w:val="ResExpSummary"/>
        <w:shd w:val="clear" w:color="auto" w:fill="FFFFFF"/>
        <w:spacing w:before="0" w:after="0"/>
        <w:jc w:val="both"/>
        <w:rPr>
          <w:rFonts w:ascii="Cambria" w:hAnsi="Cambria"/>
          <w:sz w:val="22"/>
          <w:szCs w:val="22"/>
        </w:rPr>
      </w:pPr>
    </w:p>
    <w:p w14:paraId="54DB5287" w14:textId="777F4173"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b w:val="0"/>
          <w:bCs/>
          <w:color w:val="000000"/>
          <w:sz w:val="22"/>
          <w:szCs w:val="22"/>
          <w:lang w:val="en-IN" w:eastAsia="en-IN"/>
        </w:rPr>
        <w:t xml:space="preserve"> </w:t>
      </w:r>
      <w:r w:rsidRPr="000D5450">
        <w:rPr>
          <w:rFonts w:ascii="Cambria" w:hAnsi="Cambria"/>
          <w:sz w:val="22"/>
          <w:szCs w:val="22"/>
        </w:rPr>
        <w:t>Honeywell</w:t>
      </w:r>
    </w:p>
    <w:p w14:paraId="516788C5" w14:textId="4A31862E" w:rsidR="00754D58" w:rsidRPr="000D5450" w:rsidRDefault="00211DE5" w:rsidP="000D5450">
      <w:pPr>
        <w:pStyle w:val="ResExpSummary"/>
        <w:spacing w:before="0" w:after="0"/>
        <w:jc w:val="both"/>
        <w:rPr>
          <w:rFonts w:ascii="Cambria" w:hAnsi="Cambria"/>
          <w:sz w:val="22"/>
          <w:szCs w:val="22"/>
        </w:rPr>
      </w:pPr>
      <w:r w:rsidRPr="000D5450">
        <w:rPr>
          <w:rFonts w:ascii="Cambria" w:hAnsi="Cambria"/>
          <w:b/>
          <w:sz w:val="22"/>
          <w:szCs w:val="22"/>
        </w:rPr>
        <w:t>Role</w:t>
      </w:r>
      <w:r w:rsidRPr="000D5450">
        <w:rPr>
          <w:rFonts w:ascii="Cambria" w:hAnsi="Cambria"/>
          <w:b/>
          <w:sz w:val="22"/>
          <w:szCs w:val="22"/>
        </w:rPr>
        <w:tab/>
        <w:t>:</w:t>
      </w:r>
      <w:r w:rsidRPr="000D5450">
        <w:rPr>
          <w:rFonts w:ascii="Cambria" w:hAnsi="Cambria"/>
          <w:sz w:val="22"/>
          <w:szCs w:val="22"/>
        </w:rPr>
        <w:t xml:space="preserve"> </w:t>
      </w:r>
      <w:proofErr w:type="spellStart"/>
      <w:r w:rsidRPr="000D5450">
        <w:rPr>
          <w:rFonts w:ascii="Cambria" w:hAnsi="Cambria"/>
          <w:b/>
          <w:bCs/>
          <w:sz w:val="22"/>
          <w:szCs w:val="22"/>
        </w:rPr>
        <w:t>Sr.SAP</w:t>
      </w:r>
      <w:proofErr w:type="spellEnd"/>
      <w:r w:rsidRPr="000D5450">
        <w:rPr>
          <w:rFonts w:ascii="Cambria" w:hAnsi="Cambria"/>
          <w:b/>
          <w:bCs/>
          <w:sz w:val="22"/>
          <w:szCs w:val="22"/>
        </w:rPr>
        <w:t xml:space="preserve"> SRM Consultant </w:t>
      </w:r>
      <w:r w:rsidRPr="000D5450">
        <w:rPr>
          <w:rFonts w:ascii="Cambria" w:hAnsi="Cambria"/>
          <w:b/>
          <w:bCs/>
          <w:sz w:val="22"/>
          <w:szCs w:val="22"/>
        </w:rPr>
        <w:tab/>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00A37C45" w:rsidRPr="000D5450">
        <w:rPr>
          <w:rFonts w:ascii="Cambria" w:hAnsi="Cambria"/>
          <w:b/>
          <w:bCs/>
          <w:sz w:val="22"/>
          <w:szCs w:val="22"/>
        </w:rPr>
        <w:t xml:space="preserve">Feb 2010 to </w:t>
      </w:r>
      <w:r w:rsidR="006C0831" w:rsidRPr="000D5450">
        <w:rPr>
          <w:rFonts w:ascii="Cambria" w:hAnsi="Cambria"/>
          <w:b/>
          <w:bCs/>
          <w:sz w:val="22"/>
          <w:szCs w:val="22"/>
        </w:rPr>
        <w:t>July 2010</w:t>
      </w:r>
    </w:p>
    <w:p w14:paraId="675C8611"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Manufacturing Industry, Service Area: Enterprise Applications </w:t>
      </w:r>
    </w:p>
    <w:p w14:paraId="1EAFD22A" w14:textId="77777777" w:rsidR="00754D58" w:rsidRPr="000D5450" w:rsidRDefault="00754D58" w:rsidP="000D5450">
      <w:pPr>
        <w:pStyle w:val="ResSectionHeader"/>
        <w:spacing w:before="0" w:after="0"/>
        <w:jc w:val="both"/>
        <w:rPr>
          <w:rFonts w:ascii="Cambria" w:hAnsi="Cambria"/>
          <w:sz w:val="22"/>
          <w:szCs w:val="22"/>
        </w:rPr>
      </w:pPr>
    </w:p>
    <w:p w14:paraId="631649A2" w14:textId="1C79EB31"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391A1245" w14:textId="3C2D20D6" w:rsidR="00575FF3" w:rsidRPr="000D5450" w:rsidRDefault="00042DC2"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Honeywell</w:t>
      </w:r>
      <w:r w:rsidR="00575FF3" w:rsidRPr="000D5450">
        <w:rPr>
          <w:rFonts w:ascii="Cambria" w:hAnsi="Cambria"/>
          <w:sz w:val="22"/>
          <w:szCs w:val="22"/>
        </w:rPr>
        <w:t xml:space="preserve"> is major</w:t>
      </w:r>
      <w:r w:rsidR="00EA727E" w:rsidRPr="000D5450">
        <w:rPr>
          <w:rFonts w:ascii="Cambria" w:hAnsi="Cambria"/>
          <w:sz w:val="22"/>
          <w:szCs w:val="22"/>
        </w:rPr>
        <w:t xml:space="preserve"> manufactures technologies to address some of the world’s toughest challenges linked to global </w:t>
      </w:r>
      <w:r w:rsidR="00F87051" w:rsidRPr="000D5450">
        <w:rPr>
          <w:rFonts w:ascii="Cambria" w:hAnsi="Cambria"/>
          <w:sz w:val="22"/>
          <w:szCs w:val="22"/>
        </w:rPr>
        <w:t>macro trends</w:t>
      </w:r>
      <w:r w:rsidR="00EA727E" w:rsidRPr="000D5450">
        <w:rPr>
          <w:rFonts w:ascii="Cambria" w:hAnsi="Cambria"/>
          <w:sz w:val="22"/>
          <w:szCs w:val="22"/>
        </w:rPr>
        <w:t xml:space="preserve"> such as energy efficiency, clean energy generation, safety and security, globalization and customer productivity</w:t>
      </w:r>
      <w:r w:rsidR="00575FF3" w:rsidRPr="000D5450">
        <w:rPr>
          <w:rFonts w:ascii="Cambria" w:hAnsi="Cambria"/>
          <w:sz w:val="22"/>
          <w:szCs w:val="22"/>
        </w:rPr>
        <w:t xml:space="preserve"> Hea</w:t>
      </w:r>
      <w:r w:rsidR="00EA727E" w:rsidRPr="000D5450">
        <w:rPr>
          <w:rFonts w:ascii="Cambria" w:hAnsi="Cambria"/>
          <w:sz w:val="22"/>
          <w:szCs w:val="22"/>
        </w:rPr>
        <w:t>dquartered in the USA and</w:t>
      </w:r>
      <w:r w:rsidR="00575FF3" w:rsidRPr="000D5450">
        <w:rPr>
          <w:rFonts w:ascii="Cambria" w:hAnsi="Cambria"/>
          <w:sz w:val="22"/>
          <w:szCs w:val="22"/>
        </w:rPr>
        <w:t xml:space="preserve"> operations across </w:t>
      </w:r>
      <w:proofErr w:type="gramStart"/>
      <w:r w:rsidR="00EA727E" w:rsidRPr="000D5450">
        <w:rPr>
          <w:rFonts w:ascii="Cambria" w:hAnsi="Cambria"/>
          <w:sz w:val="22"/>
          <w:szCs w:val="22"/>
        </w:rPr>
        <w:t>Globe</w:t>
      </w:r>
      <w:proofErr w:type="gramEnd"/>
    </w:p>
    <w:p w14:paraId="652AF736" w14:textId="5A349F4D" w:rsidR="00EA727E" w:rsidRPr="000D5450" w:rsidRDefault="00575FF3" w:rsidP="000D5450">
      <w:pPr>
        <w:pStyle w:val="ResExpSummary"/>
        <w:shd w:val="clear" w:color="auto" w:fill="FFFFFF"/>
        <w:spacing w:before="0" w:after="0"/>
        <w:jc w:val="both"/>
        <w:rPr>
          <w:rFonts w:ascii="Cambria" w:hAnsi="Cambria"/>
          <w:sz w:val="22"/>
          <w:szCs w:val="22"/>
        </w:rPr>
      </w:pPr>
      <w:proofErr w:type="gramStart"/>
      <w:r w:rsidRPr="000D5450">
        <w:rPr>
          <w:rFonts w:ascii="Cambria" w:hAnsi="Cambria"/>
          <w:sz w:val="22"/>
          <w:szCs w:val="22"/>
        </w:rPr>
        <w:t>Client</w:t>
      </w:r>
      <w:proofErr w:type="gramEnd"/>
      <w:r w:rsidRPr="000D5450">
        <w:rPr>
          <w:rFonts w:ascii="Cambria" w:hAnsi="Cambria"/>
          <w:sz w:val="22"/>
          <w:szCs w:val="22"/>
        </w:rPr>
        <w:t xml:space="preserve"> has recently upgraded the existing SAP Landscape to ECC 6.0 and SRM 7.0. To streamline the procurement processes, SRM 7.0 Implementation has been taken up in</w:t>
      </w:r>
      <w:r w:rsidR="00EA727E" w:rsidRPr="000D5450">
        <w:rPr>
          <w:rFonts w:ascii="Cambria" w:hAnsi="Cambria"/>
          <w:sz w:val="22"/>
          <w:szCs w:val="22"/>
        </w:rPr>
        <w:t xml:space="preserve"> parallel supporting SRM 5.0</w:t>
      </w:r>
      <w:r w:rsidRPr="000D5450">
        <w:rPr>
          <w:rFonts w:ascii="Cambria" w:hAnsi="Cambria"/>
          <w:sz w:val="22"/>
          <w:szCs w:val="22"/>
        </w:rPr>
        <w:t>.</w:t>
      </w:r>
    </w:p>
    <w:p w14:paraId="3C5AC5EF" w14:textId="77777777" w:rsidR="00575FF3" w:rsidRPr="000D5450" w:rsidRDefault="00575FF3" w:rsidP="000D5450">
      <w:pPr>
        <w:pStyle w:val="ResExpSummary"/>
        <w:spacing w:before="0" w:after="0"/>
        <w:jc w:val="both"/>
        <w:rPr>
          <w:rFonts w:ascii="Cambria" w:hAnsi="Cambria"/>
          <w:sz w:val="22"/>
          <w:szCs w:val="22"/>
        </w:rPr>
      </w:pPr>
      <w:r w:rsidRPr="000D5450">
        <w:rPr>
          <w:rFonts w:ascii="Cambria" w:hAnsi="Cambria"/>
          <w:b/>
          <w:sz w:val="22"/>
          <w:szCs w:val="22"/>
        </w:rPr>
        <w:t xml:space="preserve">Role: </w:t>
      </w:r>
      <w:r w:rsidRPr="000D5450">
        <w:rPr>
          <w:rFonts w:ascii="Cambria" w:hAnsi="Cambria"/>
          <w:sz w:val="22"/>
          <w:szCs w:val="22"/>
        </w:rPr>
        <w:t xml:space="preserve">Worked as </w:t>
      </w:r>
      <w:proofErr w:type="spellStart"/>
      <w:r w:rsidR="00EA727E" w:rsidRPr="000D5450">
        <w:rPr>
          <w:rFonts w:ascii="Cambria" w:hAnsi="Cambria"/>
          <w:sz w:val="22"/>
          <w:szCs w:val="22"/>
        </w:rPr>
        <w:t>Sr.</w:t>
      </w:r>
      <w:r w:rsidRPr="000D5450">
        <w:rPr>
          <w:rFonts w:ascii="Cambria" w:hAnsi="Cambria"/>
          <w:sz w:val="22"/>
          <w:szCs w:val="22"/>
        </w:rPr>
        <w:t>SAP</w:t>
      </w:r>
      <w:proofErr w:type="spellEnd"/>
      <w:r w:rsidRPr="000D5450">
        <w:rPr>
          <w:rFonts w:ascii="Cambria" w:hAnsi="Cambria"/>
          <w:sz w:val="22"/>
          <w:szCs w:val="22"/>
        </w:rPr>
        <w:t xml:space="preserve"> SRM Consultant at Offshore to support </w:t>
      </w:r>
      <w:r w:rsidR="00EA727E" w:rsidRPr="000D5450">
        <w:rPr>
          <w:rFonts w:ascii="Cambria" w:hAnsi="Cambria"/>
          <w:sz w:val="22"/>
          <w:szCs w:val="22"/>
        </w:rPr>
        <w:t>Go live</w:t>
      </w:r>
      <w:r w:rsidRPr="000D5450">
        <w:rPr>
          <w:rFonts w:ascii="Cambria" w:hAnsi="Cambria"/>
          <w:sz w:val="22"/>
          <w:szCs w:val="22"/>
        </w:rPr>
        <w:t xml:space="preserve"> &amp; Suppor</w:t>
      </w:r>
      <w:r w:rsidR="00EA727E" w:rsidRPr="000D5450">
        <w:rPr>
          <w:rFonts w:ascii="Cambria" w:hAnsi="Cambria"/>
          <w:sz w:val="22"/>
          <w:szCs w:val="22"/>
        </w:rPr>
        <w:t xml:space="preserve">t </w:t>
      </w:r>
    </w:p>
    <w:p w14:paraId="01682A36" w14:textId="77777777" w:rsidR="00575FF3" w:rsidRPr="000D5450" w:rsidRDefault="00575FF3" w:rsidP="000D5450">
      <w:pPr>
        <w:pStyle w:val="ResExpSummary"/>
        <w:spacing w:before="0" w:after="0"/>
        <w:jc w:val="both"/>
        <w:rPr>
          <w:rFonts w:ascii="Cambria" w:hAnsi="Cambria"/>
          <w:b/>
          <w:sz w:val="22"/>
          <w:szCs w:val="22"/>
        </w:rPr>
      </w:pPr>
      <w:r w:rsidRPr="000D5450">
        <w:rPr>
          <w:rFonts w:ascii="Cambria" w:hAnsi="Cambria"/>
          <w:b/>
          <w:sz w:val="22"/>
          <w:szCs w:val="22"/>
        </w:rPr>
        <w:t xml:space="preserve">Key Responsibilities: </w:t>
      </w:r>
    </w:p>
    <w:p w14:paraId="1427F891" w14:textId="77777777" w:rsidR="00575FF3" w:rsidRPr="000D5450" w:rsidRDefault="00575FF3"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5C7786D3" w14:textId="77777777" w:rsidR="00575FF3" w:rsidRPr="000D5450" w:rsidRDefault="00575FF3"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Testing</w:t>
      </w:r>
    </w:p>
    <w:p w14:paraId="707C422D" w14:textId="77777777" w:rsidR="00575FF3" w:rsidRPr="000D5450" w:rsidRDefault="00575FF3"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Defect Resolution and solution consulting </w:t>
      </w:r>
    </w:p>
    <w:p w14:paraId="6A03A1B2" w14:textId="77777777" w:rsidR="00575FF3" w:rsidRPr="000D5450" w:rsidRDefault="00575FF3" w:rsidP="000D5450">
      <w:pPr>
        <w:pStyle w:val="ResExpSummary"/>
        <w:shd w:val="clear" w:color="auto" w:fill="FFFFFF"/>
        <w:spacing w:before="0" w:after="0"/>
        <w:jc w:val="both"/>
        <w:rPr>
          <w:rFonts w:ascii="Cambria" w:hAnsi="Cambria" w:cs="Times New Roman"/>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00EA727E" w:rsidRPr="000D5450">
        <w:rPr>
          <w:rFonts w:ascii="Cambria" w:hAnsi="Cambria" w:cs="Times New Roman"/>
          <w:sz w:val="22"/>
          <w:szCs w:val="22"/>
        </w:rPr>
        <w:t xml:space="preserve">SAP SRM </w:t>
      </w:r>
      <w:r w:rsidRPr="000D5450">
        <w:rPr>
          <w:rFonts w:ascii="Cambria" w:hAnsi="Cambria" w:cs="Times New Roman"/>
          <w:sz w:val="22"/>
          <w:szCs w:val="22"/>
        </w:rPr>
        <w:t>5.0, 7.0, SRM MDM 3.0,</w:t>
      </w:r>
      <w:r w:rsidR="00EA727E" w:rsidRPr="000D5450">
        <w:rPr>
          <w:rFonts w:ascii="Cambria" w:hAnsi="Cambria" w:cs="Times New Roman"/>
          <w:sz w:val="22"/>
          <w:szCs w:val="22"/>
        </w:rPr>
        <w:t xml:space="preserve"> SAP ECC</w:t>
      </w:r>
      <w:r w:rsidRPr="000D5450">
        <w:rPr>
          <w:rFonts w:ascii="Cambria" w:hAnsi="Cambria" w:cs="Times New Roman"/>
          <w:sz w:val="22"/>
          <w:szCs w:val="22"/>
        </w:rPr>
        <w:t xml:space="preserve"> 6.0</w:t>
      </w:r>
      <w:r w:rsidR="00EA727E" w:rsidRPr="000D5450">
        <w:rPr>
          <w:rFonts w:ascii="Cambria" w:hAnsi="Cambria" w:cs="Times New Roman"/>
          <w:sz w:val="22"/>
          <w:szCs w:val="22"/>
        </w:rPr>
        <w:t>, Solution Manager 4.0</w:t>
      </w:r>
    </w:p>
    <w:p w14:paraId="162E4EBD" w14:textId="77777777" w:rsidR="002C39FC" w:rsidRPr="000D5450" w:rsidRDefault="002C39FC" w:rsidP="000D5450">
      <w:pPr>
        <w:pStyle w:val="ResExpSummary"/>
        <w:shd w:val="clear" w:color="auto" w:fill="FFFFFF"/>
        <w:spacing w:before="0" w:after="0"/>
        <w:jc w:val="both"/>
        <w:rPr>
          <w:rFonts w:ascii="Cambria" w:hAnsi="Cambria" w:cs="Times New Roman"/>
          <w:sz w:val="22"/>
          <w:szCs w:val="22"/>
        </w:rPr>
      </w:pPr>
    </w:p>
    <w:p w14:paraId="29C2755D" w14:textId="76E26CD2"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sz w:val="22"/>
          <w:szCs w:val="22"/>
        </w:rPr>
        <w:t xml:space="preserve"> </w:t>
      </w:r>
      <w:proofErr w:type="spellStart"/>
      <w:r w:rsidRPr="000D5450">
        <w:rPr>
          <w:rFonts w:ascii="Cambria" w:hAnsi="Cambria"/>
          <w:sz w:val="22"/>
          <w:szCs w:val="22"/>
        </w:rPr>
        <w:t>Invista</w:t>
      </w:r>
      <w:proofErr w:type="spellEnd"/>
    </w:p>
    <w:p w14:paraId="6E06596D" w14:textId="50BCD486" w:rsidR="0019283E" w:rsidRPr="000D5450" w:rsidRDefault="00211DE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SAP SRM Consultant</w:t>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19283E" w:rsidRPr="000D5450">
        <w:rPr>
          <w:rFonts w:ascii="Cambria" w:hAnsi="Cambria"/>
          <w:sz w:val="22"/>
          <w:szCs w:val="22"/>
        </w:rPr>
        <w:t>April 2009 to Dec 2009</w:t>
      </w:r>
    </w:p>
    <w:p w14:paraId="71BEA6FE"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Textile Industry, Service Area: Enterprise Applications </w:t>
      </w:r>
    </w:p>
    <w:p w14:paraId="44078014" w14:textId="77777777" w:rsidR="00754D58" w:rsidRPr="000D5450" w:rsidRDefault="00754D58" w:rsidP="000D5450">
      <w:pPr>
        <w:pStyle w:val="ResSectionHeader"/>
        <w:spacing w:before="0" w:after="0"/>
        <w:jc w:val="both"/>
        <w:rPr>
          <w:rFonts w:ascii="Cambria" w:hAnsi="Cambria"/>
          <w:sz w:val="22"/>
          <w:szCs w:val="22"/>
        </w:rPr>
      </w:pPr>
    </w:p>
    <w:p w14:paraId="11F62B5B" w14:textId="35ACDF83" w:rsidR="0019283E"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07A4B6FB" w14:textId="77777777" w:rsidR="002C39FC" w:rsidRPr="000D5450" w:rsidRDefault="00713020" w:rsidP="000D5450">
      <w:pPr>
        <w:pStyle w:val="ResExpSummary"/>
        <w:shd w:val="clear" w:color="auto" w:fill="FFFFFF"/>
        <w:spacing w:before="0" w:after="0"/>
        <w:jc w:val="both"/>
        <w:rPr>
          <w:rFonts w:ascii="Cambria" w:hAnsi="Cambria"/>
          <w:sz w:val="22"/>
          <w:szCs w:val="22"/>
        </w:rPr>
      </w:pPr>
      <w:proofErr w:type="spellStart"/>
      <w:r w:rsidRPr="000D5450">
        <w:rPr>
          <w:rFonts w:ascii="Cambria" w:hAnsi="Cambria"/>
          <w:b/>
          <w:sz w:val="22"/>
          <w:szCs w:val="22"/>
        </w:rPr>
        <w:t>Invista</w:t>
      </w:r>
      <w:proofErr w:type="spellEnd"/>
      <w:r w:rsidR="002C39FC" w:rsidRPr="000D5450">
        <w:rPr>
          <w:rFonts w:ascii="Cambria" w:hAnsi="Cambria"/>
          <w:sz w:val="22"/>
          <w:szCs w:val="22"/>
        </w:rPr>
        <w:t xml:space="preserve"> is major textile manufacturer Headquartered in the United States. It is one of the world’s largest integrated fibers and polymers businesses with a global presence. </w:t>
      </w:r>
    </w:p>
    <w:p w14:paraId="550C5F73" w14:textId="77777777" w:rsidR="002C39FC" w:rsidRPr="000D5450" w:rsidRDefault="002C39FC" w:rsidP="000D5450">
      <w:pPr>
        <w:pStyle w:val="ResExpSummary"/>
        <w:shd w:val="clear" w:color="auto" w:fill="FFFFFF"/>
        <w:spacing w:before="0" w:after="0"/>
        <w:jc w:val="both"/>
        <w:rPr>
          <w:rFonts w:ascii="Cambria" w:hAnsi="Cambria"/>
          <w:sz w:val="22"/>
          <w:szCs w:val="22"/>
        </w:rPr>
      </w:pPr>
      <w:proofErr w:type="gramStart"/>
      <w:r w:rsidRPr="000D5450">
        <w:rPr>
          <w:rFonts w:ascii="Cambria" w:hAnsi="Cambria"/>
          <w:sz w:val="22"/>
          <w:szCs w:val="22"/>
        </w:rPr>
        <w:t>Client</w:t>
      </w:r>
      <w:proofErr w:type="gramEnd"/>
      <w:r w:rsidRPr="000D5450">
        <w:rPr>
          <w:rFonts w:ascii="Cambria" w:hAnsi="Cambria"/>
          <w:sz w:val="22"/>
          <w:szCs w:val="22"/>
        </w:rPr>
        <w:t xml:space="preserve"> has recently upgraded the existing SAP Landscape to ECC 5.0. To streamline the procurement processes, SRM 5.0 Implementation has been taken up. This global Procurement System is designed to integrate with five backend SAP Systems. Various functionalities of SRM Solution have been implemented. This project involved the resolution of defects existing in the current solution, which were identified during an Integration testing.</w:t>
      </w:r>
    </w:p>
    <w:p w14:paraId="0ED13E68" w14:textId="77777777" w:rsidR="00211DE5" w:rsidRPr="000D5450" w:rsidRDefault="00211DE5" w:rsidP="000D5450">
      <w:pPr>
        <w:pStyle w:val="ResExpSummary"/>
        <w:spacing w:before="0" w:after="0"/>
        <w:jc w:val="both"/>
        <w:rPr>
          <w:rFonts w:ascii="Cambria" w:hAnsi="Cambria"/>
          <w:b/>
          <w:sz w:val="22"/>
          <w:szCs w:val="22"/>
        </w:rPr>
      </w:pPr>
    </w:p>
    <w:p w14:paraId="56B69552" w14:textId="55E35F70" w:rsidR="002C39FC" w:rsidRPr="000D5450" w:rsidRDefault="002C39FC" w:rsidP="000D5450">
      <w:pPr>
        <w:pStyle w:val="ResExpSummary"/>
        <w:spacing w:before="0" w:after="0"/>
        <w:jc w:val="both"/>
        <w:rPr>
          <w:rFonts w:ascii="Cambria" w:hAnsi="Cambria"/>
          <w:sz w:val="22"/>
          <w:szCs w:val="22"/>
        </w:rPr>
      </w:pPr>
      <w:r w:rsidRPr="000D5450">
        <w:rPr>
          <w:rFonts w:ascii="Cambria" w:hAnsi="Cambria"/>
          <w:sz w:val="22"/>
          <w:szCs w:val="22"/>
        </w:rPr>
        <w:t>.</w:t>
      </w:r>
    </w:p>
    <w:p w14:paraId="358B3CC3" w14:textId="77777777" w:rsidR="002C39FC" w:rsidRPr="000D5450" w:rsidRDefault="002C39FC" w:rsidP="000D5450">
      <w:pPr>
        <w:pStyle w:val="ResExpSummary"/>
        <w:spacing w:before="0" w:after="0"/>
        <w:jc w:val="both"/>
        <w:rPr>
          <w:rFonts w:ascii="Cambria" w:hAnsi="Cambria"/>
          <w:b/>
          <w:sz w:val="22"/>
          <w:szCs w:val="22"/>
        </w:rPr>
      </w:pPr>
      <w:r w:rsidRPr="000D5450">
        <w:rPr>
          <w:rFonts w:ascii="Cambria" w:hAnsi="Cambria"/>
          <w:b/>
          <w:sz w:val="22"/>
          <w:szCs w:val="22"/>
        </w:rPr>
        <w:t xml:space="preserve">Key Responsibilities: </w:t>
      </w:r>
    </w:p>
    <w:p w14:paraId="39A6D3BD" w14:textId="77777777" w:rsidR="002C39FC" w:rsidRPr="000D5450" w:rsidRDefault="002C39F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5015DDC4" w14:textId="41B07FED" w:rsidR="002C39FC" w:rsidRPr="000D5450" w:rsidRDefault="005701DD"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Backend </w:t>
      </w:r>
      <w:r w:rsidR="002C39FC" w:rsidRPr="000D5450">
        <w:rPr>
          <w:rFonts w:ascii="Cambria" w:hAnsi="Cambria"/>
          <w:sz w:val="22"/>
          <w:szCs w:val="22"/>
        </w:rPr>
        <w:t xml:space="preserve">Integration </w:t>
      </w:r>
      <w:r w:rsidRPr="000D5450">
        <w:rPr>
          <w:rFonts w:ascii="Cambria" w:hAnsi="Cambria"/>
          <w:sz w:val="22"/>
          <w:szCs w:val="22"/>
        </w:rPr>
        <w:t xml:space="preserve">and FUT/SIT and Supporting UAT </w:t>
      </w:r>
      <w:r w:rsidR="002C39FC" w:rsidRPr="000D5450">
        <w:rPr>
          <w:rFonts w:ascii="Cambria" w:hAnsi="Cambria"/>
          <w:sz w:val="22"/>
          <w:szCs w:val="22"/>
        </w:rPr>
        <w:t>Testing</w:t>
      </w:r>
    </w:p>
    <w:p w14:paraId="71E97574" w14:textId="77777777" w:rsidR="002C39FC" w:rsidRPr="000D5450" w:rsidRDefault="002C39F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Go-live </w:t>
      </w:r>
      <w:proofErr w:type="gramStart"/>
      <w:r w:rsidRPr="000D5450">
        <w:rPr>
          <w:rFonts w:ascii="Cambria" w:hAnsi="Cambria"/>
          <w:sz w:val="22"/>
          <w:szCs w:val="22"/>
        </w:rPr>
        <w:t>Preparation</w:t>
      </w:r>
      <w:proofErr w:type="gramEnd"/>
      <w:r w:rsidRPr="000D5450">
        <w:rPr>
          <w:rFonts w:ascii="Cambria" w:hAnsi="Cambria"/>
          <w:sz w:val="22"/>
          <w:szCs w:val="22"/>
        </w:rPr>
        <w:t xml:space="preserve"> </w:t>
      </w:r>
    </w:p>
    <w:p w14:paraId="244BC766" w14:textId="5F04C5B4" w:rsidR="002C39FC" w:rsidRPr="000D5450" w:rsidRDefault="00A37C4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Post </w:t>
      </w:r>
      <w:r w:rsidR="002C39FC" w:rsidRPr="000D5450">
        <w:rPr>
          <w:rFonts w:ascii="Cambria" w:hAnsi="Cambria"/>
          <w:sz w:val="22"/>
          <w:szCs w:val="22"/>
        </w:rPr>
        <w:t xml:space="preserve">Go-live Support </w:t>
      </w:r>
    </w:p>
    <w:p w14:paraId="0A2D4908" w14:textId="77777777" w:rsidR="002C39FC" w:rsidRPr="000D5450" w:rsidRDefault="002C39F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Roll-Out Preparation</w:t>
      </w:r>
    </w:p>
    <w:p w14:paraId="06577B7F" w14:textId="77777777" w:rsidR="002C39FC" w:rsidRPr="000D5450" w:rsidRDefault="002C39FC"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Defect Resolution and solution consulting </w:t>
      </w:r>
    </w:p>
    <w:p w14:paraId="65296477" w14:textId="0AB870DE" w:rsidR="002C39FC" w:rsidRPr="000D5450" w:rsidRDefault="002C39FC" w:rsidP="000D5450">
      <w:pPr>
        <w:pStyle w:val="ResExpSummary"/>
        <w:shd w:val="clear" w:color="auto" w:fill="FFFFFF"/>
        <w:spacing w:before="0" w:after="0"/>
        <w:jc w:val="both"/>
        <w:rPr>
          <w:rFonts w:ascii="Cambria" w:hAnsi="Cambria" w:cs="Times New Roman"/>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SAP SRM 5.0,</w:t>
      </w:r>
      <w:r w:rsidR="00437780" w:rsidRPr="000D5450">
        <w:rPr>
          <w:rFonts w:ascii="Cambria" w:hAnsi="Cambria" w:cs="Times New Roman"/>
          <w:sz w:val="22"/>
          <w:szCs w:val="22"/>
        </w:rPr>
        <w:t xml:space="preserve"> SRM MDM Catalog</w:t>
      </w:r>
      <w:r w:rsidRPr="000D5450">
        <w:rPr>
          <w:rFonts w:ascii="Cambria" w:hAnsi="Cambria" w:cs="Times New Roman"/>
          <w:sz w:val="22"/>
          <w:szCs w:val="22"/>
        </w:rPr>
        <w:t>,</w:t>
      </w:r>
      <w:r w:rsidR="00437780" w:rsidRPr="000D5450">
        <w:rPr>
          <w:rFonts w:ascii="Cambria" w:hAnsi="Cambria" w:cs="Times New Roman"/>
          <w:sz w:val="22"/>
          <w:szCs w:val="22"/>
        </w:rPr>
        <w:t xml:space="preserve"> SAP ECC,</w:t>
      </w:r>
      <w:r w:rsidRPr="000D5450">
        <w:rPr>
          <w:rFonts w:ascii="Cambria" w:hAnsi="Cambria" w:cs="Times New Roman"/>
          <w:sz w:val="22"/>
          <w:szCs w:val="22"/>
        </w:rPr>
        <w:t xml:space="preserve"> Solution Manager 4.0</w:t>
      </w:r>
    </w:p>
    <w:p w14:paraId="00002551" w14:textId="77777777" w:rsidR="002C39FC" w:rsidRPr="000D5450" w:rsidRDefault="002C39FC" w:rsidP="000D5450">
      <w:pPr>
        <w:pStyle w:val="ResExpSummary"/>
        <w:shd w:val="clear" w:color="auto" w:fill="FFFFFF"/>
        <w:spacing w:before="0" w:after="0"/>
        <w:jc w:val="both"/>
        <w:rPr>
          <w:rFonts w:ascii="Cambria" w:hAnsi="Cambria"/>
          <w:sz w:val="22"/>
          <w:szCs w:val="22"/>
        </w:rPr>
      </w:pPr>
    </w:p>
    <w:p w14:paraId="3EC995B6" w14:textId="64F9C869"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lastRenderedPageBreak/>
        <w:t xml:space="preserve">Client </w:t>
      </w:r>
      <w:r w:rsidRPr="000D5450">
        <w:rPr>
          <w:rFonts w:ascii="Cambria" w:hAnsi="Cambria"/>
          <w:color w:val="000000"/>
          <w:sz w:val="22"/>
          <w:szCs w:val="22"/>
          <w:lang w:val="en-IN" w:eastAsia="en-IN"/>
        </w:rPr>
        <w:tab/>
        <w:t>:</w:t>
      </w:r>
      <w:r w:rsidRPr="000D5450">
        <w:rPr>
          <w:rFonts w:ascii="Cambria" w:hAnsi="Cambria"/>
          <w:sz w:val="22"/>
          <w:szCs w:val="22"/>
        </w:rPr>
        <w:t xml:space="preserve"> Pratt &amp; Whittney</w:t>
      </w:r>
    </w:p>
    <w:p w14:paraId="2883688D" w14:textId="43E3AB93" w:rsidR="001D0FDE" w:rsidRPr="000D5450" w:rsidRDefault="00211DE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SAP SRM Consultant</w:t>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Pr="000D5450">
        <w:rPr>
          <w:rFonts w:ascii="Cambria" w:hAnsi="Cambria"/>
          <w:sz w:val="22"/>
          <w:szCs w:val="22"/>
        </w:rPr>
        <w:tab/>
      </w:r>
      <w:r w:rsidR="001D0FDE" w:rsidRPr="000D5450">
        <w:rPr>
          <w:rFonts w:ascii="Cambria" w:hAnsi="Cambria"/>
          <w:sz w:val="22"/>
          <w:szCs w:val="22"/>
        </w:rPr>
        <w:t>August 2008 to April 2009</w:t>
      </w:r>
    </w:p>
    <w:p w14:paraId="511B808F"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Aerospace, Service Area: Enterprise Applications </w:t>
      </w:r>
    </w:p>
    <w:p w14:paraId="271FDC8C" w14:textId="6F14BA27" w:rsidR="00754D58" w:rsidRPr="000D5450" w:rsidRDefault="00754D58" w:rsidP="000D5450">
      <w:pPr>
        <w:pStyle w:val="ResSectionHeader"/>
        <w:spacing w:before="0" w:after="0"/>
        <w:jc w:val="both"/>
        <w:rPr>
          <w:rFonts w:ascii="Cambria" w:hAnsi="Cambria"/>
          <w:sz w:val="22"/>
          <w:szCs w:val="22"/>
        </w:rPr>
      </w:pPr>
    </w:p>
    <w:p w14:paraId="55829496" w14:textId="77777777" w:rsidR="00754D58" w:rsidRPr="000D5450" w:rsidRDefault="00754D58" w:rsidP="000D5450">
      <w:pPr>
        <w:pStyle w:val="ResSectionHeader"/>
        <w:spacing w:before="0" w:after="0"/>
        <w:jc w:val="both"/>
        <w:rPr>
          <w:rFonts w:ascii="Cambria" w:hAnsi="Cambria"/>
          <w:sz w:val="22"/>
          <w:szCs w:val="22"/>
        </w:rPr>
      </w:pPr>
    </w:p>
    <w:p w14:paraId="544EA4B8" w14:textId="5CF8F2AC" w:rsidR="001D0FDE"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6811F9DD" w14:textId="320E9FFD" w:rsidR="001D0FDE" w:rsidRPr="000D5450" w:rsidRDefault="001D0FDE"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Pratt &amp; Whittney</w:t>
      </w:r>
      <w:r w:rsidRPr="000D5450">
        <w:rPr>
          <w:rFonts w:ascii="Cambria" w:hAnsi="Cambria"/>
          <w:sz w:val="22"/>
          <w:szCs w:val="22"/>
        </w:rPr>
        <w:t xml:space="preserve"> is one of biggest Aerospace Company in USA, </w:t>
      </w:r>
      <w:r w:rsidR="006C6E2D" w:rsidRPr="000D5450">
        <w:rPr>
          <w:rFonts w:ascii="Cambria" w:hAnsi="Cambria"/>
          <w:sz w:val="22"/>
          <w:szCs w:val="22"/>
        </w:rPr>
        <w:t xml:space="preserve">belong to the UTC group, </w:t>
      </w:r>
      <w:r w:rsidRPr="000D5450">
        <w:rPr>
          <w:rFonts w:ascii="Cambria" w:hAnsi="Cambria"/>
          <w:sz w:val="22"/>
          <w:szCs w:val="22"/>
        </w:rPr>
        <w:t xml:space="preserve">my SAP SRM 5.0 Solution to replace the current Azure procurement system.  The strategic advantages of </w:t>
      </w:r>
      <w:proofErr w:type="gramStart"/>
      <w:r w:rsidRPr="000D5450">
        <w:rPr>
          <w:rFonts w:ascii="Cambria" w:hAnsi="Cambria"/>
          <w:sz w:val="22"/>
          <w:szCs w:val="22"/>
        </w:rPr>
        <w:t>solution</w:t>
      </w:r>
      <w:proofErr w:type="gramEnd"/>
      <w:r w:rsidRPr="000D5450">
        <w:rPr>
          <w:rFonts w:ascii="Cambria" w:hAnsi="Cambria"/>
          <w:sz w:val="22"/>
          <w:szCs w:val="22"/>
        </w:rPr>
        <w:t xml:space="preserve"> like Sourcing, Contract Management and Supplier Integration </w:t>
      </w:r>
      <w:proofErr w:type="gramStart"/>
      <w:r w:rsidRPr="000D5450">
        <w:rPr>
          <w:rFonts w:ascii="Cambria" w:hAnsi="Cambria"/>
          <w:sz w:val="22"/>
          <w:szCs w:val="22"/>
        </w:rPr>
        <w:t>has</w:t>
      </w:r>
      <w:proofErr w:type="gramEnd"/>
      <w:r w:rsidRPr="000D5450">
        <w:rPr>
          <w:rFonts w:ascii="Cambria" w:hAnsi="Cambria"/>
          <w:sz w:val="22"/>
          <w:szCs w:val="22"/>
        </w:rPr>
        <w:t xml:space="preserve"> been implemented apart from the Indirect Procurement Process in the Enterprise Buyer.</w:t>
      </w:r>
    </w:p>
    <w:p w14:paraId="1B7BA3F5" w14:textId="77777777" w:rsidR="00211DE5" w:rsidRPr="000D5450" w:rsidRDefault="00211DE5" w:rsidP="000D5450">
      <w:pPr>
        <w:pStyle w:val="ResExpSummary"/>
        <w:shd w:val="clear" w:color="auto" w:fill="FFFFFF"/>
        <w:spacing w:before="0" w:after="0"/>
        <w:jc w:val="both"/>
        <w:rPr>
          <w:rFonts w:ascii="Cambria" w:hAnsi="Cambria"/>
          <w:b/>
          <w:sz w:val="22"/>
          <w:szCs w:val="22"/>
        </w:rPr>
      </w:pPr>
    </w:p>
    <w:p w14:paraId="1101A53B" w14:textId="1039FBC0" w:rsidR="001D0FDE" w:rsidRPr="000D5450" w:rsidRDefault="001D0FDE"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072C7492" w14:textId="77777777" w:rsidR="001D0FDE" w:rsidRPr="000D5450" w:rsidRDefault="001D0FD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4F80B7FD" w14:textId="4DDF60A9" w:rsidR="001D0FDE" w:rsidRPr="000D5450" w:rsidRDefault="001D0FD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0D8C1A46" w14:textId="390D90F0" w:rsidR="009F5275" w:rsidRPr="000D5450" w:rsidRDefault="009F527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Implemented Extended Classic Scenario with MDM Catalog </w:t>
      </w:r>
      <w:proofErr w:type="gramStart"/>
      <w:r w:rsidRPr="000D5450">
        <w:rPr>
          <w:rFonts w:ascii="Cambria" w:hAnsi="Cambria"/>
          <w:sz w:val="22"/>
          <w:szCs w:val="22"/>
        </w:rPr>
        <w:t>solution</w:t>
      </w:r>
      <w:proofErr w:type="gramEnd"/>
    </w:p>
    <w:p w14:paraId="587E1BA1" w14:textId="12C8B665" w:rsidR="009F5275" w:rsidRPr="000D5450" w:rsidRDefault="009F5275"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Contract Management and Sourcing Processes</w:t>
      </w:r>
    </w:p>
    <w:p w14:paraId="181F5288" w14:textId="77777777" w:rsidR="001D0FDE" w:rsidRPr="000D5450" w:rsidRDefault="001D0FD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04ADFB49" w14:textId="77777777" w:rsidR="001D0FDE" w:rsidRPr="000D5450" w:rsidRDefault="001D0FD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218DC4C3" w14:textId="77777777" w:rsidR="001D0FDE" w:rsidRPr="000D5450" w:rsidRDefault="001D0FD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56C22AE1" w14:textId="5B3FC84A" w:rsidR="001D0FDE" w:rsidRPr="000D5450" w:rsidRDefault="001D0FDE" w:rsidP="000D5450">
      <w:pPr>
        <w:pStyle w:val="ResExpSummary"/>
        <w:shd w:val="clear" w:color="auto" w:fill="FFFFFF"/>
        <w:spacing w:before="0" w:after="0"/>
        <w:jc w:val="both"/>
        <w:rPr>
          <w:rFonts w:ascii="Cambria" w:hAnsi="Cambria" w:cs="Times New Roman"/>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ECC 5.0, SRM 5.0</w:t>
      </w:r>
      <w:r w:rsidR="00C674E5" w:rsidRPr="000D5450">
        <w:rPr>
          <w:rFonts w:ascii="Cambria" w:hAnsi="Cambria" w:cs="Times New Roman"/>
          <w:sz w:val="22"/>
          <w:szCs w:val="22"/>
        </w:rPr>
        <w:t>, MDM Catalog</w:t>
      </w:r>
    </w:p>
    <w:p w14:paraId="1D81A91F" w14:textId="77777777" w:rsidR="0019283E" w:rsidRPr="000D5450" w:rsidRDefault="0019283E" w:rsidP="000D5450">
      <w:pPr>
        <w:pStyle w:val="ResSectionHeader"/>
        <w:spacing w:before="0" w:after="0"/>
        <w:jc w:val="both"/>
        <w:rPr>
          <w:rFonts w:ascii="Cambria" w:hAnsi="Cambria"/>
          <w:sz w:val="22"/>
          <w:szCs w:val="22"/>
        </w:rPr>
      </w:pPr>
    </w:p>
    <w:p w14:paraId="0A18CD2F" w14:textId="1ABD521D"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sz w:val="22"/>
          <w:szCs w:val="22"/>
        </w:rPr>
        <w:t xml:space="preserve"> GSK</w:t>
      </w:r>
    </w:p>
    <w:p w14:paraId="1BA49568" w14:textId="3443AC9A" w:rsidR="005C124E" w:rsidRPr="000D5450" w:rsidRDefault="00211DE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SAP SRM Consultant</w:t>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Pr="000D5450">
        <w:rPr>
          <w:rFonts w:ascii="Cambria" w:hAnsi="Cambria"/>
          <w:sz w:val="22"/>
          <w:szCs w:val="22"/>
        </w:rPr>
        <w:tab/>
      </w:r>
      <w:r w:rsidR="00754D58" w:rsidRPr="000D5450">
        <w:rPr>
          <w:rFonts w:ascii="Cambria" w:hAnsi="Cambria"/>
          <w:sz w:val="22"/>
          <w:szCs w:val="22"/>
        </w:rPr>
        <w:t>March 2007 to July 2008</w:t>
      </w:r>
    </w:p>
    <w:p w14:paraId="52BA5390"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Pharmaceutical Industry, Service Area: Enterprise Applications </w:t>
      </w:r>
    </w:p>
    <w:p w14:paraId="576181B8" w14:textId="77777777" w:rsidR="00754D58" w:rsidRPr="000D5450" w:rsidRDefault="00754D58" w:rsidP="000D5450">
      <w:pPr>
        <w:pStyle w:val="ResSectionHeader"/>
        <w:spacing w:before="0" w:after="0"/>
        <w:jc w:val="both"/>
        <w:rPr>
          <w:rFonts w:ascii="Cambria" w:hAnsi="Cambria"/>
          <w:sz w:val="22"/>
          <w:szCs w:val="22"/>
        </w:rPr>
      </w:pPr>
    </w:p>
    <w:p w14:paraId="6B7AA7CE" w14:textId="02B1216C" w:rsidR="002A0AAB" w:rsidRPr="000D5450" w:rsidRDefault="002A0AAB"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14046E3B" w14:textId="5E829E38" w:rsidR="005C124E" w:rsidRPr="000D5450" w:rsidRDefault="00E9035A"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GSK</w:t>
      </w:r>
      <w:r w:rsidR="005C124E" w:rsidRPr="000D5450">
        <w:rPr>
          <w:rFonts w:ascii="Cambria" w:hAnsi="Cambria"/>
          <w:sz w:val="22"/>
          <w:szCs w:val="22"/>
        </w:rPr>
        <w:t xml:space="preserve"> is </w:t>
      </w:r>
      <w:proofErr w:type="gramStart"/>
      <w:r w:rsidR="005C124E" w:rsidRPr="000D5450">
        <w:rPr>
          <w:rFonts w:ascii="Cambria" w:hAnsi="Cambria"/>
          <w:sz w:val="22"/>
          <w:szCs w:val="22"/>
        </w:rPr>
        <w:t>major</w:t>
      </w:r>
      <w:proofErr w:type="gramEnd"/>
      <w:r w:rsidR="005C124E" w:rsidRPr="000D5450">
        <w:rPr>
          <w:rFonts w:ascii="Cambria" w:hAnsi="Cambria"/>
          <w:sz w:val="22"/>
          <w:szCs w:val="22"/>
        </w:rPr>
        <w:t xml:space="preserve"> Pharmaceutical </w:t>
      </w:r>
      <w:r w:rsidR="00310E3C" w:rsidRPr="000D5450">
        <w:rPr>
          <w:rFonts w:ascii="Cambria" w:hAnsi="Cambria"/>
          <w:sz w:val="22"/>
          <w:szCs w:val="22"/>
        </w:rPr>
        <w:t>Manufacturer</w:t>
      </w:r>
      <w:r w:rsidR="005C124E" w:rsidRPr="000D5450">
        <w:rPr>
          <w:rFonts w:ascii="Cambria" w:hAnsi="Cambria"/>
          <w:sz w:val="22"/>
          <w:szCs w:val="22"/>
        </w:rPr>
        <w:t xml:space="preserve"> Headquartered in the UK and major business operations across US. World’s leading research-based pharmaceutical and health care companies. </w:t>
      </w:r>
    </w:p>
    <w:p w14:paraId="090590CC" w14:textId="176DF28D" w:rsidR="005C124E" w:rsidRPr="000D5450" w:rsidRDefault="00D95284" w:rsidP="000D5450">
      <w:pPr>
        <w:pStyle w:val="ResExpSummary"/>
        <w:shd w:val="clear" w:color="auto" w:fill="FFFFFF"/>
        <w:spacing w:before="0" w:after="0"/>
        <w:jc w:val="both"/>
        <w:rPr>
          <w:rFonts w:ascii="Cambria" w:hAnsi="Cambria"/>
          <w:sz w:val="22"/>
          <w:szCs w:val="22"/>
        </w:rPr>
      </w:pPr>
      <w:r w:rsidRPr="000D5450">
        <w:rPr>
          <w:rFonts w:ascii="Cambria" w:hAnsi="Cambria"/>
          <w:sz w:val="22"/>
          <w:szCs w:val="22"/>
        </w:rPr>
        <w:t xml:space="preserve">Support and Roll-outs </w:t>
      </w:r>
      <w:r w:rsidR="00380F9C" w:rsidRPr="000D5450">
        <w:rPr>
          <w:rFonts w:ascii="Cambria" w:hAnsi="Cambria"/>
          <w:sz w:val="22"/>
          <w:szCs w:val="22"/>
        </w:rPr>
        <w:t>– Procurement Landscape with</w:t>
      </w:r>
      <w:r w:rsidR="005C124E" w:rsidRPr="000D5450">
        <w:rPr>
          <w:rFonts w:ascii="Cambria" w:hAnsi="Cambria"/>
          <w:sz w:val="22"/>
          <w:szCs w:val="22"/>
        </w:rPr>
        <w:t xml:space="preserve"> SRM 4.0 and SRM 5.0 </w:t>
      </w:r>
      <w:r w:rsidR="00380F9C" w:rsidRPr="000D5450">
        <w:rPr>
          <w:rFonts w:ascii="Cambria" w:hAnsi="Cambria"/>
          <w:sz w:val="22"/>
          <w:szCs w:val="22"/>
        </w:rPr>
        <w:t>integrated to SAP R/3 and ECC systems</w:t>
      </w:r>
      <w:r w:rsidR="005C124E" w:rsidRPr="000D5450">
        <w:rPr>
          <w:rFonts w:ascii="Cambria" w:hAnsi="Cambria"/>
          <w:sz w:val="22"/>
          <w:szCs w:val="22"/>
        </w:rPr>
        <w:t>.</w:t>
      </w:r>
    </w:p>
    <w:p w14:paraId="087979A4" w14:textId="77777777" w:rsidR="005C124E" w:rsidRPr="000D5450" w:rsidRDefault="005C124E" w:rsidP="000D5450">
      <w:pPr>
        <w:pStyle w:val="ResExpSummary"/>
        <w:spacing w:before="0" w:after="0"/>
        <w:jc w:val="both"/>
        <w:rPr>
          <w:rFonts w:ascii="Cambria" w:hAnsi="Cambria"/>
          <w:b/>
          <w:sz w:val="22"/>
          <w:szCs w:val="22"/>
        </w:rPr>
      </w:pPr>
      <w:r w:rsidRPr="000D5450">
        <w:rPr>
          <w:rFonts w:ascii="Cambria" w:hAnsi="Cambria"/>
          <w:b/>
          <w:sz w:val="22"/>
          <w:szCs w:val="22"/>
        </w:rPr>
        <w:t xml:space="preserve">Key Responsibilities: </w:t>
      </w:r>
    </w:p>
    <w:p w14:paraId="373C3323" w14:textId="6424C48D" w:rsidR="005C124E" w:rsidRPr="000D5450" w:rsidRDefault="005C124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r w:rsidR="009E763F" w:rsidRPr="000D5450">
        <w:rPr>
          <w:rFonts w:ascii="Cambria" w:hAnsi="Cambria"/>
          <w:sz w:val="22"/>
          <w:szCs w:val="22"/>
        </w:rPr>
        <w:t xml:space="preserve"> – Classic and Extended Classic Scenarios </w:t>
      </w:r>
    </w:p>
    <w:p w14:paraId="71953F3E" w14:textId="3AD1DDAA" w:rsidR="009E763F" w:rsidRPr="000D5450" w:rsidRDefault="009E763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User and Organization structure management</w:t>
      </w:r>
    </w:p>
    <w:p w14:paraId="20318B5E" w14:textId="015C1713" w:rsidR="009E763F" w:rsidRPr="000D5450" w:rsidRDefault="009E763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Materials and Supplier Master Data Integrations</w:t>
      </w:r>
    </w:p>
    <w:p w14:paraId="44EDD8EB" w14:textId="1AC6389F" w:rsidR="009E763F" w:rsidRPr="000D5450" w:rsidRDefault="009E763F"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Contract Management Processes – Operational </w:t>
      </w:r>
    </w:p>
    <w:p w14:paraId="62350BD6" w14:textId="47ED68C8" w:rsidR="00BD7A5B" w:rsidRPr="000D5450" w:rsidRDefault="00BD7A5B"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Sustain and </w:t>
      </w:r>
      <w:proofErr w:type="gramStart"/>
      <w:r w:rsidRPr="000D5450">
        <w:rPr>
          <w:rFonts w:ascii="Cambria" w:hAnsi="Cambria"/>
          <w:sz w:val="22"/>
          <w:szCs w:val="22"/>
        </w:rPr>
        <w:t>Roll-Outs</w:t>
      </w:r>
      <w:proofErr w:type="gramEnd"/>
    </w:p>
    <w:p w14:paraId="1B82A626" w14:textId="77777777" w:rsidR="005C124E" w:rsidRPr="000D5450" w:rsidRDefault="005C124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Integration Testing</w:t>
      </w:r>
    </w:p>
    <w:p w14:paraId="7E2CD0E0" w14:textId="77777777" w:rsidR="005C124E" w:rsidRPr="000D5450" w:rsidRDefault="005C124E"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 xml:space="preserve">Defect Resolution and solution consulting </w:t>
      </w:r>
    </w:p>
    <w:p w14:paraId="18560FBF" w14:textId="0486C149" w:rsidR="005C124E" w:rsidRPr="000D5450" w:rsidRDefault="005C124E" w:rsidP="000D5450">
      <w:pPr>
        <w:pStyle w:val="ResExpSummary"/>
        <w:shd w:val="clear" w:color="auto" w:fill="FFFFFF"/>
        <w:spacing w:before="0" w:after="0"/>
        <w:jc w:val="both"/>
        <w:rPr>
          <w:rFonts w:ascii="Cambria" w:hAnsi="Cambria" w:cs="Times New Roman"/>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00380F9C" w:rsidRPr="000D5450">
        <w:rPr>
          <w:rFonts w:ascii="Cambria" w:hAnsi="Cambria" w:cs="Times New Roman"/>
          <w:sz w:val="22"/>
          <w:szCs w:val="22"/>
        </w:rPr>
        <w:t>SAP SRM 4.0, 5.0</w:t>
      </w:r>
      <w:r w:rsidRPr="000D5450">
        <w:rPr>
          <w:rFonts w:ascii="Cambria" w:hAnsi="Cambria" w:cs="Times New Roman"/>
          <w:sz w:val="22"/>
          <w:szCs w:val="22"/>
        </w:rPr>
        <w:t>, SRM MDM 3.0,</w:t>
      </w:r>
      <w:r w:rsidR="00C55D37" w:rsidRPr="000D5450">
        <w:rPr>
          <w:rFonts w:ascii="Cambria" w:hAnsi="Cambria" w:cs="Times New Roman"/>
          <w:sz w:val="22"/>
          <w:szCs w:val="22"/>
        </w:rPr>
        <w:t xml:space="preserve"> SAP R/3 4.7E, 5.0, 6.0</w:t>
      </w:r>
      <w:r w:rsidRPr="000D5450">
        <w:rPr>
          <w:rFonts w:ascii="Cambria" w:hAnsi="Cambria" w:cs="Times New Roman"/>
          <w:sz w:val="22"/>
          <w:szCs w:val="22"/>
        </w:rPr>
        <w:t xml:space="preserve"> </w:t>
      </w:r>
      <w:proofErr w:type="gramStart"/>
      <w:r w:rsidRPr="000D5450">
        <w:rPr>
          <w:rFonts w:ascii="Cambria" w:hAnsi="Cambria" w:cs="Times New Roman"/>
          <w:sz w:val="22"/>
          <w:szCs w:val="22"/>
        </w:rPr>
        <w:t>Remedy</w:t>
      </w:r>
      <w:proofErr w:type="gramEnd"/>
      <w:r w:rsidRPr="000D5450">
        <w:rPr>
          <w:rFonts w:ascii="Cambria" w:hAnsi="Cambria" w:cs="Times New Roman"/>
          <w:sz w:val="22"/>
          <w:szCs w:val="22"/>
        </w:rPr>
        <w:t xml:space="preserve"> </w:t>
      </w:r>
    </w:p>
    <w:p w14:paraId="37EA520D" w14:textId="18EF7BE2" w:rsidR="00211DE5" w:rsidRPr="000D5450" w:rsidRDefault="00211DE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sz w:val="22"/>
          <w:szCs w:val="22"/>
        </w:rPr>
        <w:t xml:space="preserve"> Ericsson</w:t>
      </w:r>
    </w:p>
    <w:p w14:paraId="6DE3C9CF" w14:textId="3496EC43" w:rsidR="00702BC0" w:rsidRPr="000D5450" w:rsidRDefault="00211DE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SAP SRM Consultant</w:t>
      </w:r>
      <w:r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02BC0" w:rsidRPr="000D5450">
        <w:rPr>
          <w:rFonts w:ascii="Cambria" w:hAnsi="Cambria"/>
          <w:sz w:val="22"/>
          <w:szCs w:val="22"/>
        </w:rPr>
        <w:t>May 2006 to March 2007</w:t>
      </w:r>
    </w:p>
    <w:p w14:paraId="1417E01B"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Telecom, Service Area: Enterprise Applications </w:t>
      </w:r>
    </w:p>
    <w:p w14:paraId="25195D3D" w14:textId="77777777" w:rsidR="002A0AAB" w:rsidRPr="000D5450" w:rsidRDefault="002A0AAB" w:rsidP="000D5450">
      <w:pPr>
        <w:pStyle w:val="ResSectionHeader"/>
        <w:spacing w:before="0" w:after="0"/>
        <w:jc w:val="both"/>
        <w:rPr>
          <w:rFonts w:ascii="Cambria" w:hAnsi="Cambria"/>
          <w:sz w:val="22"/>
          <w:szCs w:val="22"/>
        </w:rPr>
      </w:pPr>
    </w:p>
    <w:p w14:paraId="56C20A8D" w14:textId="2CF3EEB5" w:rsidR="00702BC0" w:rsidRPr="000D5450" w:rsidRDefault="002A0AAB"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6D1BA2E7" w14:textId="77777777" w:rsidR="00702BC0" w:rsidRPr="000D5450" w:rsidRDefault="00702BC0"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Ericsson</w:t>
      </w:r>
      <w:r w:rsidRPr="000D5450">
        <w:rPr>
          <w:rFonts w:ascii="Cambria" w:hAnsi="Cambria"/>
          <w:sz w:val="22"/>
          <w:szCs w:val="22"/>
        </w:rPr>
        <w:t xml:space="preserve"> is one of biggest Telecommunication and Manufacturer in Europe.</w:t>
      </w:r>
    </w:p>
    <w:p w14:paraId="58457665" w14:textId="77777777" w:rsidR="00702BC0" w:rsidRPr="000D5450" w:rsidRDefault="00702BC0" w:rsidP="000D5450">
      <w:pPr>
        <w:pStyle w:val="ResExpSummary"/>
        <w:spacing w:before="0" w:after="0"/>
        <w:jc w:val="both"/>
        <w:rPr>
          <w:rFonts w:ascii="Cambria" w:hAnsi="Cambria"/>
          <w:sz w:val="22"/>
          <w:szCs w:val="22"/>
        </w:rPr>
      </w:pPr>
      <w:r w:rsidRPr="000D5450">
        <w:rPr>
          <w:rFonts w:ascii="Cambria" w:hAnsi="Cambria"/>
          <w:sz w:val="22"/>
          <w:szCs w:val="22"/>
        </w:rPr>
        <w:t>Supported ERP landscape for P2P process for their indirect procurement needs.</w:t>
      </w:r>
    </w:p>
    <w:p w14:paraId="7F1297B0" w14:textId="77777777" w:rsidR="00702BC0" w:rsidRPr="000D5450" w:rsidRDefault="00702BC0" w:rsidP="000D5450">
      <w:pPr>
        <w:pStyle w:val="ResExpSummary"/>
        <w:spacing w:before="0" w:after="0"/>
        <w:jc w:val="both"/>
        <w:rPr>
          <w:rFonts w:ascii="Cambria" w:hAnsi="Cambria"/>
          <w:sz w:val="22"/>
          <w:szCs w:val="22"/>
        </w:rPr>
      </w:pPr>
    </w:p>
    <w:p w14:paraId="07523F44" w14:textId="77777777" w:rsidR="00702BC0" w:rsidRPr="000D5450" w:rsidRDefault="00702BC0"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7951BEC9"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50110FDE"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399A9263"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lastRenderedPageBreak/>
        <w:t>Understanding the Process Gap</w:t>
      </w:r>
    </w:p>
    <w:p w14:paraId="79EEB887"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Design Functional Specifications for Development</w:t>
      </w:r>
    </w:p>
    <w:p w14:paraId="562A07B5"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Collaborating with Business Leads</w:t>
      </w:r>
    </w:p>
    <w:p w14:paraId="25767D8D" w14:textId="77777777" w:rsidR="00702BC0" w:rsidRPr="000D5450" w:rsidRDefault="00702BC0"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ECC 4.7E, SRM 4.0, IBX Catalog</w:t>
      </w:r>
    </w:p>
    <w:p w14:paraId="2753FE7F" w14:textId="77777777" w:rsidR="00702BC0" w:rsidRPr="000D5450" w:rsidRDefault="00702BC0" w:rsidP="000D5450">
      <w:pPr>
        <w:jc w:val="both"/>
        <w:rPr>
          <w:rFonts w:ascii="Cambria" w:hAnsi="Cambria"/>
          <w:sz w:val="22"/>
          <w:szCs w:val="22"/>
        </w:rPr>
      </w:pPr>
    </w:p>
    <w:p w14:paraId="2DCFE499" w14:textId="3CDB2318" w:rsidR="00F43DA5" w:rsidRPr="000D5450" w:rsidRDefault="00F43DA5" w:rsidP="000D5450">
      <w:pPr>
        <w:pStyle w:val="ResSectionHeader"/>
        <w:spacing w:before="0" w:after="0"/>
        <w:jc w:val="both"/>
        <w:rPr>
          <w:rFonts w:ascii="Cambria" w:hAnsi="Cambria"/>
          <w:sz w:val="22"/>
          <w:szCs w:val="22"/>
        </w:rPr>
      </w:pPr>
      <w:r w:rsidRPr="000D5450">
        <w:rPr>
          <w:rFonts w:ascii="Cambria" w:hAnsi="Cambria"/>
          <w:color w:val="000000"/>
          <w:sz w:val="22"/>
          <w:szCs w:val="22"/>
          <w:lang w:val="en-IN" w:eastAsia="en-IN"/>
        </w:rPr>
        <w:t xml:space="preserve">Client </w:t>
      </w:r>
      <w:r w:rsidRPr="000D5450">
        <w:rPr>
          <w:rFonts w:ascii="Cambria" w:hAnsi="Cambria"/>
          <w:color w:val="000000"/>
          <w:sz w:val="22"/>
          <w:szCs w:val="22"/>
          <w:lang w:val="en-IN" w:eastAsia="en-IN"/>
        </w:rPr>
        <w:tab/>
        <w:t>:</w:t>
      </w:r>
      <w:r w:rsidRPr="000D5450">
        <w:rPr>
          <w:rFonts w:ascii="Cambria" w:hAnsi="Cambria"/>
          <w:sz w:val="22"/>
          <w:szCs w:val="22"/>
        </w:rPr>
        <w:t xml:space="preserve"> Kraft foods</w:t>
      </w:r>
    </w:p>
    <w:p w14:paraId="717AEC91" w14:textId="3C98CB10" w:rsidR="00702BC0" w:rsidRPr="000D5450" w:rsidRDefault="00F43DA5" w:rsidP="000D5450">
      <w:pPr>
        <w:pStyle w:val="ResSectionHeader"/>
        <w:spacing w:before="0" w:after="0"/>
        <w:jc w:val="both"/>
        <w:rPr>
          <w:rFonts w:ascii="Cambria" w:hAnsi="Cambria"/>
          <w:sz w:val="22"/>
          <w:szCs w:val="22"/>
        </w:rPr>
      </w:pPr>
      <w:r w:rsidRPr="000D5450">
        <w:rPr>
          <w:rFonts w:ascii="Cambria" w:hAnsi="Cambria"/>
          <w:sz w:val="22"/>
          <w:szCs w:val="22"/>
        </w:rPr>
        <w:t>Role</w:t>
      </w:r>
      <w:r w:rsidRPr="000D5450">
        <w:rPr>
          <w:rFonts w:ascii="Cambria" w:hAnsi="Cambria"/>
          <w:sz w:val="22"/>
          <w:szCs w:val="22"/>
        </w:rPr>
        <w:tab/>
        <w:t>: SAP SRM Consultant</w:t>
      </w:r>
      <w:r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00754D58" w:rsidRPr="000D5450">
        <w:rPr>
          <w:rFonts w:ascii="Cambria" w:hAnsi="Cambria"/>
          <w:sz w:val="22"/>
          <w:szCs w:val="22"/>
        </w:rPr>
        <w:tab/>
      </w:r>
      <w:r w:rsidRPr="000D5450">
        <w:rPr>
          <w:rFonts w:ascii="Cambria" w:hAnsi="Cambria"/>
          <w:sz w:val="22"/>
          <w:szCs w:val="22"/>
        </w:rPr>
        <w:tab/>
      </w:r>
      <w:r w:rsidR="00702BC0" w:rsidRPr="000D5450">
        <w:rPr>
          <w:rFonts w:ascii="Cambria" w:hAnsi="Cambria"/>
          <w:sz w:val="22"/>
          <w:szCs w:val="22"/>
        </w:rPr>
        <w:t>Jan 2005 to May 2006</w:t>
      </w:r>
    </w:p>
    <w:p w14:paraId="12CD5CD4" w14:textId="77777777" w:rsidR="00754D58" w:rsidRPr="000D5450" w:rsidRDefault="00754D58" w:rsidP="000D5450">
      <w:pPr>
        <w:pStyle w:val="ResSectionHeader"/>
        <w:spacing w:before="0" w:after="0"/>
        <w:jc w:val="both"/>
        <w:rPr>
          <w:rFonts w:ascii="Cambria" w:hAnsi="Cambria"/>
          <w:sz w:val="22"/>
          <w:szCs w:val="22"/>
        </w:rPr>
      </w:pPr>
      <w:r w:rsidRPr="000D5450">
        <w:rPr>
          <w:rFonts w:ascii="Cambria" w:hAnsi="Cambria"/>
          <w:sz w:val="22"/>
          <w:szCs w:val="22"/>
        </w:rPr>
        <w:t xml:space="preserve">Industry: FMCG, Service Area: Enterprise Applications </w:t>
      </w:r>
    </w:p>
    <w:p w14:paraId="76C2308C" w14:textId="77777777" w:rsidR="00754D58" w:rsidRPr="000D5450" w:rsidRDefault="00754D58" w:rsidP="000D5450">
      <w:pPr>
        <w:pStyle w:val="ResSectionHeader"/>
        <w:spacing w:before="0" w:after="0"/>
        <w:jc w:val="both"/>
        <w:rPr>
          <w:rFonts w:ascii="Cambria" w:hAnsi="Cambria"/>
          <w:sz w:val="22"/>
          <w:szCs w:val="22"/>
        </w:rPr>
      </w:pPr>
    </w:p>
    <w:p w14:paraId="13D2771B" w14:textId="6F350C01" w:rsidR="00702BC0" w:rsidRPr="000D5450" w:rsidRDefault="002A0AAB" w:rsidP="000D5450">
      <w:pPr>
        <w:pStyle w:val="ResSectionHeader"/>
        <w:spacing w:before="0" w:after="0"/>
        <w:jc w:val="both"/>
        <w:rPr>
          <w:rFonts w:ascii="Cambria" w:hAnsi="Cambria"/>
          <w:sz w:val="22"/>
          <w:szCs w:val="22"/>
        </w:rPr>
      </w:pPr>
      <w:r w:rsidRPr="000D5450">
        <w:rPr>
          <w:rFonts w:ascii="Cambria" w:hAnsi="Cambria"/>
          <w:sz w:val="22"/>
          <w:szCs w:val="22"/>
        </w:rPr>
        <w:t>Description:</w:t>
      </w:r>
    </w:p>
    <w:p w14:paraId="0C30072D" w14:textId="77777777" w:rsidR="00702BC0" w:rsidRPr="000D5450" w:rsidRDefault="00702BC0" w:rsidP="000D5450">
      <w:pPr>
        <w:pStyle w:val="ResExpSummary"/>
        <w:shd w:val="clear" w:color="auto" w:fill="FFFFFF"/>
        <w:spacing w:before="0" w:after="0"/>
        <w:jc w:val="both"/>
        <w:rPr>
          <w:rFonts w:ascii="Cambria" w:hAnsi="Cambria"/>
          <w:sz w:val="22"/>
          <w:szCs w:val="22"/>
        </w:rPr>
      </w:pPr>
      <w:r w:rsidRPr="000D5450">
        <w:rPr>
          <w:rFonts w:ascii="Cambria" w:hAnsi="Cambria"/>
          <w:b/>
          <w:sz w:val="22"/>
          <w:szCs w:val="22"/>
        </w:rPr>
        <w:t>Kraft foods</w:t>
      </w:r>
      <w:r w:rsidRPr="000D5450">
        <w:rPr>
          <w:rFonts w:ascii="Cambria" w:hAnsi="Cambria"/>
          <w:sz w:val="22"/>
          <w:szCs w:val="22"/>
        </w:rPr>
        <w:t xml:space="preserve"> is one of biggest FMCG Manufacturer in Europe and USA</w:t>
      </w:r>
    </w:p>
    <w:p w14:paraId="140E1A63" w14:textId="611A67E4" w:rsidR="00702BC0" w:rsidRPr="000D5450" w:rsidRDefault="00702BC0" w:rsidP="000D5450">
      <w:pPr>
        <w:pStyle w:val="ResExpSummary"/>
        <w:spacing w:before="0" w:after="0"/>
        <w:jc w:val="both"/>
        <w:rPr>
          <w:rFonts w:ascii="Cambria" w:hAnsi="Cambria"/>
          <w:sz w:val="22"/>
          <w:szCs w:val="22"/>
        </w:rPr>
      </w:pPr>
      <w:r w:rsidRPr="000D5450">
        <w:rPr>
          <w:rFonts w:ascii="Cambria" w:hAnsi="Cambria"/>
          <w:sz w:val="22"/>
          <w:szCs w:val="22"/>
        </w:rPr>
        <w:t>Supported ERP landscape for P2P process for their indirect procurement needs.</w:t>
      </w:r>
    </w:p>
    <w:p w14:paraId="0C4C82E3" w14:textId="77777777" w:rsidR="00F43DA5" w:rsidRPr="000D5450" w:rsidRDefault="00F43DA5" w:rsidP="000D5450">
      <w:pPr>
        <w:pStyle w:val="ResExpSummary"/>
        <w:shd w:val="clear" w:color="auto" w:fill="FFFFFF"/>
        <w:spacing w:before="0" w:after="0"/>
        <w:jc w:val="both"/>
        <w:rPr>
          <w:rFonts w:ascii="Cambria" w:hAnsi="Cambria"/>
          <w:b/>
          <w:sz w:val="22"/>
          <w:szCs w:val="22"/>
        </w:rPr>
      </w:pPr>
    </w:p>
    <w:p w14:paraId="2CE73A92" w14:textId="3DDE1806" w:rsidR="00702BC0" w:rsidRPr="000D5450" w:rsidRDefault="00702BC0" w:rsidP="000D5450">
      <w:pPr>
        <w:pStyle w:val="ResExpSummary"/>
        <w:shd w:val="clear" w:color="auto" w:fill="FFFFFF"/>
        <w:spacing w:before="0" w:after="0"/>
        <w:jc w:val="both"/>
        <w:rPr>
          <w:rFonts w:ascii="Cambria" w:hAnsi="Cambria"/>
          <w:b/>
          <w:sz w:val="22"/>
          <w:szCs w:val="22"/>
        </w:rPr>
      </w:pPr>
      <w:r w:rsidRPr="000D5450">
        <w:rPr>
          <w:rFonts w:ascii="Cambria" w:hAnsi="Cambria"/>
          <w:b/>
          <w:sz w:val="22"/>
          <w:szCs w:val="22"/>
        </w:rPr>
        <w:t xml:space="preserve">Key Responsibilities: </w:t>
      </w:r>
    </w:p>
    <w:p w14:paraId="3DBEC3D0"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SAP SRM</w:t>
      </w:r>
    </w:p>
    <w:p w14:paraId="5A6AD50F"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Catalog and Content Management</w:t>
      </w:r>
    </w:p>
    <w:p w14:paraId="4F7C79C3"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Study of Business Processes</w:t>
      </w:r>
    </w:p>
    <w:p w14:paraId="75581B75" w14:textId="77777777" w:rsidR="00702BC0" w:rsidRPr="000D5450" w:rsidRDefault="00702BC0" w:rsidP="000D5450">
      <w:pPr>
        <w:pStyle w:val="ResExpSummary"/>
        <w:numPr>
          <w:ilvl w:val="0"/>
          <w:numId w:val="21"/>
        </w:numPr>
        <w:shd w:val="clear" w:color="auto" w:fill="FFFFFF"/>
        <w:spacing w:before="0" w:after="0"/>
        <w:jc w:val="both"/>
        <w:rPr>
          <w:rFonts w:ascii="Cambria" w:hAnsi="Cambria"/>
          <w:sz w:val="22"/>
          <w:szCs w:val="22"/>
        </w:rPr>
      </w:pPr>
      <w:r w:rsidRPr="000D5450">
        <w:rPr>
          <w:rFonts w:ascii="Cambria" w:hAnsi="Cambria"/>
          <w:sz w:val="22"/>
          <w:szCs w:val="22"/>
        </w:rPr>
        <w:t>Understanding the Process Gap</w:t>
      </w:r>
    </w:p>
    <w:p w14:paraId="50224DBD" w14:textId="77777777" w:rsidR="00702BC0" w:rsidRPr="000D5450" w:rsidRDefault="00702BC0" w:rsidP="000D5450">
      <w:pPr>
        <w:pStyle w:val="ResExpSummary"/>
        <w:numPr>
          <w:ilvl w:val="0"/>
          <w:numId w:val="21"/>
        </w:numPr>
        <w:shd w:val="clear" w:color="auto" w:fill="FFFFFF"/>
        <w:spacing w:before="0" w:after="0"/>
        <w:jc w:val="both"/>
        <w:rPr>
          <w:rFonts w:ascii="Cambria" w:hAnsi="Cambria" w:cs="Times New Roman"/>
          <w:b/>
          <w:sz w:val="22"/>
          <w:szCs w:val="22"/>
        </w:rPr>
      </w:pPr>
      <w:r w:rsidRPr="000D5450">
        <w:rPr>
          <w:rFonts w:ascii="Cambria" w:hAnsi="Cambria"/>
          <w:sz w:val="22"/>
          <w:szCs w:val="22"/>
        </w:rPr>
        <w:t>Design Functional Specifications for Development</w:t>
      </w:r>
    </w:p>
    <w:p w14:paraId="4F0D3DC6" w14:textId="77777777" w:rsidR="00702BC0" w:rsidRPr="000D5450" w:rsidRDefault="00702BC0" w:rsidP="000D5450">
      <w:pPr>
        <w:pStyle w:val="ResExpSummary"/>
        <w:shd w:val="clear" w:color="auto" w:fill="FFFFFF"/>
        <w:spacing w:before="0" w:after="0"/>
        <w:jc w:val="both"/>
        <w:rPr>
          <w:rFonts w:ascii="Cambria" w:hAnsi="Cambria"/>
          <w:sz w:val="22"/>
          <w:szCs w:val="22"/>
        </w:rPr>
      </w:pPr>
      <w:r w:rsidRPr="000D5450">
        <w:rPr>
          <w:rFonts w:ascii="Cambria" w:hAnsi="Cambria" w:cs="Times New Roman"/>
          <w:b/>
          <w:sz w:val="22"/>
          <w:szCs w:val="22"/>
        </w:rPr>
        <w:t>Technical Environment:</w:t>
      </w:r>
      <w:r w:rsidRPr="000D5450">
        <w:rPr>
          <w:rFonts w:ascii="Cambria" w:hAnsi="Cambria"/>
          <w:b/>
          <w:sz w:val="22"/>
          <w:szCs w:val="22"/>
        </w:rPr>
        <w:t xml:space="preserve"> </w:t>
      </w:r>
      <w:r w:rsidRPr="000D5450">
        <w:rPr>
          <w:rFonts w:ascii="Cambria" w:hAnsi="Cambria" w:cs="Times New Roman"/>
          <w:sz w:val="22"/>
          <w:szCs w:val="22"/>
        </w:rPr>
        <w:t xml:space="preserve">ECC 4.7E, SRM 4.0, Requisite Technology Catalog, </w:t>
      </w:r>
      <w:proofErr w:type="spellStart"/>
      <w:r w:rsidRPr="000D5450">
        <w:rPr>
          <w:rFonts w:ascii="Cambria" w:hAnsi="Cambria" w:cs="Times New Roman"/>
          <w:sz w:val="22"/>
          <w:szCs w:val="22"/>
        </w:rPr>
        <w:t>Procuri</w:t>
      </w:r>
      <w:proofErr w:type="spellEnd"/>
    </w:p>
    <w:p w14:paraId="494EE465" w14:textId="77777777" w:rsidR="00702BC0" w:rsidRPr="000D5450" w:rsidRDefault="00702BC0" w:rsidP="000D5450">
      <w:pPr>
        <w:pStyle w:val="ResHiddenText"/>
        <w:jc w:val="both"/>
        <w:rPr>
          <w:rFonts w:ascii="Cambria" w:hAnsi="Cambria"/>
          <w:sz w:val="22"/>
          <w:szCs w:val="22"/>
        </w:rPr>
      </w:pPr>
    </w:p>
    <w:p w14:paraId="729CC690" w14:textId="77777777" w:rsidR="00702BC0" w:rsidRPr="000D5450" w:rsidRDefault="00702BC0" w:rsidP="000D5450">
      <w:pPr>
        <w:pStyle w:val="ResExpSummary"/>
        <w:spacing w:before="0" w:after="0"/>
        <w:jc w:val="both"/>
        <w:rPr>
          <w:rFonts w:ascii="Cambria" w:hAnsi="Cambria"/>
          <w:b/>
          <w:sz w:val="22"/>
          <w:szCs w:val="22"/>
        </w:rPr>
      </w:pPr>
    </w:p>
    <w:p w14:paraId="0BCBAC46" w14:textId="6E45F6BC" w:rsidR="00702BC0" w:rsidRPr="000D5450" w:rsidRDefault="00702BC0" w:rsidP="000D5450">
      <w:pPr>
        <w:pStyle w:val="ResSectionHeader"/>
        <w:spacing w:before="0" w:after="0"/>
        <w:jc w:val="both"/>
        <w:rPr>
          <w:rFonts w:ascii="Cambria" w:hAnsi="Cambria"/>
          <w:sz w:val="22"/>
          <w:szCs w:val="22"/>
        </w:rPr>
      </w:pPr>
      <w:r w:rsidRPr="000D5450">
        <w:rPr>
          <w:rFonts w:ascii="Cambria" w:hAnsi="Cambria"/>
          <w:sz w:val="22"/>
          <w:szCs w:val="22"/>
        </w:rPr>
        <w:t xml:space="preserve">System </w:t>
      </w:r>
      <w:proofErr w:type="gramStart"/>
      <w:r w:rsidRPr="000D5450">
        <w:rPr>
          <w:rFonts w:ascii="Cambria" w:hAnsi="Cambria"/>
          <w:sz w:val="22"/>
          <w:szCs w:val="22"/>
        </w:rPr>
        <w:t>Experience :</w:t>
      </w:r>
      <w:proofErr w:type="gramEnd"/>
    </w:p>
    <w:p w14:paraId="1F9CC329"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sz w:val="22"/>
          <w:szCs w:val="22"/>
        </w:rPr>
        <w:t>Software / Products</w:t>
      </w:r>
      <w:r w:rsidRPr="000D5450">
        <w:rPr>
          <w:rFonts w:ascii="Cambria" w:hAnsi="Cambria"/>
          <w:bCs/>
          <w:iCs/>
          <w:sz w:val="22"/>
          <w:szCs w:val="22"/>
        </w:rPr>
        <w:t>:</w:t>
      </w:r>
      <w:r w:rsidRPr="000D5450">
        <w:rPr>
          <w:rFonts w:ascii="Cambria" w:hAnsi="Cambria"/>
          <w:b w:val="0"/>
          <w:sz w:val="22"/>
          <w:szCs w:val="22"/>
        </w:rPr>
        <w:t>   </w:t>
      </w:r>
      <w:bookmarkStart w:id="4" w:name="PracSoftware"/>
      <w:bookmarkEnd w:id="4"/>
    </w:p>
    <w:p w14:paraId="5BF7CB8B"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b w:val="0"/>
          <w:sz w:val="22"/>
          <w:szCs w:val="22"/>
        </w:rPr>
        <w:t>SAP R/</w:t>
      </w:r>
      <w:proofErr w:type="gramStart"/>
      <w:r w:rsidRPr="000D5450">
        <w:rPr>
          <w:rFonts w:ascii="Cambria" w:hAnsi="Cambria"/>
          <w:b w:val="0"/>
          <w:sz w:val="22"/>
          <w:szCs w:val="22"/>
        </w:rPr>
        <w:t>3  4.7</w:t>
      </w:r>
      <w:proofErr w:type="gramEnd"/>
      <w:r w:rsidRPr="000D5450">
        <w:rPr>
          <w:rFonts w:ascii="Cambria" w:hAnsi="Cambria"/>
          <w:b w:val="0"/>
          <w:sz w:val="22"/>
          <w:szCs w:val="22"/>
        </w:rPr>
        <w:t xml:space="preserve"> (Procurement / Materials Management)</w:t>
      </w:r>
    </w:p>
    <w:p w14:paraId="4C48708E" w14:textId="77777777" w:rsidR="00702BC0" w:rsidRPr="000D5450" w:rsidRDefault="00702BC0" w:rsidP="000D5450">
      <w:pPr>
        <w:pStyle w:val="ResHeading1"/>
        <w:spacing w:before="0" w:after="0"/>
        <w:jc w:val="both"/>
        <w:rPr>
          <w:rFonts w:ascii="Cambria" w:hAnsi="Cambria"/>
          <w:b w:val="0"/>
          <w:sz w:val="22"/>
          <w:szCs w:val="22"/>
          <w:lang w:val="de-DE"/>
        </w:rPr>
      </w:pPr>
      <w:r w:rsidRPr="000D5450">
        <w:rPr>
          <w:rFonts w:ascii="Cambria" w:hAnsi="Cambria"/>
          <w:b w:val="0"/>
          <w:sz w:val="22"/>
          <w:szCs w:val="22"/>
          <w:lang w:val="de-DE"/>
        </w:rPr>
        <w:t xml:space="preserve">SAP SRM 4.0 , SRM 5.0, SRM 7.x </w:t>
      </w:r>
    </w:p>
    <w:p w14:paraId="1212E85B"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b w:val="0"/>
          <w:sz w:val="22"/>
          <w:szCs w:val="22"/>
        </w:rPr>
        <w:t>Catalog Content Management Tools &amp; Processes using Requisite Technologies</w:t>
      </w:r>
    </w:p>
    <w:p w14:paraId="7A68ACB1"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b w:val="0"/>
          <w:sz w:val="22"/>
          <w:szCs w:val="22"/>
        </w:rPr>
        <w:t>SRM MDM –Catalog 2.0</w:t>
      </w:r>
    </w:p>
    <w:p w14:paraId="1CB60700"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b w:val="0"/>
          <w:sz w:val="22"/>
          <w:szCs w:val="22"/>
        </w:rPr>
        <w:t>SAP Solution Manager 4.0</w:t>
      </w:r>
    </w:p>
    <w:p w14:paraId="0E3758DB" w14:textId="77777777" w:rsidR="00702BC0" w:rsidRPr="000D5450" w:rsidRDefault="00702BC0" w:rsidP="000D5450">
      <w:pPr>
        <w:pStyle w:val="ResHeading1"/>
        <w:spacing w:before="0" w:after="0"/>
        <w:jc w:val="both"/>
        <w:rPr>
          <w:rFonts w:ascii="Cambria" w:hAnsi="Cambria"/>
          <w:b w:val="0"/>
          <w:sz w:val="22"/>
          <w:szCs w:val="22"/>
        </w:rPr>
      </w:pPr>
      <w:r w:rsidRPr="000D5450">
        <w:rPr>
          <w:rFonts w:ascii="Cambria" w:hAnsi="Cambria"/>
          <w:b w:val="0"/>
          <w:sz w:val="22"/>
          <w:szCs w:val="22"/>
        </w:rPr>
        <w:t>HPQC Test Center</w:t>
      </w:r>
    </w:p>
    <w:p w14:paraId="466913A5" w14:textId="77777777" w:rsidR="00D40EBB" w:rsidRPr="000D5450" w:rsidRDefault="00D40EBB" w:rsidP="000D5450">
      <w:pPr>
        <w:jc w:val="both"/>
        <w:rPr>
          <w:rFonts w:ascii="Cambria" w:hAnsi="Cambria"/>
          <w:sz w:val="22"/>
          <w:szCs w:val="22"/>
        </w:rPr>
      </w:pPr>
    </w:p>
    <w:p w14:paraId="43D48CEC" w14:textId="77777777" w:rsidR="00C36F03" w:rsidRPr="000D5450" w:rsidRDefault="00C36F03" w:rsidP="000D5450">
      <w:pPr>
        <w:pStyle w:val="ResSectionHeader"/>
        <w:spacing w:before="0" w:after="0"/>
        <w:jc w:val="both"/>
        <w:rPr>
          <w:rFonts w:ascii="Cambria" w:hAnsi="Cambria"/>
          <w:sz w:val="22"/>
          <w:szCs w:val="22"/>
        </w:rPr>
      </w:pPr>
      <w:r w:rsidRPr="000D5450">
        <w:rPr>
          <w:rFonts w:ascii="Cambria" w:hAnsi="Cambria"/>
          <w:sz w:val="22"/>
          <w:szCs w:val="22"/>
        </w:rPr>
        <w:t>Education</w:t>
      </w:r>
    </w:p>
    <w:p w14:paraId="4C2F0244" w14:textId="77777777" w:rsidR="00C36F03" w:rsidRPr="000D5450" w:rsidRDefault="00C36F03" w:rsidP="000D5450">
      <w:pPr>
        <w:pStyle w:val="ResDegree"/>
        <w:jc w:val="both"/>
        <w:rPr>
          <w:rFonts w:ascii="Cambria" w:hAnsi="Cambria"/>
          <w:sz w:val="22"/>
          <w:szCs w:val="22"/>
        </w:rPr>
      </w:pPr>
      <w:bookmarkStart w:id="5" w:name="PracDegreeGrad"/>
      <w:bookmarkEnd w:id="5"/>
      <w:proofErr w:type="gramStart"/>
      <w:r w:rsidRPr="000D5450">
        <w:rPr>
          <w:rFonts w:ascii="Cambria" w:hAnsi="Cambria"/>
          <w:sz w:val="22"/>
          <w:szCs w:val="22"/>
        </w:rPr>
        <w:t>Masters in Computer Applications</w:t>
      </w:r>
      <w:proofErr w:type="gramEnd"/>
    </w:p>
    <w:p w14:paraId="4276BDF3" w14:textId="77777777" w:rsidR="00C36F03" w:rsidRPr="000D5450" w:rsidRDefault="00C36F03" w:rsidP="000D5450">
      <w:pPr>
        <w:pStyle w:val="ResUniversity"/>
        <w:jc w:val="both"/>
        <w:rPr>
          <w:rFonts w:ascii="Cambria" w:hAnsi="Cambria"/>
          <w:sz w:val="22"/>
          <w:szCs w:val="22"/>
        </w:rPr>
      </w:pPr>
      <w:bookmarkStart w:id="6" w:name="PracUnivGrad"/>
      <w:bookmarkEnd w:id="6"/>
      <w:r w:rsidRPr="000D5450">
        <w:rPr>
          <w:rFonts w:ascii="Cambria" w:hAnsi="Cambria"/>
          <w:sz w:val="22"/>
          <w:szCs w:val="22"/>
        </w:rPr>
        <w:t>Osmania University, Hyderabad, India</w:t>
      </w:r>
    </w:p>
    <w:p w14:paraId="62510D88" w14:textId="77777777" w:rsidR="00D40EBB" w:rsidRPr="000D5450" w:rsidRDefault="00D40EBB" w:rsidP="000D5450">
      <w:pPr>
        <w:jc w:val="both"/>
        <w:rPr>
          <w:rFonts w:ascii="Cambria" w:hAnsi="Cambria"/>
          <w:sz w:val="22"/>
          <w:szCs w:val="22"/>
        </w:rPr>
      </w:pPr>
    </w:p>
    <w:p w14:paraId="1A1066E6" w14:textId="77777777" w:rsidR="00C36F03" w:rsidRPr="000D5450" w:rsidRDefault="00C36F03" w:rsidP="000D5450">
      <w:pPr>
        <w:pStyle w:val="ResDegree"/>
        <w:jc w:val="both"/>
        <w:rPr>
          <w:rFonts w:ascii="Cambria" w:hAnsi="Cambria"/>
          <w:sz w:val="22"/>
          <w:szCs w:val="22"/>
        </w:rPr>
      </w:pPr>
      <w:r w:rsidRPr="000D5450">
        <w:rPr>
          <w:rFonts w:ascii="Cambria" w:hAnsi="Cambria"/>
          <w:sz w:val="22"/>
          <w:szCs w:val="22"/>
        </w:rPr>
        <w:t>Bachelor of Commerce (Metallurgy)</w:t>
      </w:r>
    </w:p>
    <w:p w14:paraId="02484FF6" w14:textId="77777777" w:rsidR="00C36F03" w:rsidRPr="000D5450" w:rsidRDefault="00C36F03" w:rsidP="000D5450">
      <w:pPr>
        <w:pStyle w:val="ResUniversity"/>
        <w:jc w:val="both"/>
        <w:rPr>
          <w:rFonts w:ascii="Cambria" w:hAnsi="Cambria"/>
          <w:sz w:val="22"/>
          <w:szCs w:val="22"/>
        </w:rPr>
      </w:pPr>
      <w:bookmarkStart w:id="7" w:name="PracUnivUnderGrad"/>
      <w:bookmarkEnd w:id="7"/>
      <w:r w:rsidRPr="000D5450">
        <w:rPr>
          <w:rFonts w:ascii="Cambria" w:hAnsi="Cambria"/>
          <w:sz w:val="22"/>
          <w:szCs w:val="22"/>
        </w:rPr>
        <w:t>Sri Venkateswara University, Tirupathi, India</w:t>
      </w:r>
    </w:p>
    <w:p w14:paraId="64D601B1" w14:textId="77777777" w:rsidR="00155A22" w:rsidRPr="000D5450" w:rsidRDefault="00155A22" w:rsidP="000D5450">
      <w:pPr>
        <w:jc w:val="both"/>
        <w:rPr>
          <w:rFonts w:ascii="Cambria" w:hAnsi="Cambria"/>
          <w:sz w:val="22"/>
          <w:szCs w:val="22"/>
        </w:rPr>
      </w:pPr>
    </w:p>
    <w:sectPr w:rsidR="00155A22" w:rsidRPr="000D5450" w:rsidSect="00E9035A">
      <w:headerReference w:type="first" r:id="rId11"/>
      <w:pgSz w:w="12240" w:h="15840"/>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B70D" w14:textId="77777777" w:rsidR="009A0A7C" w:rsidRDefault="009A0A7C">
      <w:r>
        <w:separator/>
      </w:r>
    </w:p>
  </w:endnote>
  <w:endnote w:type="continuationSeparator" w:id="0">
    <w:p w14:paraId="44E0DBFA" w14:textId="77777777" w:rsidR="009A0A7C" w:rsidRDefault="009A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E27F" w14:textId="77777777" w:rsidR="009A0A7C" w:rsidRDefault="009A0A7C">
      <w:r>
        <w:separator/>
      </w:r>
    </w:p>
  </w:footnote>
  <w:footnote w:type="continuationSeparator" w:id="0">
    <w:p w14:paraId="29EC199A" w14:textId="77777777" w:rsidR="009A0A7C" w:rsidRDefault="009A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66FC" w14:textId="1FEEE678" w:rsidR="00B647E2" w:rsidRDefault="00B647E2" w:rsidP="00C36F0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553637E"/>
    <w:multiLevelType w:val="multilevel"/>
    <w:tmpl w:val="503C7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25B8A"/>
    <w:multiLevelType w:val="hybridMultilevel"/>
    <w:tmpl w:val="2B98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1B0ECB"/>
    <w:multiLevelType w:val="hybridMultilevel"/>
    <w:tmpl w:val="50EE2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FA7F72"/>
    <w:multiLevelType w:val="hybridMultilevel"/>
    <w:tmpl w:val="FD1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C3F3D"/>
    <w:multiLevelType w:val="hybridMultilevel"/>
    <w:tmpl w:val="B206FC2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735"/>
        </w:tabs>
        <w:ind w:left="-735" w:hanging="180"/>
      </w:pPr>
    </w:lvl>
    <w:lvl w:ilvl="3" w:tplc="0409000F" w:tentative="1">
      <w:start w:val="1"/>
      <w:numFmt w:val="decimal"/>
      <w:lvlText w:val="%4."/>
      <w:lvlJc w:val="left"/>
      <w:pPr>
        <w:tabs>
          <w:tab w:val="num" w:pos="-15"/>
        </w:tabs>
        <w:ind w:left="-15" w:hanging="360"/>
      </w:pPr>
    </w:lvl>
    <w:lvl w:ilvl="4" w:tplc="04090019" w:tentative="1">
      <w:start w:val="1"/>
      <w:numFmt w:val="lowerLetter"/>
      <w:lvlText w:val="%5."/>
      <w:lvlJc w:val="left"/>
      <w:pPr>
        <w:tabs>
          <w:tab w:val="num" w:pos="705"/>
        </w:tabs>
        <w:ind w:left="705" w:hanging="360"/>
      </w:pPr>
    </w:lvl>
    <w:lvl w:ilvl="5" w:tplc="0409001B" w:tentative="1">
      <w:start w:val="1"/>
      <w:numFmt w:val="lowerRoman"/>
      <w:lvlText w:val="%6."/>
      <w:lvlJc w:val="right"/>
      <w:pPr>
        <w:tabs>
          <w:tab w:val="num" w:pos="1425"/>
        </w:tabs>
        <w:ind w:left="1425" w:hanging="180"/>
      </w:pPr>
    </w:lvl>
    <w:lvl w:ilvl="6" w:tplc="0409000F" w:tentative="1">
      <w:start w:val="1"/>
      <w:numFmt w:val="decimal"/>
      <w:lvlText w:val="%7."/>
      <w:lvlJc w:val="left"/>
      <w:pPr>
        <w:tabs>
          <w:tab w:val="num" w:pos="2145"/>
        </w:tabs>
        <w:ind w:left="2145" w:hanging="360"/>
      </w:pPr>
    </w:lvl>
    <w:lvl w:ilvl="7" w:tplc="04090019" w:tentative="1">
      <w:start w:val="1"/>
      <w:numFmt w:val="lowerLetter"/>
      <w:lvlText w:val="%8."/>
      <w:lvlJc w:val="left"/>
      <w:pPr>
        <w:tabs>
          <w:tab w:val="num" w:pos="2865"/>
        </w:tabs>
        <w:ind w:left="2865" w:hanging="360"/>
      </w:pPr>
    </w:lvl>
    <w:lvl w:ilvl="8" w:tplc="0409001B" w:tentative="1">
      <w:start w:val="1"/>
      <w:numFmt w:val="lowerRoman"/>
      <w:lvlText w:val="%9."/>
      <w:lvlJc w:val="right"/>
      <w:pPr>
        <w:tabs>
          <w:tab w:val="num" w:pos="3585"/>
        </w:tabs>
        <w:ind w:left="3585" w:hanging="180"/>
      </w:pPr>
    </w:lvl>
  </w:abstractNum>
  <w:abstractNum w:abstractNumId="7" w15:restartNumberingAfterBreak="0">
    <w:nsid w:val="1017079B"/>
    <w:multiLevelType w:val="hybridMultilevel"/>
    <w:tmpl w:val="E2CC6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31DDC"/>
    <w:multiLevelType w:val="hybridMultilevel"/>
    <w:tmpl w:val="6F64B620"/>
    <w:lvl w:ilvl="0" w:tplc="C6320D24">
      <w:start w:val="1"/>
      <w:numFmt w:val="decimal"/>
      <w:pStyle w:val="ResAdditionalInformation"/>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CC2E23"/>
    <w:multiLevelType w:val="hybridMultilevel"/>
    <w:tmpl w:val="6C9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4F0CC0"/>
    <w:multiLevelType w:val="hybridMultilevel"/>
    <w:tmpl w:val="A984CD82"/>
    <w:lvl w:ilvl="0" w:tplc="5228533C">
      <w:numFmt w:val="bullet"/>
      <w:lvlText w:val=""/>
      <w:lvlJc w:val="left"/>
      <w:pPr>
        <w:ind w:left="720" w:hanging="360"/>
      </w:pPr>
      <w:rPr>
        <w:rFonts w:ascii="Symbol" w:eastAsia="Symbol" w:hAnsi="Symbol" w:cs="Symbol" w:hint="default"/>
        <w:w w:val="99"/>
        <w:sz w:val="19"/>
        <w:szCs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672A9"/>
    <w:multiLevelType w:val="hybridMultilevel"/>
    <w:tmpl w:val="229E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B326A82"/>
    <w:multiLevelType w:val="multilevel"/>
    <w:tmpl w:val="83B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C5D76C6"/>
    <w:multiLevelType w:val="hybridMultilevel"/>
    <w:tmpl w:val="D92AB8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D87D76"/>
    <w:multiLevelType w:val="hybridMultilevel"/>
    <w:tmpl w:val="DE38AD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E0FF1"/>
    <w:multiLevelType w:val="hybridMultilevel"/>
    <w:tmpl w:val="A77C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C51B8"/>
    <w:multiLevelType w:val="multilevel"/>
    <w:tmpl w:val="A698A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20CD3"/>
    <w:multiLevelType w:val="hybridMultilevel"/>
    <w:tmpl w:val="602A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CC7241"/>
    <w:multiLevelType w:val="multilevel"/>
    <w:tmpl w:val="D52C8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7A3F7F"/>
    <w:multiLevelType w:val="hybridMultilevel"/>
    <w:tmpl w:val="5F548B5A"/>
    <w:lvl w:ilvl="0" w:tplc="63B81886">
      <w:start w:val="1"/>
      <w:numFmt w:val="bullet"/>
      <w:lvlText w:val=""/>
      <w:lvlJc w:val="left"/>
      <w:pPr>
        <w:tabs>
          <w:tab w:val="num" w:pos="720"/>
        </w:tabs>
        <w:ind w:left="720" w:hanging="360"/>
      </w:pPr>
      <w:rPr>
        <w:rFonts w:ascii="Wingdings" w:hAnsi="Wingdings" w:hint="default"/>
      </w:rPr>
    </w:lvl>
    <w:lvl w:ilvl="1" w:tplc="16BEBCC4">
      <w:start w:val="1"/>
      <w:numFmt w:val="bullet"/>
      <w:lvlText w:val=""/>
      <w:lvlJc w:val="left"/>
      <w:pPr>
        <w:tabs>
          <w:tab w:val="num" w:pos="1440"/>
        </w:tabs>
        <w:ind w:left="1440" w:hanging="360"/>
      </w:pPr>
      <w:rPr>
        <w:rFonts w:ascii="Wingdings" w:hAnsi="Wingdings" w:hint="default"/>
      </w:rPr>
    </w:lvl>
    <w:lvl w:ilvl="2" w:tplc="21F89DAC" w:tentative="1">
      <w:start w:val="1"/>
      <w:numFmt w:val="bullet"/>
      <w:lvlText w:val=""/>
      <w:lvlJc w:val="left"/>
      <w:pPr>
        <w:tabs>
          <w:tab w:val="num" w:pos="2160"/>
        </w:tabs>
        <w:ind w:left="2160" w:hanging="360"/>
      </w:pPr>
      <w:rPr>
        <w:rFonts w:ascii="Wingdings" w:hAnsi="Wingdings" w:hint="default"/>
      </w:rPr>
    </w:lvl>
    <w:lvl w:ilvl="3" w:tplc="6D164300" w:tentative="1">
      <w:start w:val="1"/>
      <w:numFmt w:val="bullet"/>
      <w:lvlText w:val=""/>
      <w:lvlJc w:val="left"/>
      <w:pPr>
        <w:tabs>
          <w:tab w:val="num" w:pos="2880"/>
        </w:tabs>
        <w:ind w:left="2880" w:hanging="360"/>
      </w:pPr>
      <w:rPr>
        <w:rFonts w:ascii="Wingdings" w:hAnsi="Wingdings" w:hint="default"/>
      </w:rPr>
    </w:lvl>
    <w:lvl w:ilvl="4" w:tplc="C5087468" w:tentative="1">
      <w:start w:val="1"/>
      <w:numFmt w:val="bullet"/>
      <w:lvlText w:val=""/>
      <w:lvlJc w:val="left"/>
      <w:pPr>
        <w:tabs>
          <w:tab w:val="num" w:pos="3600"/>
        </w:tabs>
        <w:ind w:left="3600" w:hanging="360"/>
      </w:pPr>
      <w:rPr>
        <w:rFonts w:ascii="Wingdings" w:hAnsi="Wingdings" w:hint="default"/>
      </w:rPr>
    </w:lvl>
    <w:lvl w:ilvl="5" w:tplc="4CA00474" w:tentative="1">
      <w:start w:val="1"/>
      <w:numFmt w:val="bullet"/>
      <w:lvlText w:val=""/>
      <w:lvlJc w:val="left"/>
      <w:pPr>
        <w:tabs>
          <w:tab w:val="num" w:pos="4320"/>
        </w:tabs>
        <w:ind w:left="4320" w:hanging="360"/>
      </w:pPr>
      <w:rPr>
        <w:rFonts w:ascii="Wingdings" w:hAnsi="Wingdings" w:hint="default"/>
      </w:rPr>
    </w:lvl>
    <w:lvl w:ilvl="6" w:tplc="370406F4" w:tentative="1">
      <w:start w:val="1"/>
      <w:numFmt w:val="bullet"/>
      <w:lvlText w:val=""/>
      <w:lvlJc w:val="left"/>
      <w:pPr>
        <w:tabs>
          <w:tab w:val="num" w:pos="5040"/>
        </w:tabs>
        <w:ind w:left="5040" w:hanging="360"/>
      </w:pPr>
      <w:rPr>
        <w:rFonts w:ascii="Wingdings" w:hAnsi="Wingdings" w:hint="default"/>
      </w:rPr>
    </w:lvl>
    <w:lvl w:ilvl="7" w:tplc="28E4214C" w:tentative="1">
      <w:start w:val="1"/>
      <w:numFmt w:val="bullet"/>
      <w:lvlText w:val=""/>
      <w:lvlJc w:val="left"/>
      <w:pPr>
        <w:tabs>
          <w:tab w:val="num" w:pos="5760"/>
        </w:tabs>
        <w:ind w:left="5760" w:hanging="360"/>
      </w:pPr>
      <w:rPr>
        <w:rFonts w:ascii="Wingdings" w:hAnsi="Wingdings" w:hint="default"/>
      </w:rPr>
    </w:lvl>
    <w:lvl w:ilvl="8" w:tplc="DFAA32A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986617461">
    <w:abstractNumId w:val="14"/>
  </w:num>
  <w:num w:numId="2" w16cid:durableId="310863752">
    <w:abstractNumId w:val="34"/>
  </w:num>
  <w:num w:numId="3" w16cid:durableId="173109043">
    <w:abstractNumId w:val="31"/>
  </w:num>
  <w:num w:numId="4" w16cid:durableId="2040816976">
    <w:abstractNumId w:val="1"/>
  </w:num>
  <w:num w:numId="5" w16cid:durableId="445584662">
    <w:abstractNumId w:val="35"/>
  </w:num>
  <w:num w:numId="6" w16cid:durableId="844250128">
    <w:abstractNumId w:val="16"/>
  </w:num>
  <w:num w:numId="7" w16cid:durableId="128597978">
    <w:abstractNumId w:val="28"/>
  </w:num>
  <w:num w:numId="8" w16cid:durableId="1460536663">
    <w:abstractNumId w:val="29"/>
  </w:num>
  <w:num w:numId="9" w16cid:durableId="1570190181">
    <w:abstractNumId w:val="11"/>
  </w:num>
  <w:num w:numId="10" w16cid:durableId="740254718">
    <w:abstractNumId w:val="0"/>
  </w:num>
  <w:num w:numId="11" w16cid:durableId="274413167">
    <w:abstractNumId w:val="25"/>
  </w:num>
  <w:num w:numId="12" w16cid:durableId="2022512318">
    <w:abstractNumId w:val="8"/>
  </w:num>
  <w:num w:numId="13" w16cid:durableId="194511789">
    <w:abstractNumId w:val="26"/>
  </w:num>
  <w:num w:numId="14" w16cid:durableId="501092649">
    <w:abstractNumId w:val="23"/>
  </w:num>
  <w:num w:numId="15" w16cid:durableId="333804486">
    <w:abstractNumId w:val="32"/>
  </w:num>
  <w:num w:numId="16" w16cid:durableId="771556526">
    <w:abstractNumId w:val="27"/>
  </w:num>
  <w:num w:numId="17" w16cid:durableId="934217254">
    <w:abstractNumId w:val="33"/>
  </w:num>
  <w:num w:numId="18" w16cid:durableId="588387262">
    <w:abstractNumId w:val="19"/>
  </w:num>
  <w:num w:numId="19" w16cid:durableId="802311509">
    <w:abstractNumId w:val="9"/>
  </w:num>
  <w:num w:numId="20" w16cid:durableId="257520044">
    <w:abstractNumId w:val="3"/>
  </w:num>
  <w:num w:numId="21" w16cid:durableId="1762214154">
    <w:abstractNumId w:val="4"/>
  </w:num>
  <w:num w:numId="22" w16cid:durableId="829255606">
    <w:abstractNumId w:val="6"/>
  </w:num>
  <w:num w:numId="23" w16cid:durableId="842821374">
    <w:abstractNumId w:val="13"/>
  </w:num>
  <w:num w:numId="24" w16cid:durableId="709957110">
    <w:abstractNumId w:val="10"/>
  </w:num>
  <w:num w:numId="25" w16cid:durableId="679504720">
    <w:abstractNumId w:val="5"/>
  </w:num>
  <w:num w:numId="26" w16cid:durableId="821579904">
    <w:abstractNumId w:val="18"/>
  </w:num>
  <w:num w:numId="27" w16cid:durableId="351759153">
    <w:abstractNumId w:val="30"/>
  </w:num>
  <w:num w:numId="28" w16cid:durableId="1724480753">
    <w:abstractNumId w:val="7"/>
  </w:num>
  <w:num w:numId="29" w16cid:durableId="1220246551">
    <w:abstractNumId w:val="8"/>
  </w:num>
  <w:num w:numId="30" w16cid:durableId="449133050">
    <w:abstractNumId w:val="8"/>
  </w:num>
  <w:num w:numId="31" w16cid:durableId="1170869158">
    <w:abstractNumId w:val="8"/>
  </w:num>
  <w:num w:numId="32" w16cid:durableId="1150248096">
    <w:abstractNumId w:val="20"/>
  </w:num>
  <w:num w:numId="33" w16cid:durableId="1532566955">
    <w:abstractNumId w:val="22"/>
  </w:num>
  <w:num w:numId="34" w16cid:durableId="680013246">
    <w:abstractNumId w:val="15"/>
  </w:num>
  <w:num w:numId="35" w16cid:durableId="862398729">
    <w:abstractNumId w:val="2"/>
  </w:num>
  <w:num w:numId="36" w16cid:durableId="462115026">
    <w:abstractNumId w:val="21"/>
  </w:num>
  <w:num w:numId="37" w16cid:durableId="1123232877">
    <w:abstractNumId w:val="24"/>
  </w:num>
  <w:num w:numId="38" w16cid:durableId="1605653683">
    <w:abstractNumId w:val="12"/>
  </w:num>
  <w:num w:numId="39" w16cid:durableId="4153234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noPunctuationKerning/>
  <w:characterSpacingControl w:val="doNotCompress"/>
  <w:hdrShapeDefaults>
    <o:shapedefaults v:ext="edit" spidmax="2050" fillcolor="white">
      <v:fill color="white" rotate="t"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8E4"/>
    <w:rsid w:val="00000278"/>
    <w:rsid w:val="00000DD4"/>
    <w:rsid w:val="00002644"/>
    <w:rsid w:val="000061DF"/>
    <w:rsid w:val="00007ED7"/>
    <w:rsid w:val="00012361"/>
    <w:rsid w:val="000128DC"/>
    <w:rsid w:val="0001346A"/>
    <w:rsid w:val="00013609"/>
    <w:rsid w:val="000174EB"/>
    <w:rsid w:val="00021129"/>
    <w:rsid w:val="00021885"/>
    <w:rsid w:val="00023DB8"/>
    <w:rsid w:val="00027D88"/>
    <w:rsid w:val="000324E0"/>
    <w:rsid w:val="000338AB"/>
    <w:rsid w:val="00033CEC"/>
    <w:rsid w:val="00040CC8"/>
    <w:rsid w:val="000428BD"/>
    <w:rsid w:val="00042DC2"/>
    <w:rsid w:val="000434CB"/>
    <w:rsid w:val="000458B9"/>
    <w:rsid w:val="0004640F"/>
    <w:rsid w:val="000515BB"/>
    <w:rsid w:val="00057C71"/>
    <w:rsid w:val="000600D3"/>
    <w:rsid w:val="00061D59"/>
    <w:rsid w:val="000623B9"/>
    <w:rsid w:val="00062E83"/>
    <w:rsid w:val="00071F9D"/>
    <w:rsid w:val="00085413"/>
    <w:rsid w:val="0009031C"/>
    <w:rsid w:val="000903AC"/>
    <w:rsid w:val="0009346C"/>
    <w:rsid w:val="00095296"/>
    <w:rsid w:val="000A3F5F"/>
    <w:rsid w:val="000A4BE0"/>
    <w:rsid w:val="000A6F62"/>
    <w:rsid w:val="000B16A2"/>
    <w:rsid w:val="000B1C6D"/>
    <w:rsid w:val="000B3337"/>
    <w:rsid w:val="000B68AA"/>
    <w:rsid w:val="000B787C"/>
    <w:rsid w:val="000B7CDE"/>
    <w:rsid w:val="000C34A9"/>
    <w:rsid w:val="000C4F2F"/>
    <w:rsid w:val="000C5F3D"/>
    <w:rsid w:val="000C7543"/>
    <w:rsid w:val="000D16C3"/>
    <w:rsid w:val="000D2075"/>
    <w:rsid w:val="000D2532"/>
    <w:rsid w:val="000D4598"/>
    <w:rsid w:val="000D5450"/>
    <w:rsid w:val="000D5B01"/>
    <w:rsid w:val="000D63F3"/>
    <w:rsid w:val="000D7B71"/>
    <w:rsid w:val="000E079C"/>
    <w:rsid w:val="000E343E"/>
    <w:rsid w:val="000F06FE"/>
    <w:rsid w:val="000F1AC8"/>
    <w:rsid w:val="000F4C2C"/>
    <w:rsid w:val="000F6E3B"/>
    <w:rsid w:val="00103647"/>
    <w:rsid w:val="00111437"/>
    <w:rsid w:val="00114E5F"/>
    <w:rsid w:val="00116E55"/>
    <w:rsid w:val="00121AD5"/>
    <w:rsid w:val="00130356"/>
    <w:rsid w:val="001309B5"/>
    <w:rsid w:val="00131C7F"/>
    <w:rsid w:val="001346E0"/>
    <w:rsid w:val="00136606"/>
    <w:rsid w:val="00137A14"/>
    <w:rsid w:val="00141460"/>
    <w:rsid w:val="00141A9C"/>
    <w:rsid w:val="00141B84"/>
    <w:rsid w:val="00141D78"/>
    <w:rsid w:val="001425DF"/>
    <w:rsid w:val="00143485"/>
    <w:rsid w:val="0015122D"/>
    <w:rsid w:val="00152BC0"/>
    <w:rsid w:val="0015375A"/>
    <w:rsid w:val="001541C6"/>
    <w:rsid w:val="00155A22"/>
    <w:rsid w:val="00160AD1"/>
    <w:rsid w:val="001676B6"/>
    <w:rsid w:val="00172655"/>
    <w:rsid w:val="001819E7"/>
    <w:rsid w:val="00182925"/>
    <w:rsid w:val="001829A8"/>
    <w:rsid w:val="0018517E"/>
    <w:rsid w:val="001857A0"/>
    <w:rsid w:val="0019283E"/>
    <w:rsid w:val="001A00B1"/>
    <w:rsid w:val="001A3D8C"/>
    <w:rsid w:val="001A7230"/>
    <w:rsid w:val="001A784A"/>
    <w:rsid w:val="001B57F9"/>
    <w:rsid w:val="001B7A59"/>
    <w:rsid w:val="001C06A7"/>
    <w:rsid w:val="001C3446"/>
    <w:rsid w:val="001C40AB"/>
    <w:rsid w:val="001D0FDE"/>
    <w:rsid w:val="001D2810"/>
    <w:rsid w:val="001D61A0"/>
    <w:rsid w:val="001E39A9"/>
    <w:rsid w:val="001E4D2E"/>
    <w:rsid w:val="001F2867"/>
    <w:rsid w:val="001F71DA"/>
    <w:rsid w:val="001F7DD2"/>
    <w:rsid w:val="001F7DE1"/>
    <w:rsid w:val="00204CB6"/>
    <w:rsid w:val="00205E95"/>
    <w:rsid w:val="002065AD"/>
    <w:rsid w:val="00210A09"/>
    <w:rsid w:val="002118ED"/>
    <w:rsid w:val="00211DE5"/>
    <w:rsid w:val="00216297"/>
    <w:rsid w:val="00222725"/>
    <w:rsid w:val="00225B3C"/>
    <w:rsid w:val="00226E7A"/>
    <w:rsid w:val="0023130B"/>
    <w:rsid w:val="00231745"/>
    <w:rsid w:val="002338E4"/>
    <w:rsid w:val="00233E2F"/>
    <w:rsid w:val="002342B4"/>
    <w:rsid w:val="00234EBB"/>
    <w:rsid w:val="00236A4B"/>
    <w:rsid w:val="00236D9D"/>
    <w:rsid w:val="00237210"/>
    <w:rsid w:val="00241727"/>
    <w:rsid w:val="002432FF"/>
    <w:rsid w:val="00247E2E"/>
    <w:rsid w:val="0025079B"/>
    <w:rsid w:val="0025319C"/>
    <w:rsid w:val="0025335D"/>
    <w:rsid w:val="002541D2"/>
    <w:rsid w:val="0025455D"/>
    <w:rsid w:val="00260686"/>
    <w:rsid w:val="002623E4"/>
    <w:rsid w:val="002632E0"/>
    <w:rsid w:val="00264EE3"/>
    <w:rsid w:val="00265728"/>
    <w:rsid w:val="00267F2C"/>
    <w:rsid w:val="00274AF8"/>
    <w:rsid w:val="00277E9E"/>
    <w:rsid w:val="00280861"/>
    <w:rsid w:val="00281C7E"/>
    <w:rsid w:val="00283416"/>
    <w:rsid w:val="002834E9"/>
    <w:rsid w:val="00284FD3"/>
    <w:rsid w:val="00286078"/>
    <w:rsid w:val="00286E29"/>
    <w:rsid w:val="002879B4"/>
    <w:rsid w:val="00291646"/>
    <w:rsid w:val="00293A9A"/>
    <w:rsid w:val="00294FB7"/>
    <w:rsid w:val="002A0AAB"/>
    <w:rsid w:val="002A2E60"/>
    <w:rsid w:val="002A6272"/>
    <w:rsid w:val="002A69D5"/>
    <w:rsid w:val="002B492A"/>
    <w:rsid w:val="002C39FC"/>
    <w:rsid w:val="002C4B71"/>
    <w:rsid w:val="002D356D"/>
    <w:rsid w:val="002E1A6A"/>
    <w:rsid w:val="002E433D"/>
    <w:rsid w:val="002E6AC6"/>
    <w:rsid w:val="002E7ACB"/>
    <w:rsid w:val="002F00A6"/>
    <w:rsid w:val="002F1F5B"/>
    <w:rsid w:val="002F2C99"/>
    <w:rsid w:val="00301865"/>
    <w:rsid w:val="00302E7A"/>
    <w:rsid w:val="00304176"/>
    <w:rsid w:val="00306135"/>
    <w:rsid w:val="00306D5F"/>
    <w:rsid w:val="0030703C"/>
    <w:rsid w:val="00310E3C"/>
    <w:rsid w:val="003110EF"/>
    <w:rsid w:val="003112D7"/>
    <w:rsid w:val="00312542"/>
    <w:rsid w:val="00314529"/>
    <w:rsid w:val="00323AE2"/>
    <w:rsid w:val="00323F47"/>
    <w:rsid w:val="00325A9D"/>
    <w:rsid w:val="00332966"/>
    <w:rsid w:val="00332AA0"/>
    <w:rsid w:val="003365EB"/>
    <w:rsid w:val="003407B9"/>
    <w:rsid w:val="003455E9"/>
    <w:rsid w:val="00345C17"/>
    <w:rsid w:val="00347B0C"/>
    <w:rsid w:val="00351A5A"/>
    <w:rsid w:val="003619B6"/>
    <w:rsid w:val="00366659"/>
    <w:rsid w:val="00366A5E"/>
    <w:rsid w:val="00366E61"/>
    <w:rsid w:val="00366EA0"/>
    <w:rsid w:val="00374940"/>
    <w:rsid w:val="0037661F"/>
    <w:rsid w:val="003773E3"/>
    <w:rsid w:val="00377558"/>
    <w:rsid w:val="00380F9C"/>
    <w:rsid w:val="00381A3E"/>
    <w:rsid w:val="003851B8"/>
    <w:rsid w:val="00385D59"/>
    <w:rsid w:val="003874B7"/>
    <w:rsid w:val="00387D61"/>
    <w:rsid w:val="00391A80"/>
    <w:rsid w:val="00393361"/>
    <w:rsid w:val="00393D02"/>
    <w:rsid w:val="003A28EC"/>
    <w:rsid w:val="003A36A9"/>
    <w:rsid w:val="003A3C94"/>
    <w:rsid w:val="003A41E9"/>
    <w:rsid w:val="003A7893"/>
    <w:rsid w:val="003A7BD4"/>
    <w:rsid w:val="003C2000"/>
    <w:rsid w:val="003C2264"/>
    <w:rsid w:val="003C31D6"/>
    <w:rsid w:val="003D749F"/>
    <w:rsid w:val="003E0AC9"/>
    <w:rsid w:val="003E29B4"/>
    <w:rsid w:val="003E4A63"/>
    <w:rsid w:val="003E7DDE"/>
    <w:rsid w:val="003F2A8B"/>
    <w:rsid w:val="003F5E79"/>
    <w:rsid w:val="00411881"/>
    <w:rsid w:val="004128E4"/>
    <w:rsid w:val="00415159"/>
    <w:rsid w:val="004219C0"/>
    <w:rsid w:val="00423E74"/>
    <w:rsid w:val="00426CBD"/>
    <w:rsid w:val="0043001F"/>
    <w:rsid w:val="00437493"/>
    <w:rsid w:val="00437780"/>
    <w:rsid w:val="004402E6"/>
    <w:rsid w:val="00441389"/>
    <w:rsid w:val="00443BDB"/>
    <w:rsid w:val="0044682F"/>
    <w:rsid w:val="00446A28"/>
    <w:rsid w:val="00446FB1"/>
    <w:rsid w:val="00454CA7"/>
    <w:rsid w:val="00461E84"/>
    <w:rsid w:val="00462A13"/>
    <w:rsid w:val="00463F8F"/>
    <w:rsid w:val="00465861"/>
    <w:rsid w:val="00470746"/>
    <w:rsid w:val="004717B8"/>
    <w:rsid w:val="00471E8B"/>
    <w:rsid w:val="00472F50"/>
    <w:rsid w:val="004734DB"/>
    <w:rsid w:val="0047379F"/>
    <w:rsid w:val="004737C5"/>
    <w:rsid w:val="0048656E"/>
    <w:rsid w:val="00495A64"/>
    <w:rsid w:val="00496D00"/>
    <w:rsid w:val="00496F10"/>
    <w:rsid w:val="004A0291"/>
    <w:rsid w:val="004A03AA"/>
    <w:rsid w:val="004A0722"/>
    <w:rsid w:val="004A1C99"/>
    <w:rsid w:val="004A1D0E"/>
    <w:rsid w:val="004A5BF3"/>
    <w:rsid w:val="004A6E82"/>
    <w:rsid w:val="004B0699"/>
    <w:rsid w:val="004B16F5"/>
    <w:rsid w:val="004C2110"/>
    <w:rsid w:val="004C35CD"/>
    <w:rsid w:val="004D0AC7"/>
    <w:rsid w:val="004D108E"/>
    <w:rsid w:val="004D61B3"/>
    <w:rsid w:val="004D68B9"/>
    <w:rsid w:val="004D6D81"/>
    <w:rsid w:val="004E0549"/>
    <w:rsid w:val="004E2AE1"/>
    <w:rsid w:val="004E3273"/>
    <w:rsid w:val="004E57E6"/>
    <w:rsid w:val="004E61E1"/>
    <w:rsid w:val="004E789A"/>
    <w:rsid w:val="004F1A07"/>
    <w:rsid w:val="0050342A"/>
    <w:rsid w:val="0050685B"/>
    <w:rsid w:val="005129FE"/>
    <w:rsid w:val="0051342D"/>
    <w:rsid w:val="00516CFD"/>
    <w:rsid w:val="0052390A"/>
    <w:rsid w:val="00526D1F"/>
    <w:rsid w:val="00527C67"/>
    <w:rsid w:val="00533AA0"/>
    <w:rsid w:val="00537656"/>
    <w:rsid w:val="00537B80"/>
    <w:rsid w:val="0054062F"/>
    <w:rsid w:val="00541B60"/>
    <w:rsid w:val="00543CDD"/>
    <w:rsid w:val="00546D59"/>
    <w:rsid w:val="0055027F"/>
    <w:rsid w:val="00551BFC"/>
    <w:rsid w:val="00552FDA"/>
    <w:rsid w:val="005603D7"/>
    <w:rsid w:val="00560888"/>
    <w:rsid w:val="005701DD"/>
    <w:rsid w:val="00572E8B"/>
    <w:rsid w:val="00575FF3"/>
    <w:rsid w:val="0057609D"/>
    <w:rsid w:val="00576BD7"/>
    <w:rsid w:val="00581CA4"/>
    <w:rsid w:val="00584FC4"/>
    <w:rsid w:val="005852C8"/>
    <w:rsid w:val="005859C2"/>
    <w:rsid w:val="00585FB4"/>
    <w:rsid w:val="005967E8"/>
    <w:rsid w:val="005A1E7F"/>
    <w:rsid w:val="005A4390"/>
    <w:rsid w:val="005A45DF"/>
    <w:rsid w:val="005B6F94"/>
    <w:rsid w:val="005C124E"/>
    <w:rsid w:val="005C24C7"/>
    <w:rsid w:val="005C5B8B"/>
    <w:rsid w:val="005C776F"/>
    <w:rsid w:val="005C7EC8"/>
    <w:rsid w:val="005D483C"/>
    <w:rsid w:val="005E26F0"/>
    <w:rsid w:val="005E5BB7"/>
    <w:rsid w:val="005E691A"/>
    <w:rsid w:val="005F02A7"/>
    <w:rsid w:val="005F3D60"/>
    <w:rsid w:val="005F59E3"/>
    <w:rsid w:val="006035FA"/>
    <w:rsid w:val="0060589A"/>
    <w:rsid w:val="00605EE4"/>
    <w:rsid w:val="00610276"/>
    <w:rsid w:val="006115D6"/>
    <w:rsid w:val="00615D82"/>
    <w:rsid w:val="00621247"/>
    <w:rsid w:val="006216A1"/>
    <w:rsid w:val="00625615"/>
    <w:rsid w:val="00627FE6"/>
    <w:rsid w:val="00630D17"/>
    <w:rsid w:val="00632A18"/>
    <w:rsid w:val="0063587A"/>
    <w:rsid w:val="00636107"/>
    <w:rsid w:val="00644382"/>
    <w:rsid w:val="006465CC"/>
    <w:rsid w:val="006473B2"/>
    <w:rsid w:val="006540E6"/>
    <w:rsid w:val="00661ABB"/>
    <w:rsid w:val="00663E06"/>
    <w:rsid w:val="0066624C"/>
    <w:rsid w:val="0067631E"/>
    <w:rsid w:val="00680059"/>
    <w:rsid w:val="00683010"/>
    <w:rsid w:val="0068395F"/>
    <w:rsid w:val="006855CC"/>
    <w:rsid w:val="00693997"/>
    <w:rsid w:val="00693C01"/>
    <w:rsid w:val="00694F6C"/>
    <w:rsid w:val="00695D97"/>
    <w:rsid w:val="00696668"/>
    <w:rsid w:val="006A2DB8"/>
    <w:rsid w:val="006A33DD"/>
    <w:rsid w:val="006A4A27"/>
    <w:rsid w:val="006A4F27"/>
    <w:rsid w:val="006A540C"/>
    <w:rsid w:val="006B336E"/>
    <w:rsid w:val="006B6885"/>
    <w:rsid w:val="006B6DD7"/>
    <w:rsid w:val="006B7CC5"/>
    <w:rsid w:val="006C0831"/>
    <w:rsid w:val="006C085B"/>
    <w:rsid w:val="006C12DD"/>
    <w:rsid w:val="006C2DB2"/>
    <w:rsid w:val="006C4207"/>
    <w:rsid w:val="006C6E2D"/>
    <w:rsid w:val="006D2042"/>
    <w:rsid w:val="006D415C"/>
    <w:rsid w:val="006D5534"/>
    <w:rsid w:val="006E3D4A"/>
    <w:rsid w:val="006E4A38"/>
    <w:rsid w:val="006F68A0"/>
    <w:rsid w:val="006F6930"/>
    <w:rsid w:val="00702BC0"/>
    <w:rsid w:val="007035F5"/>
    <w:rsid w:val="00704684"/>
    <w:rsid w:val="00705B9F"/>
    <w:rsid w:val="00713020"/>
    <w:rsid w:val="007132AD"/>
    <w:rsid w:val="007135F5"/>
    <w:rsid w:val="0071455D"/>
    <w:rsid w:val="0071539A"/>
    <w:rsid w:val="007157D8"/>
    <w:rsid w:val="007203CF"/>
    <w:rsid w:val="00724324"/>
    <w:rsid w:val="00725D59"/>
    <w:rsid w:val="00730092"/>
    <w:rsid w:val="0073187E"/>
    <w:rsid w:val="00741F64"/>
    <w:rsid w:val="00752C90"/>
    <w:rsid w:val="00754D58"/>
    <w:rsid w:val="00756BB9"/>
    <w:rsid w:val="007702EE"/>
    <w:rsid w:val="00772D0D"/>
    <w:rsid w:val="007742CD"/>
    <w:rsid w:val="00783DB0"/>
    <w:rsid w:val="00785518"/>
    <w:rsid w:val="00785A36"/>
    <w:rsid w:val="00792B77"/>
    <w:rsid w:val="00794B40"/>
    <w:rsid w:val="00795E1A"/>
    <w:rsid w:val="0079761A"/>
    <w:rsid w:val="007A1BC6"/>
    <w:rsid w:val="007A234B"/>
    <w:rsid w:val="007A47CB"/>
    <w:rsid w:val="007A54E4"/>
    <w:rsid w:val="007A5994"/>
    <w:rsid w:val="007B01DF"/>
    <w:rsid w:val="007B56B9"/>
    <w:rsid w:val="007B730D"/>
    <w:rsid w:val="007C2F09"/>
    <w:rsid w:val="007C337E"/>
    <w:rsid w:val="007C6B9C"/>
    <w:rsid w:val="007C7F04"/>
    <w:rsid w:val="007D48D8"/>
    <w:rsid w:val="007D603C"/>
    <w:rsid w:val="007D6887"/>
    <w:rsid w:val="007D71BD"/>
    <w:rsid w:val="007E324F"/>
    <w:rsid w:val="007E76AF"/>
    <w:rsid w:val="007F0073"/>
    <w:rsid w:val="007F3783"/>
    <w:rsid w:val="008027EC"/>
    <w:rsid w:val="0080318C"/>
    <w:rsid w:val="008134AF"/>
    <w:rsid w:val="00813F68"/>
    <w:rsid w:val="00815A65"/>
    <w:rsid w:val="008208CF"/>
    <w:rsid w:val="00821573"/>
    <w:rsid w:val="008309E6"/>
    <w:rsid w:val="00836140"/>
    <w:rsid w:val="00837A29"/>
    <w:rsid w:val="00837D2E"/>
    <w:rsid w:val="00842D50"/>
    <w:rsid w:val="00842FD9"/>
    <w:rsid w:val="00844471"/>
    <w:rsid w:val="0085333B"/>
    <w:rsid w:val="00853B06"/>
    <w:rsid w:val="00853E31"/>
    <w:rsid w:val="00854325"/>
    <w:rsid w:val="008546C2"/>
    <w:rsid w:val="00863C73"/>
    <w:rsid w:val="008769C5"/>
    <w:rsid w:val="008802C5"/>
    <w:rsid w:val="00882476"/>
    <w:rsid w:val="00884144"/>
    <w:rsid w:val="0089141F"/>
    <w:rsid w:val="00893DB0"/>
    <w:rsid w:val="00896D38"/>
    <w:rsid w:val="008A26D4"/>
    <w:rsid w:val="008A2B39"/>
    <w:rsid w:val="008A7147"/>
    <w:rsid w:val="008C002D"/>
    <w:rsid w:val="008C364A"/>
    <w:rsid w:val="008C5409"/>
    <w:rsid w:val="008D1B19"/>
    <w:rsid w:val="008D4476"/>
    <w:rsid w:val="008D7AC2"/>
    <w:rsid w:val="008E00F2"/>
    <w:rsid w:val="008E029C"/>
    <w:rsid w:val="008E0829"/>
    <w:rsid w:val="008E3367"/>
    <w:rsid w:val="008E649A"/>
    <w:rsid w:val="008E7199"/>
    <w:rsid w:val="008F06DC"/>
    <w:rsid w:val="008F415A"/>
    <w:rsid w:val="008F5B22"/>
    <w:rsid w:val="008F68B8"/>
    <w:rsid w:val="0090031A"/>
    <w:rsid w:val="00900605"/>
    <w:rsid w:val="009006BB"/>
    <w:rsid w:val="009016BA"/>
    <w:rsid w:val="00904DB5"/>
    <w:rsid w:val="00914B02"/>
    <w:rsid w:val="00922086"/>
    <w:rsid w:val="00923B15"/>
    <w:rsid w:val="00923EE5"/>
    <w:rsid w:val="00923F5C"/>
    <w:rsid w:val="0093031A"/>
    <w:rsid w:val="00931536"/>
    <w:rsid w:val="009324B1"/>
    <w:rsid w:val="0093291C"/>
    <w:rsid w:val="0093565A"/>
    <w:rsid w:val="00936404"/>
    <w:rsid w:val="00941FA7"/>
    <w:rsid w:val="00945441"/>
    <w:rsid w:val="0094684F"/>
    <w:rsid w:val="0094757C"/>
    <w:rsid w:val="00952243"/>
    <w:rsid w:val="0095316D"/>
    <w:rsid w:val="00953AEB"/>
    <w:rsid w:val="00953D2D"/>
    <w:rsid w:val="00954060"/>
    <w:rsid w:val="00954177"/>
    <w:rsid w:val="00961283"/>
    <w:rsid w:val="009618DF"/>
    <w:rsid w:val="00962105"/>
    <w:rsid w:val="00963168"/>
    <w:rsid w:val="00965F0F"/>
    <w:rsid w:val="009712FE"/>
    <w:rsid w:val="009713F2"/>
    <w:rsid w:val="009724CE"/>
    <w:rsid w:val="00972500"/>
    <w:rsid w:val="00974252"/>
    <w:rsid w:val="0097470B"/>
    <w:rsid w:val="009756CA"/>
    <w:rsid w:val="0097620F"/>
    <w:rsid w:val="00980067"/>
    <w:rsid w:val="00983354"/>
    <w:rsid w:val="00995B1E"/>
    <w:rsid w:val="00996060"/>
    <w:rsid w:val="00996E39"/>
    <w:rsid w:val="009A0A7C"/>
    <w:rsid w:val="009A2333"/>
    <w:rsid w:val="009B48C7"/>
    <w:rsid w:val="009C2A32"/>
    <w:rsid w:val="009C62A5"/>
    <w:rsid w:val="009C7FED"/>
    <w:rsid w:val="009D1917"/>
    <w:rsid w:val="009D2C05"/>
    <w:rsid w:val="009E04C1"/>
    <w:rsid w:val="009E1B59"/>
    <w:rsid w:val="009E1D5A"/>
    <w:rsid w:val="009E4800"/>
    <w:rsid w:val="009E763F"/>
    <w:rsid w:val="009E7C8B"/>
    <w:rsid w:val="009F1530"/>
    <w:rsid w:val="009F2263"/>
    <w:rsid w:val="009F5275"/>
    <w:rsid w:val="009F5C0F"/>
    <w:rsid w:val="00A005D8"/>
    <w:rsid w:val="00A00B3E"/>
    <w:rsid w:val="00A01E86"/>
    <w:rsid w:val="00A01EB8"/>
    <w:rsid w:val="00A03356"/>
    <w:rsid w:val="00A1235C"/>
    <w:rsid w:val="00A17096"/>
    <w:rsid w:val="00A2177C"/>
    <w:rsid w:val="00A21B8E"/>
    <w:rsid w:val="00A2265E"/>
    <w:rsid w:val="00A22A52"/>
    <w:rsid w:val="00A242E8"/>
    <w:rsid w:val="00A24F28"/>
    <w:rsid w:val="00A265ED"/>
    <w:rsid w:val="00A26DA7"/>
    <w:rsid w:val="00A325C1"/>
    <w:rsid w:val="00A3701B"/>
    <w:rsid w:val="00A37C45"/>
    <w:rsid w:val="00A406E4"/>
    <w:rsid w:val="00A40770"/>
    <w:rsid w:val="00A435BB"/>
    <w:rsid w:val="00A52F8A"/>
    <w:rsid w:val="00A56051"/>
    <w:rsid w:val="00A57B7A"/>
    <w:rsid w:val="00A66AAE"/>
    <w:rsid w:val="00A742A5"/>
    <w:rsid w:val="00A80AFC"/>
    <w:rsid w:val="00A823E1"/>
    <w:rsid w:val="00A856E1"/>
    <w:rsid w:val="00A871AB"/>
    <w:rsid w:val="00A90B0E"/>
    <w:rsid w:val="00A910DA"/>
    <w:rsid w:val="00A9261D"/>
    <w:rsid w:val="00A9425E"/>
    <w:rsid w:val="00A946A2"/>
    <w:rsid w:val="00A94D0E"/>
    <w:rsid w:val="00A97FAD"/>
    <w:rsid w:val="00AA2C45"/>
    <w:rsid w:val="00AA4215"/>
    <w:rsid w:val="00AA6DD1"/>
    <w:rsid w:val="00AA726F"/>
    <w:rsid w:val="00AB2EE1"/>
    <w:rsid w:val="00AB7119"/>
    <w:rsid w:val="00AC031D"/>
    <w:rsid w:val="00AC2747"/>
    <w:rsid w:val="00AD271F"/>
    <w:rsid w:val="00AD4231"/>
    <w:rsid w:val="00AD4D2F"/>
    <w:rsid w:val="00AD7D47"/>
    <w:rsid w:val="00AE07CB"/>
    <w:rsid w:val="00AE7344"/>
    <w:rsid w:val="00AF1981"/>
    <w:rsid w:val="00AF23DF"/>
    <w:rsid w:val="00AF2DF8"/>
    <w:rsid w:val="00B001AB"/>
    <w:rsid w:val="00B009DE"/>
    <w:rsid w:val="00B01745"/>
    <w:rsid w:val="00B03AFD"/>
    <w:rsid w:val="00B04900"/>
    <w:rsid w:val="00B05D11"/>
    <w:rsid w:val="00B05F01"/>
    <w:rsid w:val="00B06B5B"/>
    <w:rsid w:val="00B07DD6"/>
    <w:rsid w:val="00B134AD"/>
    <w:rsid w:val="00B13BD5"/>
    <w:rsid w:val="00B13C69"/>
    <w:rsid w:val="00B14AD4"/>
    <w:rsid w:val="00B214B6"/>
    <w:rsid w:val="00B242C3"/>
    <w:rsid w:val="00B2608D"/>
    <w:rsid w:val="00B27423"/>
    <w:rsid w:val="00B30A2C"/>
    <w:rsid w:val="00B41490"/>
    <w:rsid w:val="00B4487B"/>
    <w:rsid w:val="00B453A3"/>
    <w:rsid w:val="00B45F7F"/>
    <w:rsid w:val="00B47FE9"/>
    <w:rsid w:val="00B515E0"/>
    <w:rsid w:val="00B52C15"/>
    <w:rsid w:val="00B53F3C"/>
    <w:rsid w:val="00B55812"/>
    <w:rsid w:val="00B5597B"/>
    <w:rsid w:val="00B57040"/>
    <w:rsid w:val="00B60965"/>
    <w:rsid w:val="00B647E2"/>
    <w:rsid w:val="00B64D32"/>
    <w:rsid w:val="00B6704A"/>
    <w:rsid w:val="00B67828"/>
    <w:rsid w:val="00B75C58"/>
    <w:rsid w:val="00B773A3"/>
    <w:rsid w:val="00B80C04"/>
    <w:rsid w:val="00B847D7"/>
    <w:rsid w:val="00B856A4"/>
    <w:rsid w:val="00B85E3F"/>
    <w:rsid w:val="00B878F9"/>
    <w:rsid w:val="00B94564"/>
    <w:rsid w:val="00B94CFE"/>
    <w:rsid w:val="00B95942"/>
    <w:rsid w:val="00BA1E50"/>
    <w:rsid w:val="00BA6658"/>
    <w:rsid w:val="00BA7405"/>
    <w:rsid w:val="00BB7AD3"/>
    <w:rsid w:val="00BC149B"/>
    <w:rsid w:val="00BC1C5D"/>
    <w:rsid w:val="00BC3CC2"/>
    <w:rsid w:val="00BC4CCA"/>
    <w:rsid w:val="00BC52E4"/>
    <w:rsid w:val="00BC63A2"/>
    <w:rsid w:val="00BD067E"/>
    <w:rsid w:val="00BD7A5B"/>
    <w:rsid w:val="00BE2471"/>
    <w:rsid w:val="00BE249B"/>
    <w:rsid w:val="00BE31BA"/>
    <w:rsid w:val="00BE443D"/>
    <w:rsid w:val="00BE799C"/>
    <w:rsid w:val="00BF1240"/>
    <w:rsid w:val="00BF71D0"/>
    <w:rsid w:val="00C0071B"/>
    <w:rsid w:val="00C0297D"/>
    <w:rsid w:val="00C17EBE"/>
    <w:rsid w:val="00C244E4"/>
    <w:rsid w:val="00C32219"/>
    <w:rsid w:val="00C325A6"/>
    <w:rsid w:val="00C32881"/>
    <w:rsid w:val="00C347FF"/>
    <w:rsid w:val="00C36F03"/>
    <w:rsid w:val="00C42311"/>
    <w:rsid w:val="00C4285C"/>
    <w:rsid w:val="00C44312"/>
    <w:rsid w:val="00C50751"/>
    <w:rsid w:val="00C51CE9"/>
    <w:rsid w:val="00C527B8"/>
    <w:rsid w:val="00C529BD"/>
    <w:rsid w:val="00C52B0D"/>
    <w:rsid w:val="00C52D75"/>
    <w:rsid w:val="00C53082"/>
    <w:rsid w:val="00C532FF"/>
    <w:rsid w:val="00C534D4"/>
    <w:rsid w:val="00C55D37"/>
    <w:rsid w:val="00C573F6"/>
    <w:rsid w:val="00C578D9"/>
    <w:rsid w:val="00C61C87"/>
    <w:rsid w:val="00C63558"/>
    <w:rsid w:val="00C65132"/>
    <w:rsid w:val="00C65A94"/>
    <w:rsid w:val="00C674E5"/>
    <w:rsid w:val="00C70743"/>
    <w:rsid w:val="00C73A94"/>
    <w:rsid w:val="00C81603"/>
    <w:rsid w:val="00C84583"/>
    <w:rsid w:val="00C85AD3"/>
    <w:rsid w:val="00C8760A"/>
    <w:rsid w:val="00C90FC5"/>
    <w:rsid w:val="00C931CB"/>
    <w:rsid w:val="00C9706B"/>
    <w:rsid w:val="00CA1CFA"/>
    <w:rsid w:val="00CA2D61"/>
    <w:rsid w:val="00CA606D"/>
    <w:rsid w:val="00CB29DE"/>
    <w:rsid w:val="00CB327C"/>
    <w:rsid w:val="00CB3840"/>
    <w:rsid w:val="00CB44A5"/>
    <w:rsid w:val="00CB4C3F"/>
    <w:rsid w:val="00CB5F1F"/>
    <w:rsid w:val="00CB62E9"/>
    <w:rsid w:val="00CC210C"/>
    <w:rsid w:val="00CC3E06"/>
    <w:rsid w:val="00CC45EB"/>
    <w:rsid w:val="00CC4F59"/>
    <w:rsid w:val="00CC4FE0"/>
    <w:rsid w:val="00CC6F47"/>
    <w:rsid w:val="00CD3266"/>
    <w:rsid w:val="00CD5CBA"/>
    <w:rsid w:val="00CD669A"/>
    <w:rsid w:val="00CD6FB0"/>
    <w:rsid w:val="00CE27B5"/>
    <w:rsid w:val="00CE322B"/>
    <w:rsid w:val="00CE46E9"/>
    <w:rsid w:val="00CE59C5"/>
    <w:rsid w:val="00CF534C"/>
    <w:rsid w:val="00CF56E7"/>
    <w:rsid w:val="00CF616C"/>
    <w:rsid w:val="00CF67E6"/>
    <w:rsid w:val="00D005F5"/>
    <w:rsid w:val="00D042BD"/>
    <w:rsid w:val="00D049EE"/>
    <w:rsid w:val="00D21926"/>
    <w:rsid w:val="00D31C4E"/>
    <w:rsid w:val="00D326BE"/>
    <w:rsid w:val="00D36F5D"/>
    <w:rsid w:val="00D375B4"/>
    <w:rsid w:val="00D40EBB"/>
    <w:rsid w:val="00D42088"/>
    <w:rsid w:val="00D437AD"/>
    <w:rsid w:val="00D44B06"/>
    <w:rsid w:val="00D51122"/>
    <w:rsid w:val="00D51B9B"/>
    <w:rsid w:val="00D52C40"/>
    <w:rsid w:val="00D5465D"/>
    <w:rsid w:val="00D56D51"/>
    <w:rsid w:val="00D57EB6"/>
    <w:rsid w:val="00D633BD"/>
    <w:rsid w:val="00D64047"/>
    <w:rsid w:val="00D6473F"/>
    <w:rsid w:val="00D65074"/>
    <w:rsid w:val="00D65776"/>
    <w:rsid w:val="00D65943"/>
    <w:rsid w:val="00D72EBB"/>
    <w:rsid w:val="00D74227"/>
    <w:rsid w:val="00D750F3"/>
    <w:rsid w:val="00D75FA1"/>
    <w:rsid w:val="00D80254"/>
    <w:rsid w:val="00D81BE6"/>
    <w:rsid w:val="00D8479F"/>
    <w:rsid w:val="00D84D89"/>
    <w:rsid w:val="00D85E5D"/>
    <w:rsid w:val="00D903CE"/>
    <w:rsid w:val="00D95284"/>
    <w:rsid w:val="00D975DD"/>
    <w:rsid w:val="00DA0EE3"/>
    <w:rsid w:val="00DA5A12"/>
    <w:rsid w:val="00DA5E19"/>
    <w:rsid w:val="00DA6F2D"/>
    <w:rsid w:val="00DB1EC2"/>
    <w:rsid w:val="00DB2C7A"/>
    <w:rsid w:val="00DB5910"/>
    <w:rsid w:val="00DC07EF"/>
    <w:rsid w:val="00DC118A"/>
    <w:rsid w:val="00DC3EBD"/>
    <w:rsid w:val="00DC4BCA"/>
    <w:rsid w:val="00DD0575"/>
    <w:rsid w:val="00DD2E32"/>
    <w:rsid w:val="00DD4771"/>
    <w:rsid w:val="00DE13F8"/>
    <w:rsid w:val="00DE15E2"/>
    <w:rsid w:val="00DF03FF"/>
    <w:rsid w:val="00DF1641"/>
    <w:rsid w:val="00DF3676"/>
    <w:rsid w:val="00DF43E1"/>
    <w:rsid w:val="00DF781C"/>
    <w:rsid w:val="00E0696F"/>
    <w:rsid w:val="00E06E50"/>
    <w:rsid w:val="00E07082"/>
    <w:rsid w:val="00E20C0F"/>
    <w:rsid w:val="00E26FCC"/>
    <w:rsid w:val="00E3059B"/>
    <w:rsid w:val="00E30A15"/>
    <w:rsid w:val="00E319BE"/>
    <w:rsid w:val="00E34806"/>
    <w:rsid w:val="00E40343"/>
    <w:rsid w:val="00E467BB"/>
    <w:rsid w:val="00E46B78"/>
    <w:rsid w:val="00E518DE"/>
    <w:rsid w:val="00E52A2E"/>
    <w:rsid w:val="00E552F4"/>
    <w:rsid w:val="00E60C9B"/>
    <w:rsid w:val="00E62116"/>
    <w:rsid w:val="00E65144"/>
    <w:rsid w:val="00E65AB1"/>
    <w:rsid w:val="00E65DA2"/>
    <w:rsid w:val="00E7104B"/>
    <w:rsid w:val="00E75497"/>
    <w:rsid w:val="00E765D1"/>
    <w:rsid w:val="00E76D89"/>
    <w:rsid w:val="00E819FD"/>
    <w:rsid w:val="00E82FBD"/>
    <w:rsid w:val="00E833DD"/>
    <w:rsid w:val="00E86083"/>
    <w:rsid w:val="00E86166"/>
    <w:rsid w:val="00E8630A"/>
    <w:rsid w:val="00E868BA"/>
    <w:rsid w:val="00E9035A"/>
    <w:rsid w:val="00E90782"/>
    <w:rsid w:val="00E92101"/>
    <w:rsid w:val="00E9379B"/>
    <w:rsid w:val="00E969A8"/>
    <w:rsid w:val="00EA19BA"/>
    <w:rsid w:val="00EA261C"/>
    <w:rsid w:val="00EA30C7"/>
    <w:rsid w:val="00EA346C"/>
    <w:rsid w:val="00EA503B"/>
    <w:rsid w:val="00EA727E"/>
    <w:rsid w:val="00EA7FF4"/>
    <w:rsid w:val="00EB2AA0"/>
    <w:rsid w:val="00EB4C1E"/>
    <w:rsid w:val="00EB59D5"/>
    <w:rsid w:val="00EB7B9E"/>
    <w:rsid w:val="00EC04AF"/>
    <w:rsid w:val="00EC290B"/>
    <w:rsid w:val="00EC385E"/>
    <w:rsid w:val="00EC741C"/>
    <w:rsid w:val="00EC7718"/>
    <w:rsid w:val="00ED3A2C"/>
    <w:rsid w:val="00ED4F71"/>
    <w:rsid w:val="00ED6A5D"/>
    <w:rsid w:val="00ED6F3B"/>
    <w:rsid w:val="00ED70EB"/>
    <w:rsid w:val="00ED773F"/>
    <w:rsid w:val="00EE2451"/>
    <w:rsid w:val="00EE3020"/>
    <w:rsid w:val="00EE38F5"/>
    <w:rsid w:val="00EE4715"/>
    <w:rsid w:val="00EE4AF7"/>
    <w:rsid w:val="00EE7140"/>
    <w:rsid w:val="00EF1ADC"/>
    <w:rsid w:val="00EF3DDF"/>
    <w:rsid w:val="00F0277C"/>
    <w:rsid w:val="00F057AC"/>
    <w:rsid w:val="00F05AAA"/>
    <w:rsid w:val="00F05F74"/>
    <w:rsid w:val="00F0732A"/>
    <w:rsid w:val="00F11E17"/>
    <w:rsid w:val="00F12DF6"/>
    <w:rsid w:val="00F17B86"/>
    <w:rsid w:val="00F22EDD"/>
    <w:rsid w:val="00F25A74"/>
    <w:rsid w:val="00F273DC"/>
    <w:rsid w:val="00F31C30"/>
    <w:rsid w:val="00F32E5E"/>
    <w:rsid w:val="00F36F2F"/>
    <w:rsid w:val="00F43899"/>
    <w:rsid w:val="00F43DA5"/>
    <w:rsid w:val="00F451FB"/>
    <w:rsid w:val="00F45ABD"/>
    <w:rsid w:val="00F55CA0"/>
    <w:rsid w:val="00F61467"/>
    <w:rsid w:val="00F615D6"/>
    <w:rsid w:val="00F623EA"/>
    <w:rsid w:val="00F66721"/>
    <w:rsid w:val="00F67BA7"/>
    <w:rsid w:val="00F73DB4"/>
    <w:rsid w:val="00F75C53"/>
    <w:rsid w:val="00F7630B"/>
    <w:rsid w:val="00F7695D"/>
    <w:rsid w:val="00F81D97"/>
    <w:rsid w:val="00F821CD"/>
    <w:rsid w:val="00F8371B"/>
    <w:rsid w:val="00F87051"/>
    <w:rsid w:val="00F87379"/>
    <w:rsid w:val="00F92FE1"/>
    <w:rsid w:val="00F934A5"/>
    <w:rsid w:val="00F93888"/>
    <w:rsid w:val="00F964DB"/>
    <w:rsid w:val="00F979A4"/>
    <w:rsid w:val="00FA172E"/>
    <w:rsid w:val="00FA43FD"/>
    <w:rsid w:val="00FA60AB"/>
    <w:rsid w:val="00FA7D3A"/>
    <w:rsid w:val="00FB3D47"/>
    <w:rsid w:val="00FB572B"/>
    <w:rsid w:val="00FC0B92"/>
    <w:rsid w:val="00FC30EE"/>
    <w:rsid w:val="00FD0372"/>
    <w:rsid w:val="00FD3CFE"/>
    <w:rsid w:val="00FD6BFD"/>
    <w:rsid w:val="00FE16FC"/>
    <w:rsid w:val="00FE33BF"/>
    <w:rsid w:val="00FE3D88"/>
    <w:rsid w:val="00FE4790"/>
    <w:rsid w:val="00FE7ADA"/>
    <w:rsid w:val="00FE7D6D"/>
    <w:rsid w:val="00FF3F04"/>
    <w:rsid w:val="00FF58EC"/>
    <w:rsid w:val="00FF63B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rotate="t" type="frame"/>
    </o:shapedefaults>
    <o:shapelayout v:ext="edit">
      <o:idmap v:ext="edit" data="2"/>
    </o:shapelayout>
  </w:shapeDefaults>
  <w:decimalSymbol w:val="."/>
  <w:listSeparator w:val=","/>
  <w14:docId w14:val="62A629A0"/>
  <w15:docId w15:val="{9FF50BAE-2C2D-4A18-B0B1-1C53375C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4C"/>
    <w:rPr>
      <w:sz w:val="24"/>
      <w:szCs w:val="24"/>
    </w:rPr>
  </w:style>
  <w:style w:type="paragraph" w:styleId="Heading1">
    <w:name w:val="heading 1"/>
    <w:basedOn w:val="Normal"/>
    <w:link w:val="Heading1Char"/>
    <w:uiPriority w:val="9"/>
    <w:qFormat/>
    <w:rsid w:val="0000264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F763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numPr>
        <w:numId w:val="12"/>
      </w:numPr>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table" w:styleId="TableGrid">
    <w:name w:val="Table Grid"/>
    <w:basedOn w:val="TableNormal"/>
    <w:rsid w:val="00D32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xpSummaryVerdana">
    <w:name w:val="Res Exp Summary + Verdana"/>
    <w:aliases w:val="Justified"/>
    <w:basedOn w:val="Normal"/>
    <w:rsid w:val="00CF534C"/>
    <w:rPr>
      <w:rFonts w:ascii="Verdana" w:hAnsi="Verdana"/>
      <w:bCs/>
      <w:sz w:val="20"/>
      <w:szCs w:val="20"/>
    </w:rPr>
  </w:style>
  <w:style w:type="character" w:styleId="Hyperlink">
    <w:name w:val="Hyperlink"/>
    <w:rsid w:val="00F0732A"/>
    <w:rPr>
      <w:color w:val="0000FF"/>
      <w:u w:val="single"/>
    </w:rPr>
  </w:style>
  <w:style w:type="paragraph" w:styleId="NormalWeb">
    <w:name w:val="Normal (Web)"/>
    <w:basedOn w:val="Normal"/>
    <w:uiPriority w:val="99"/>
    <w:rsid w:val="008769C5"/>
    <w:pPr>
      <w:autoSpaceDE w:val="0"/>
      <w:autoSpaceDN w:val="0"/>
      <w:spacing w:before="100" w:after="100"/>
    </w:pPr>
  </w:style>
  <w:style w:type="character" w:customStyle="1" w:styleId="Heading1Char">
    <w:name w:val="Heading 1 Char"/>
    <w:basedOn w:val="DefaultParagraphFont"/>
    <w:link w:val="Heading1"/>
    <w:uiPriority w:val="9"/>
    <w:rsid w:val="00002644"/>
    <w:rPr>
      <w:b/>
      <w:bCs/>
      <w:kern w:val="36"/>
      <w:sz w:val="48"/>
      <w:szCs w:val="48"/>
    </w:rPr>
  </w:style>
  <w:style w:type="paragraph" w:styleId="ListParagraph">
    <w:name w:val="List Paragraph"/>
    <w:basedOn w:val="Normal"/>
    <w:uiPriority w:val="34"/>
    <w:qFormat/>
    <w:rsid w:val="003D749F"/>
    <w:pPr>
      <w:spacing w:after="200" w:line="276" w:lineRule="auto"/>
      <w:ind w:left="720"/>
      <w:contextualSpacing/>
    </w:pPr>
    <w:rPr>
      <w:rFonts w:ascii="Calibri" w:hAnsi="Calibri"/>
      <w:sz w:val="22"/>
      <w:szCs w:val="22"/>
    </w:rPr>
  </w:style>
  <w:style w:type="character" w:customStyle="1" w:styleId="Heading2Char">
    <w:name w:val="Heading 2 Char"/>
    <w:basedOn w:val="DefaultParagraphFont"/>
    <w:link w:val="Heading2"/>
    <w:semiHidden/>
    <w:rsid w:val="00F76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5518">
      <w:bodyDiv w:val="1"/>
      <w:marLeft w:val="0"/>
      <w:marRight w:val="0"/>
      <w:marTop w:val="0"/>
      <w:marBottom w:val="0"/>
      <w:divBdr>
        <w:top w:val="none" w:sz="0" w:space="0" w:color="auto"/>
        <w:left w:val="none" w:sz="0" w:space="0" w:color="auto"/>
        <w:bottom w:val="none" w:sz="0" w:space="0" w:color="auto"/>
        <w:right w:val="none" w:sz="0" w:space="0" w:color="auto"/>
      </w:divBdr>
    </w:div>
    <w:div w:id="691997059">
      <w:bodyDiv w:val="1"/>
      <w:marLeft w:val="0"/>
      <w:marRight w:val="0"/>
      <w:marTop w:val="0"/>
      <w:marBottom w:val="0"/>
      <w:divBdr>
        <w:top w:val="none" w:sz="0" w:space="0" w:color="auto"/>
        <w:left w:val="none" w:sz="0" w:space="0" w:color="auto"/>
        <w:bottom w:val="none" w:sz="0" w:space="0" w:color="auto"/>
        <w:right w:val="none" w:sz="0" w:space="0" w:color="auto"/>
      </w:divBdr>
    </w:div>
    <w:div w:id="918248082">
      <w:bodyDiv w:val="1"/>
      <w:marLeft w:val="0"/>
      <w:marRight w:val="0"/>
      <w:marTop w:val="0"/>
      <w:marBottom w:val="0"/>
      <w:divBdr>
        <w:top w:val="none" w:sz="0" w:space="0" w:color="auto"/>
        <w:left w:val="none" w:sz="0" w:space="0" w:color="auto"/>
        <w:bottom w:val="none" w:sz="0" w:space="0" w:color="auto"/>
        <w:right w:val="none" w:sz="0" w:space="0" w:color="auto"/>
      </w:divBdr>
    </w:div>
    <w:div w:id="968048078">
      <w:bodyDiv w:val="1"/>
      <w:marLeft w:val="0"/>
      <w:marRight w:val="0"/>
      <w:marTop w:val="0"/>
      <w:marBottom w:val="0"/>
      <w:divBdr>
        <w:top w:val="none" w:sz="0" w:space="0" w:color="auto"/>
        <w:left w:val="none" w:sz="0" w:space="0" w:color="auto"/>
        <w:bottom w:val="none" w:sz="0" w:space="0" w:color="auto"/>
        <w:right w:val="none" w:sz="0" w:space="0" w:color="auto"/>
      </w:divBdr>
      <w:divsChild>
        <w:div w:id="649214871">
          <w:marLeft w:val="360"/>
          <w:marRight w:val="0"/>
          <w:marTop w:val="173"/>
          <w:marBottom w:val="0"/>
          <w:divBdr>
            <w:top w:val="none" w:sz="0" w:space="0" w:color="auto"/>
            <w:left w:val="none" w:sz="0" w:space="0" w:color="auto"/>
            <w:bottom w:val="none" w:sz="0" w:space="0" w:color="auto"/>
            <w:right w:val="none" w:sz="0" w:space="0" w:color="auto"/>
          </w:divBdr>
        </w:div>
      </w:divsChild>
    </w:div>
    <w:div w:id="1657151745">
      <w:bodyDiv w:val="1"/>
      <w:marLeft w:val="0"/>
      <w:marRight w:val="0"/>
      <w:marTop w:val="0"/>
      <w:marBottom w:val="0"/>
      <w:divBdr>
        <w:top w:val="none" w:sz="0" w:space="0" w:color="auto"/>
        <w:left w:val="none" w:sz="0" w:space="0" w:color="auto"/>
        <w:bottom w:val="none" w:sz="0" w:space="0" w:color="auto"/>
        <w:right w:val="none" w:sz="0" w:space="0" w:color="auto"/>
      </w:divBdr>
      <w:divsChild>
        <w:div w:id="673721793">
          <w:marLeft w:val="0"/>
          <w:marRight w:val="0"/>
          <w:marTop w:val="0"/>
          <w:marBottom w:val="0"/>
          <w:divBdr>
            <w:top w:val="none" w:sz="0" w:space="0" w:color="auto"/>
            <w:left w:val="none" w:sz="0" w:space="0" w:color="auto"/>
            <w:bottom w:val="none" w:sz="0" w:space="0" w:color="auto"/>
            <w:right w:val="none" w:sz="0" w:space="0" w:color="auto"/>
          </w:divBdr>
          <w:divsChild>
            <w:div w:id="12520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871">
      <w:bodyDiv w:val="1"/>
      <w:marLeft w:val="0"/>
      <w:marRight w:val="0"/>
      <w:marTop w:val="0"/>
      <w:marBottom w:val="0"/>
      <w:divBdr>
        <w:top w:val="none" w:sz="0" w:space="0" w:color="auto"/>
        <w:left w:val="none" w:sz="0" w:space="0" w:color="auto"/>
        <w:bottom w:val="none" w:sz="0" w:space="0" w:color="auto"/>
        <w:right w:val="none" w:sz="0" w:space="0" w:color="auto"/>
      </w:divBdr>
    </w:div>
    <w:div w:id="1846942972">
      <w:bodyDiv w:val="1"/>
      <w:marLeft w:val="0"/>
      <w:marRight w:val="0"/>
      <w:marTop w:val="0"/>
      <w:marBottom w:val="0"/>
      <w:divBdr>
        <w:top w:val="none" w:sz="0" w:space="0" w:color="auto"/>
        <w:left w:val="none" w:sz="0" w:space="0" w:color="auto"/>
        <w:bottom w:val="none" w:sz="0" w:space="0" w:color="auto"/>
        <w:right w:val="none" w:sz="0" w:space="0" w:color="auto"/>
      </w:divBdr>
    </w:div>
    <w:div w:id="1864662603">
      <w:bodyDiv w:val="1"/>
      <w:marLeft w:val="0"/>
      <w:marRight w:val="0"/>
      <w:marTop w:val="0"/>
      <w:marBottom w:val="0"/>
      <w:divBdr>
        <w:top w:val="none" w:sz="0" w:space="0" w:color="auto"/>
        <w:left w:val="none" w:sz="0" w:space="0" w:color="auto"/>
        <w:bottom w:val="none" w:sz="0" w:space="0" w:color="auto"/>
        <w:right w:val="none" w:sz="0" w:space="0" w:color="auto"/>
      </w:divBdr>
    </w:div>
    <w:div w:id="1896234124">
      <w:bodyDiv w:val="1"/>
      <w:marLeft w:val="0"/>
      <w:marRight w:val="0"/>
      <w:marTop w:val="0"/>
      <w:marBottom w:val="0"/>
      <w:divBdr>
        <w:top w:val="none" w:sz="0" w:space="0" w:color="auto"/>
        <w:left w:val="none" w:sz="0" w:space="0" w:color="auto"/>
        <w:bottom w:val="none" w:sz="0" w:space="0" w:color="auto"/>
        <w:right w:val="none" w:sz="0" w:space="0" w:color="auto"/>
      </w:divBdr>
    </w:div>
    <w:div w:id="203523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rishnaswamy\Local%20Settings\Temp\Deloitte%20Consulting%20R10%20Resume%20(DCI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eloitteResume" ma:contentTypeID="0x0101002C3FE94B75408744B9F7D58436A1880200F1DB34689547854593C91EEA545CD79A" ma:contentTypeVersion="14" ma:contentTypeDescription="Create a new document." ma:contentTypeScope="" ma:versionID="87d98be49f1a59b0af24920ef1c93065">
  <xsd:schema xmlns:xsd="http://www.w3.org/2001/XMLSchema" xmlns:xs="http://www.w3.org/2001/XMLSchema" xmlns:p="http://schemas.microsoft.com/office/2006/metadata/properties" xmlns:ns1="http://schemas.microsoft.com/sharepoint/v3" xmlns:ns2="57e90b3b-b1de-4a08-a7e7-8c43ac888a3e" xmlns:ns3="4f737476-75c7-432b-a0f4-82571bb573f6" targetNamespace="http://schemas.microsoft.com/office/2006/metadata/properties" ma:root="true" ma:fieldsID="e5d38d3d9f1fb3a39264200a7686f4df" ns1:_="" ns2:_="" ns3:_="">
    <xsd:import namespace="http://schemas.microsoft.com/sharepoint/v3"/>
    <xsd:import namespace="57e90b3b-b1de-4a08-a7e7-8c43ac888a3e"/>
    <xsd:import namespace="4f737476-75c7-432b-a0f4-82571bb573f6"/>
    <xsd:element name="properties">
      <xsd:complexType>
        <xsd:sequence>
          <xsd:element name="documentManagement">
            <xsd:complexType>
              <xsd:all>
                <xsd:element ref="ns2:_dlc_DocId" minOccurs="0"/>
                <xsd:element ref="ns2:_dlc_DocIdUrl" minOccurs="0"/>
                <xsd:element ref="ns2:_dlc_DocIdPersistId" minOccurs="0"/>
                <xsd:element ref="ns2:PDI GUID"/>
                <xsd:element ref="ns2:ResumeLanguage"/>
                <xsd:element ref="ns2:DocumentTitle"/>
                <xsd:element ref="ns1:Author" minOccurs="0"/>
                <xsd:element ref="ns2:OriginallyCreated"/>
                <xsd:element ref="ns3:Report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14" nillable="true" ma:displayName="Created By" ma:list="UserInfo" ma:internalName="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e90b3b-b1de-4a08-a7e7-8c43ac888a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DI GUID" ma:index="11" ma:displayName="PDI GUID" ma:internalName="PDIGUID" ma:readOnly="false">
      <xsd:simpleType>
        <xsd:restriction base="dms:Text"/>
      </xsd:simpleType>
    </xsd:element>
    <xsd:element name="ResumeLanguage" ma:index="12" ma:displayName="Resume Language" ma:internalName="ResumeLanguage" ma:readOnly="false">
      <xsd:simpleType>
        <xsd:restriction base="dms:Text"/>
      </xsd:simpleType>
    </xsd:element>
    <xsd:element name="DocumentTitle" ma:index="13" ma:displayName="Document Title" ma:internalName="DocumentTitle" ma:readOnly="false">
      <xsd:simpleType>
        <xsd:restriction base="dms:Text"/>
      </xsd:simpleType>
    </xsd:element>
    <xsd:element name="OriginallyCreated" ma:index="15" ma:displayName="Originally Created" ma:internalName="OriginallyCreat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737476-75c7-432b-a0f4-82571bb573f6" elementFormDefault="qualified">
    <xsd:import namespace="http://schemas.microsoft.com/office/2006/documentManagement/types"/>
    <xsd:import namespace="http://schemas.microsoft.com/office/infopath/2007/PartnerControls"/>
    <xsd:element name="ReportOwner" ma:index="16" nillable="true" ma:displayName="Owner"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B38E1-B98A-4AFF-8F67-125932A08255}">
  <ds:schemaRefs>
    <ds:schemaRef ds:uri="http://schemas.microsoft.com/office/2006/metadata/longProperties"/>
  </ds:schemaRefs>
</ds:datastoreItem>
</file>

<file path=customXml/itemProps2.xml><?xml version="1.0" encoding="utf-8"?>
<ds:datastoreItem xmlns:ds="http://schemas.openxmlformats.org/officeDocument/2006/customXml" ds:itemID="{A97C61DE-1373-4C07-8902-3BF4A1EC8AA9}">
  <ds:schemaRefs>
    <ds:schemaRef ds:uri="http://schemas.microsoft.com/sharepoint/events"/>
  </ds:schemaRefs>
</ds:datastoreItem>
</file>

<file path=customXml/itemProps3.xml><?xml version="1.0" encoding="utf-8"?>
<ds:datastoreItem xmlns:ds="http://schemas.openxmlformats.org/officeDocument/2006/customXml" ds:itemID="{4706EC91-47E0-4BCF-9E74-DC139064B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e90b3b-b1de-4a08-a7e7-8c43ac888a3e"/>
    <ds:schemaRef ds:uri="4f737476-75c7-432b-a0f4-82571bb57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B6CD1E-C0F2-40B4-81E8-15E0F0C08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Deloitte Consulting R10 Resume (DCIPL)</Template>
  <TotalTime>53</TotalTime>
  <Pages>10</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Krishnaswamy, Meghna</dc:creator>
  <cp:keywords/>
  <cp:lastModifiedBy>Prudhvi Raj Devarashetty</cp:lastModifiedBy>
  <cp:revision>5</cp:revision>
  <cp:lastPrinted>2023-03-31T11:50:00Z</cp:lastPrinted>
  <dcterms:created xsi:type="dcterms:W3CDTF">2023-08-14T16:40:00Z</dcterms:created>
  <dcterms:modified xsi:type="dcterms:W3CDTF">2023-09-21T13:20:00Z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189973148</vt:i4>
  </property>
  <property fmtid="{D5CDD505-2E9C-101B-9397-08002B2CF9AE}" pid="3" name="_dlc_DocId">
    <vt:lpwstr>55H6N2XSY2VF-1-74856</vt:lpwstr>
  </property>
  <property fmtid="{D5CDD505-2E9C-101B-9397-08002B2CF9AE}" pid="4" name="_dlc_DocIdItemGuid">
    <vt:lpwstr>cadc4504-08e1-4c56-be31-b6db7f5ce12f</vt:lpwstr>
  </property>
  <property fmtid="{D5CDD505-2E9C-101B-9397-08002B2CF9AE}" pid="5" name="_dlc_DocIdUrl">
    <vt:lpwstr>https://resumes.deloitteresources.com/_layouts/DocIdRedir.aspx?ID=55H6N2XSY2VF-1-74856, 55H6N2XSY2VF-1-74856</vt:lpwstr>
  </property>
  <property fmtid="{D5CDD505-2E9C-101B-9397-08002B2CF9AE}" pid="6" name="ResumeLanguage">
    <vt:lpwstr>English</vt:lpwstr>
  </property>
  <property fmtid="{D5CDD505-2E9C-101B-9397-08002B2CF9AE}" pid="7" name="display_urn:schemas-microsoft-com:office:office#Editor">
    <vt:lpwstr>NULL</vt:lpwstr>
  </property>
  <property fmtid="{D5CDD505-2E9C-101B-9397-08002B2CF9AE}" pid="8" name="Owner">
    <vt:lpwstr>36083</vt:lpwstr>
  </property>
  <property fmtid="{D5CDD505-2E9C-101B-9397-08002B2CF9AE}" pid="9" name="display_urn:schemas-microsoft-com:office:office#Author">
    <vt:lpwstr>NULL</vt:lpwstr>
  </property>
  <property fmtid="{D5CDD505-2E9C-101B-9397-08002B2CF9AE}" pid="10" name="OriginallyCreated">
    <vt:lpwstr>2013-03-09T00:00:00Z</vt:lpwstr>
  </property>
  <property fmtid="{D5CDD505-2E9C-101B-9397-08002B2CF9AE}" pid="11" name="PDIGUID">
    <vt:lpwstr>46962</vt:lpwstr>
  </property>
  <property fmtid="{D5CDD505-2E9C-101B-9397-08002B2CF9AE}" pid="12" name="DocumentTitle">
    <vt:lpwstr>DCIPL_EA_SAP_SRM_Harish G. Kumbhare.doc</vt:lpwstr>
  </property>
  <property fmtid="{D5CDD505-2E9C-101B-9397-08002B2CF9AE}" pid="13" name="display_urn:schemas-microsoft-com:office:office#Owner">
    <vt:lpwstr>hkumbhare</vt:lpwstr>
  </property>
  <property fmtid="{D5CDD505-2E9C-101B-9397-08002B2CF9AE}" pid="14" name="display_urn:schemas-microsoft-com:office:office#ReportOwner">
    <vt:lpwstr>hkumbhare</vt:lpwstr>
  </property>
  <property fmtid="{D5CDD505-2E9C-101B-9397-08002B2CF9AE}" pid="15" name="ReportOwner">
    <vt:lpwstr>36083</vt:lpwstr>
  </property>
</Properties>
</file>